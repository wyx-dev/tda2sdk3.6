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28B" w:rsidRDefault="003E128B" w:rsidP="006911C3">
      <w:pPr>
        <w:rPr>
          <w:lang w:val="de-DE"/>
        </w:rPr>
      </w:pPr>
      <w:bookmarkStart w:id="0" w:name="_GoBack"/>
      <w:bookmarkEnd w:id="0"/>
    </w:p>
    <w:p w:rsidR="003E128B" w:rsidRDefault="003E128B" w:rsidP="00085039">
      <w:pPr>
        <w:rPr>
          <w:lang w:val="de-DE"/>
        </w:rPr>
      </w:pPr>
    </w:p>
    <w:p w:rsidR="003E128B" w:rsidRDefault="003E128B"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F5160C" w:rsidRDefault="00BF68AD" w:rsidP="00F4098A">
      <w:pPr>
        <w:jc w:val="center"/>
        <w:rPr>
          <w:b/>
          <w:sz w:val="52"/>
          <w:szCs w:val="52"/>
          <w:lang w:val="fr-FR"/>
        </w:rPr>
      </w:pPr>
      <w:r w:rsidRPr="00FE79F4">
        <w:rPr>
          <w:b/>
          <w:sz w:val="52"/>
          <w:szCs w:val="52"/>
          <w:lang w:val="fr-FR"/>
        </w:rPr>
        <w:t>VISION SDK</w:t>
      </w:r>
      <w:r w:rsidR="00F4098A">
        <w:rPr>
          <w:b/>
          <w:sz w:val="52"/>
          <w:szCs w:val="52"/>
          <w:lang w:val="fr-FR"/>
        </w:rPr>
        <w:t xml:space="preserve"> </w:t>
      </w:r>
    </w:p>
    <w:p w:rsidR="00606EF0" w:rsidRPr="00FE79F4" w:rsidRDefault="00F4098A" w:rsidP="00F4098A">
      <w:pPr>
        <w:jc w:val="center"/>
        <w:rPr>
          <w:b/>
          <w:sz w:val="52"/>
          <w:szCs w:val="52"/>
          <w:lang w:val="fr-FR"/>
        </w:rPr>
      </w:pPr>
      <w:r>
        <w:rPr>
          <w:b/>
          <w:sz w:val="52"/>
          <w:szCs w:val="52"/>
          <w:lang w:val="fr-FR"/>
        </w:rPr>
        <w:t>Use-Case Auto</w:t>
      </w:r>
      <w:r w:rsidR="00B864B8">
        <w:rPr>
          <w:b/>
          <w:sz w:val="52"/>
          <w:szCs w:val="52"/>
          <w:lang w:val="fr-FR"/>
        </w:rPr>
        <w:t>-</w:t>
      </w:r>
      <w:r>
        <w:rPr>
          <w:b/>
          <w:sz w:val="52"/>
          <w:szCs w:val="52"/>
          <w:lang w:val="fr-FR"/>
        </w:rPr>
        <w:t>Ge</w:t>
      </w:r>
      <w:bookmarkStart w:id="1" w:name="_Toc135456359"/>
      <w:bookmarkStart w:id="2" w:name="_Toc468248665"/>
      <w:r>
        <w:rPr>
          <w:b/>
          <w:sz w:val="52"/>
          <w:szCs w:val="52"/>
          <w:lang w:val="fr-FR"/>
        </w:rPr>
        <w:t>neration Tool</w:t>
      </w:r>
    </w:p>
    <w:p w:rsidR="00606EF0" w:rsidRPr="00FE79F4" w:rsidRDefault="00606EF0" w:rsidP="00085039">
      <w:pPr>
        <w:rPr>
          <w:sz w:val="52"/>
          <w:szCs w:val="52"/>
          <w:lang w:val="fr-FR"/>
        </w:rPr>
      </w:pPr>
    </w:p>
    <w:p w:rsidR="009309C1" w:rsidRDefault="002254B6" w:rsidP="009309C1">
      <w:pPr>
        <w:jc w:val="center"/>
        <w:rPr>
          <w:b/>
          <w:sz w:val="52"/>
          <w:szCs w:val="52"/>
          <w:lang w:val="fr-FR"/>
        </w:rPr>
      </w:pPr>
      <w:r>
        <w:rPr>
          <w:b/>
          <w:sz w:val="52"/>
          <w:szCs w:val="52"/>
          <w:lang w:val="fr-FR"/>
        </w:rPr>
        <w:t>User Guide</w:t>
      </w:r>
      <w:bookmarkStart w:id="3" w:name="OLE_LINK1"/>
      <w:bookmarkStart w:id="4" w:name="OLE_LINK2"/>
      <w:bookmarkEnd w:id="1"/>
    </w:p>
    <w:p w:rsidR="009309C1" w:rsidRDefault="009309C1">
      <w:pPr>
        <w:jc w:val="left"/>
        <w:rPr>
          <w:b/>
          <w:sz w:val="52"/>
          <w:szCs w:val="52"/>
          <w:lang w:val="fr-FR"/>
        </w:rPr>
      </w:pPr>
      <w:r>
        <w:rPr>
          <w:b/>
          <w:sz w:val="52"/>
          <w:szCs w:val="52"/>
          <w:lang w:val="fr-FR"/>
        </w:rPr>
        <w:br w:type="page"/>
      </w:r>
    </w:p>
    <w:p w:rsidR="006911C3" w:rsidRDefault="006911C3" w:rsidP="006911C3"/>
    <w:p w:rsidR="00817326" w:rsidRPr="006911C3" w:rsidRDefault="00817326" w:rsidP="006911C3">
      <w:pPr>
        <w:jc w:val="center"/>
        <w:rPr>
          <w:b/>
        </w:rPr>
      </w:pPr>
      <w:r w:rsidRPr="006911C3">
        <w:rPr>
          <w:b/>
        </w:rPr>
        <w:t>IMPORTANT NOTICE</w:t>
      </w:r>
    </w:p>
    <w:p w:rsidR="00817326" w:rsidRPr="00E70E1B" w:rsidRDefault="00817326" w:rsidP="00817326">
      <w:pPr>
        <w:shd w:val="clear" w:color="auto" w:fill="FFFFFF"/>
        <w:spacing w:before="91" w:line="178" w:lineRule="exact"/>
        <w:ind w:left="5"/>
        <w:rPr>
          <w:rFonts w:cs="Arial"/>
        </w:rPr>
      </w:pPr>
      <w:r w:rsidRPr="00E70E1B">
        <w:rPr>
          <w:rFonts w:cs="Arial"/>
          <w:color w:val="000000"/>
          <w:spacing w:val="-1"/>
          <w:sz w:val="16"/>
          <w:szCs w:val="16"/>
        </w:rPr>
        <w:t xml:space="preserve">Texas Instruments Incorporated and its subsidiaries (TI) reserve the right to make corrections, modifications, enhancements, improvements, </w:t>
      </w:r>
      <w:r w:rsidRPr="00E70E1B">
        <w:rPr>
          <w:rFonts w:cs="Arial"/>
          <w:color w:val="000000"/>
          <w:sz w:val="16"/>
          <w:szCs w:val="16"/>
        </w:rPr>
        <w:t>and other changes to its products and services at any time and to discontinue any product or service without notice. Customers should obtain the latest relevant information before placing orders and should verify that such information is current and complete. All products are sold subject to TI’s terms and conditions of sale supplied at the time of order acknowledgment.</w:t>
      </w:r>
    </w:p>
    <w:p w:rsidR="00817326" w:rsidRPr="00E70E1B" w:rsidRDefault="00817326" w:rsidP="00817326">
      <w:pPr>
        <w:shd w:val="clear" w:color="auto" w:fill="FFFFFF"/>
        <w:spacing w:before="82" w:line="178" w:lineRule="exact"/>
        <w:rPr>
          <w:rFonts w:cs="Arial"/>
        </w:rPr>
      </w:pPr>
      <w:r w:rsidRPr="00E70E1B">
        <w:rPr>
          <w:rFonts w:cs="Arial"/>
          <w:color w:val="000000"/>
          <w:sz w:val="16"/>
          <w:szCs w:val="16"/>
        </w:rPr>
        <w:t xml:space="preserve">TI warrants performance of its hardware products to the specifications applicable at the time of sale in accordance with TI’s standard </w:t>
      </w:r>
      <w:r w:rsidRPr="00E70E1B">
        <w:rPr>
          <w:rFonts w:cs="Arial"/>
          <w:color w:val="000000"/>
          <w:spacing w:val="-1"/>
          <w:sz w:val="16"/>
          <w:szCs w:val="16"/>
        </w:rPr>
        <w:t xml:space="preserve">warranty. Testing and other quality control techniques are used to the extent TI deems necessary to support this warranty. Except where </w:t>
      </w:r>
      <w:r w:rsidRPr="00E70E1B">
        <w:rPr>
          <w:rFonts w:cs="Arial"/>
          <w:color w:val="000000"/>
          <w:sz w:val="16"/>
          <w:szCs w:val="16"/>
        </w:rPr>
        <w:t>mandated by government requirements, testing of all parameters of each product is not necessarily performed.</w:t>
      </w:r>
    </w:p>
    <w:p w:rsidR="00817326" w:rsidRPr="00E70E1B" w:rsidRDefault="00817326" w:rsidP="00817326">
      <w:pPr>
        <w:shd w:val="clear" w:color="auto" w:fill="FFFFFF"/>
        <w:spacing w:before="82" w:line="178" w:lineRule="exact"/>
        <w:ind w:left="5"/>
        <w:rPr>
          <w:rFonts w:cs="Arial"/>
        </w:rPr>
      </w:pPr>
      <w:r w:rsidRPr="00E70E1B">
        <w:rPr>
          <w:rFonts w:cs="Arial"/>
          <w:color w:val="000000"/>
          <w:sz w:val="16"/>
          <w:szCs w:val="16"/>
        </w:rPr>
        <w:t xml:space="preserve">TI assumes no liability for applications assistance or customer product design. Customers are responsible for their products and </w:t>
      </w:r>
      <w:r w:rsidRPr="00E70E1B">
        <w:rPr>
          <w:rFonts w:cs="Arial"/>
          <w:color w:val="000000"/>
          <w:spacing w:val="-1"/>
          <w:sz w:val="16"/>
          <w:szCs w:val="16"/>
        </w:rPr>
        <w:t xml:space="preserve">applications using TI components. To minimize the risks associated with customer products and applications, customers should provide </w:t>
      </w:r>
      <w:r w:rsidRPr="00E70E1B">
        <w:rPr>
          <w:rFonts w:cs="Arial"/>
          <w:color w:val="000000"/>
          <w:sz w:val="16"/>
          <w:szCs w:val="16"/>
        </w:rPr>
        <w:t>adequate design and operating safeguards.</w:t>
      </w:r>
    </w:p>
    <w:p w:rsidR="00817326" w:rsidRPr="00E70E1B" w:rsidRDefault="00817326" w:rsidP="00817326">
      <w:pPr>
        <w:shd w:val="clear" w:color="auto" w:fill="FFFFFF"/>
        <w:spacing w:before="82" w:line="178" w:lineRule="exact"/>
        <w:rPr>
          <w:rFonts w:cs="Arial"/>
        </w:rPr>
      </w:pPr>
      <w:r w:rsidRPr="00E70E1B">
        <w:rPr>
          <w:rFonts w:cs="Arial"/>
          <w:color w:val="000000"/>
          <w:sz w:val="16"/>
          <w:szCs w:val="16"/>
        </w:rPr>
        <w:t xml:space="preserve">TI does not warrant or represent that any license, either express or implied, is granted under any TI patent right, copyright, mask work right, </w:t>
      </w:r>
      <w:r w:rsidRPr="00E70E1B">
        <w:rPr>
          <w:rFonts w:cs="Arial"/>
          <w:color w:val="000000"/>
          <w:spacing w:val="-1"/>
          <w:sz w:val="16"/>
          <w:szCs w:val="16"/>
        </w:rPr>
        <w:t xml:space="preserve">or other TI intellectual property right relating to any combination, machine, or process in which TI products or services are used. Information </w:t>
      </w:r>
      <w:r w:rsidRPr="00E70E1B">
        <w:rPr>
          <w:rFonts w:cs="Arial"/>
          <w:color w:val="000000"/>
          <w:sz w:val="16"/>
          <w:szCs w:val="16"/>
        </w:rPr>
        <w:t>published by TI regarding third-party products or services does not constitute a license from TI to use such products or services or a warranty or endorsement thereof. Use of such information may require a license from a third party under the patents or other intellectual property of the third party, or a license from TI under the patents or other intellectual property of TI.</w:t>
      </w:r>
    </w:p>
    <w:p w:rsidR="00817326" w:rsidRPr="00E70E1B" w:rsidRDefault="00817326" w:rsidP="00817326">
      <w:pPr>
        <w:shd w:val="clear" w:color="auto" w:fill="FFFFFF"/>
        <w:spacing w:before="82" w:line="178" w:lineRule="exact"/>
        <w:ind w:left="10"/>
        <w:rPr>
          <w:rFonts w:cs="Arial"/>
        </w:rPr>
      </w:pPr>
      <w:r w:rsidRPr="00E70E1B">
        <w:rPr>
          <w:rFonts w:cs="Arial"/>
          <w:color w:val="000000"/>
          <w:sz w:val="16"/>
          <w:szCs w:val="16"/>
        </w:rPr>
        <w:t xml:space="preserve">Reproduction of TI information in TI data books or data sheets is permissible only if reproduction is without alteration and is accompanied </w:t>
      </w:r>
      <w:r w:rsidRPr="00E70E1B">
        <w:rPr>
          <w:rFonts w:cs="Arial"/>
          <w:color w:val="000000"/>
          <w:spacing w:val="-1"/>
          <w:sz w:val="16"/>
          <w:szCs w:val="16"/>
        </w:rPr>
        <w:t xml:space="preserve">by all associated warranties, conditions, limitations, and notices. Reproduction of this information with alteration is an unfair and deceptive </w:t>
      </w:r>
      <w:r w:rsidRPr="00E70E1B">
        <w:rPr>
          <w:rFonts w:cs="Arial"/>
          <w:color w:val="000000"/>
          <w:sz w:val="16"/>
          <w:szCs w:val="16"/>
        </w:rPr>
        <w:t>business practice. TI is not responsible or liable for such altered documentation. Information of third parties may be subject to additional restrictions.</w:t>
      </w:r>
    </w:p>
    <w:p w:rsidR="00817326" w:rsidRPr="00E70E1B" w:rsidRDefault="00817326" w:rsidP="00817326">
      <w:pPr>
        <w:shd w:val="clear" w:color="auto" w:fill="FFFFFF"/>
        <w:spacing w:before="82" w:line="178" w:lineRule="exact"/>
        <w:ind w:left="5"/>
        <w:rPr>
          <w:rFonts w:cs="Arial"/>
        </w:rPr>
      </w:pPr>
      <w:r w:rsidRPr="00E70E1B">
        <w:rPr>
          <w:rFonts w:cs="Arial"/>
          <w:color w:val="000000"/>
          <w:spacing w:val="-1"/>
          <w:sz w:val="16"/>
          <w:szCs w:val="16"/>
        </w:rPr>
        <w:t xml:space="preserve">Resale of TI products or services with statements different from or beyond the parameters stated by TI for that product or service voids all </w:t>
      </w:r>
      <w:r w:rsidRPr="00E70E1B">
        <w:rPr>
          <w:rFonts w:cs="Arial"/>
          <w:color w:val="000000"/>
          <w:sz w:val="16"/>
          <w:szCs w:val="16"/>
        </w:rPr>
        <w:t>express and any implied warranties for the associated TI product or service and is an unfair and deceptive business practice. TI is not responsible or liable for any such statements.</w:t>
      </w:r>
    </w:p>
    <w:p w:rsidR="00817326" w:rsidRPr="00E70E1B" w:rsidRDefault="00817326" w:rsidP="00817326">
      <w:pPr>
        <w:shd w:val="clear" w:color="auto" w:fill="FFFFFF"/>
        <w:spacing w:before="82" w:line="178" w:lineRule="exact"/>
        <w:ind w:left="5"/>
        <w:rPr>
          <w:rFonts w:cs="Arial"/>
        </w:rPr>
      </w:pPr>
      <w:r w:rsidRPr="00E70E1B">
        <w:rPr>
          <w:rFonts w:cs="Arial"/>
          <w:color w:val="000000"/>
          <w:sz w:val="16"/>
          <w:szCs w:val="16"/>
        </w:rPr>
        <w:t>TI products are not authorized for use in safety-critical applications (such as life support) where a failure of the TI product would reasonably be expected to cause severe personal injury or death, unless officers of the parties have executed an agreement specifically governing such use. Buyers represent that they have all necessary expertise in the safety and regulatory ramifications of their applications, and acknowledge and agree that they are solely responsible for all legal, regulatory and safety-related requirements concerning their products and any use of TI products in such safety-critical applications, notwithstanding any applications-related information or support that may be provided by TI. Further, Buyers must fully indemnify TI and its representatives against any damages arising out of the use of TI products in such safety-critical applications.</w:t>
      </w:r>
    </w:p>
    <w:p w:rsidR="00817326" w:rsidRPr="00E70E1B" w:rsidRDefault="00817326" w:rsidP="00817326">
      <w:pPr>
        <w:shd w:val="clear" w:color="auto" w:fill="FFFFFF"/>
        <w:spacing w:before="82" w:line="178" w:lineRule="exact"/>
        <w:rPr>
          <w:rFonts w:cs="Arial"/>
        </w:rPr>
      </w:pPr>
      <w:r w:rsidRPr="00E70E1B">
        <w:rPr>
          <w:rFonts w:cs="Arial"/>
          <w:color w:val="000000"/>
          <w:sz w:val="16"/>
          <w:szCs w:val="16"/>
        </w:rPr>
        <w:t>TI products are neither designed nor intended for use in military/aerospace applications or environments unless the TI products are specifically designated by TI as military-grade or "enhanced plastic." Only products designated by TI as military-grade meet military specifications. Buyers acknowledge and agree that any such use of TI products which TI has not designated as military-grade is solely at the Buyer's risk, and that they are solely responsible for compliance with all legal and regulatory requirements in connection with such use.</w:t>
      </w:r>
    </w:p>
    <w:p w:rsidR="00817326" w:rsidRPr="00E70E1B" w:rsidRDefault="00817326" w:rsidP="00817326">
      <w:pPr>
        <w:shd w:val="clear" w:color="auto" w:fill="FFFFFF"/>
        <w:spacing w:before="82" w:line="178" w:lineRule="exact"/>
        <w:ind w:left="5" w:right="346"/>
        <w:rPr>
          <w:rFonts w:cs="Arial"/>
        </w:rPr>
      </w:pPr>
      <w:r w:rsidRPr="00E70E1B">
        <w:rPr>
          <w:rFonts w:cs="Arial"/>
          <w:color w:val="000000"/>
          <w:sz w:val="16"/>
          <w:szCs w:val="16"/>
        </w:rPr>
        <w:t xml:space="preserve">TI products are neither designed nor intended for use in automotive applications or environments unless the specific TI products are </w:t>
      </w:r>
      <w:r w:rsidRPr="00E70E1B">
        <w:rPr>
          <w:rFonts w:cs="Arial"/>
          <w:color w:val="000000"/>
          <w:spacing w:val="-1"/>
          <w:sz w:val="16"/>
          <w:szCs w:val="16"/>
        </w:rPr>
        <w:t xml:space="preserve">designated by TI as compliant with ISO/TS 16949 requirements. Buyers acknowledge and agree that, if they use any non-designated </w:t>
      </w:r>
      <w:r w:rsidRPr="00E70E1B">
        <w:rPr>
          <w:rFonts w:cs="Arial"/>
          <w:color w:val="000000"/>
          <w:sz w:val="16"/>
          <w:szCs w:val="16"/>
        </w:rPr>
        <w:t>products in automotive applications, TI will not be responsible for any failure to meet such requirements.</w:t>
      </w:r>
    </w:p>
    <w:p w:rsidR="00817326" w:rsidRPr="00E70E1B" w:rsidRDefault="00817326" w:rsidP="00817326">
      <w:pPr>
        <w:shd w:val="clear" w:color="auto" w:fill="FFFFFF"/>
        <w:spacing w:before="77"/>
        <w:ind w:left="14"/>
        <w:rPr>
          <w:rFonts w:cs="Arial"/>
        </w:rPr>
      </w:pPr>
      <w:r w:rsidRPr="00E70E1B">
        <w:rPr>
          <w:rFonts w:cs="Arial"/>
          <w:color w:val="000000"/>
          <w:sz w:val="16"/>
          <w:szCs w:val="16"/>
        </w:rPr>
        <w:t>Following are URLs where you can obtain information on other Texas Instruments products and application solutions:</w:t>
      </w:r>
    </w:p>
    <w:p w:rsidR="00817326" w:rsidRPr="00E70E1B" w:rsidRDefault="00817326" w:rsidP="00817326">
      <w:pPr>
        <w:shd w:val="clear" w:color="auto" w:fill="FFFFFF"/>
        <w:tabs>
          <w:tab w:val="left" w:pos="4848"/>
        </w:tabs>
        <w:spacing w:before="67" w:line="178" w:lineRule="exact"/>
        <w:ind w:left="10"/>
        <w:rPr>
          <w:rFonts w:cs="Arial"/>
        </w:rPr>
      </w:pPr>
      <w:r w:rsidRPr="00E70E1B">
        <w:rPr>
          <w:rFonts w:cs="Arial"/>
          <w:b/>
          <w:bCs/>
          <w:color w:val="000000"/>
          <w:spacing w:val="-4"/>
          <w:sz w:val="16"/>
          <w:szCs w:val="16"/>
        </w:rPr>
        <w:t>Products</w:t>
      </w:r>
      <w:r w:rsidRPr="00E70E1B">
        <w:rPr>
          <w:rFonts w:cs="Arial"/>
          <w:b/>
          <w:bCs/>
          <w:color w:val="000000"/>
          <w:sz w:val="16"/>
          <w:szCs w:val="16"/>
        </w:rPr>
        <w:tab/>
        <w:t>Applications</w:t>
      </w:r>
    </w:p>
    <w:p w:rsidR="00817326" w:rsidRPr="00E70E1B" w:rsidRDefault="00817326" w:rsidP="00817326">
      <w:pPr>
        <w:shd w:val="clear" w:color="auto" w:fill="FFFFFF"/>
        <w:tabs>
          <w:tab w:val="left" w:pos="2184"/>
          <w:tab w:val="left" w:pos="4848"/>
          <w:tab w:val="left" w:pos="6874"/>
        </w:tabs>
        <w:spacing w:line="178" w:lineRule="exact"/>
        <w:rPr>
          <w:rFonts w:cs="Arial"/>
        </w:rPr>
      </w:pPr>
      <w:r w:rsidRPr="00E70E1B">
        <w:rPr>
          <w:rFonts w:cs="Arial"/>
          <w:color w:val="000000"/>
          <w:spacing w:val="-2"/>
          <w:sz w:val="16"/>
          <w:szCs w:val="16"/>
        </w:rPr>
        <w:t>Amplifiers</w:t>
      </w:r>
      <w:r w:rsidRPr="00E70E1B">
        <w:rPr>
          <w:rFonts w:cs="Arial"/>
          <w:color w:val="000000"/>
          <w:sz w:val="16"/>
          <w:szCs w:val="16"/>
        </w:rPr>
        <w:tab/>
      </w:r>
      <w:hyperlink r:id="rId9" w:history="1">
        <w:r w:rsidRPr="00E70E1B">
          <w:rPr>
            <w:rFonts w:cs="Arial"/>
            <w:color w:val="000080"/>
            <w:spacing w:val="-2"/>
            <w:sz w:val="16"/>
            <w:szCs w:val="16"/>
            <w:u w:val="single"/>
          </w:rPr>
          <w:t>amplifier.ti.com</w:t>
        </w:r>
      </w:hyperlink>
      <w:r w:rsidRPr="00E70E1B">
        <w:rPr>
          <w:rFonts w:cs="Arial"/>
          <w:color w:val="0000FF"/>
          <w:sz w:val="16"/>
          <w:szCs w:val="16"/>
        </w:rPr>
        <w:tab/>
      </w:r>
      <w:r w:rsidRPr="00E70E1B">
        <w:rPr>
          <w:rFonts w:cs="Arial"/>
          <w:color w:val="000000"/>
          <w:spacing w:val="-3"/>
          <w:sz w:val="16"/>
          <w:szCs w:val="16"/>
        </w:rPr>
        <w:t>Audio</w:t>
      </w:r>
      <w:r w:rsidRPr="00E70E1B">
        <w:rPr>
          <w:rFonts w:cs="Arial"/>
          <w:color w:val="000000"/>
          <w:sz w:val="16"/>
          <w:szCs w:val="16"/>
        </w:rPr>
        <w:tab/>
      </w:r>
      <w:hyperlink r:id="rId10" w:history="1">
        <w:r w:rsidRPr="00E70E1B">
          <w:rPr>
            <w:rFonts w:cs="Arial"/>
            <w:color w:val="000080"/>
            <w:spacing w:val="-1"/>
            <w:sz w:val="16"/>
            <w:szCs w:val="16"/>
            <w:u w:val="single"/>
          </w:rPr>
          <w:t>www.ti.com/audio</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rPr>
      </w:pPr>
      <w:r w:rsidRPr="00E70E1B">
        <w:rPr>
          <w:rFonts w:cs="Arial"/>
          <w:color w:val="000000"/>
          <w:spacing w:val="-2"/>
          <w:sz w:val="16"/>
          <w:szCs w:val="16"/>
        </w:rPr>
        <w:t>Data Converters</w:t>
      </w:r>
      <w:r w:rsidRPr="00E70E1B">
        <w:rPr>
          <w:rFonts w:cs="Arial"/>
          <w:color w:val="000000"/>
          <w:sz w:val="16"/>
          <w:szCs w:val="16"/>
        </w:rPr>
        <w:tab/>
      </w:r>
      <w:hyperlink r:id="rId11" w:history="1">
        <w:r w:rsidRPr="00E70E1B">
          <w:rPr>
            <w:rFonts w:cs="Arial"/>
            <w:color w:val="000080"/>
            <w:spacing w:val="-2"/>
            <w:sz w:val="16"/>
            <w:szCs w:val="16"/>
            <w:u w:val="single"/>
          </w:rPr>
          <w:t>dataconverter.ti.com</w:t>
        </w:r>
      </w:hyperlink>
      <w:r w:rsidRPr="00E70E1B">
        <w:rPr>
          <w:rFonts w:cs="Arial"/>
          <w:color w:val="0000FF"/>
          <w:sz w:val="16"/>
          <w:szCs w:val="16"/>
        </w:rPr>
        <w:tab/>
      </w:r>
      <w:r w:rsidRPr="00E70E1B">
        <w:rPr>
          <w:rFonts w:cs="Arial"/>
          <w:color w:val="000000"/>
          <w:spacing w:val="-2"/>
          <w:sz w:val="16"/>
          <w:szCs w:val="16"/>
        </w:rPr>
        <w:t>Automotive</w:t>
      </w:r>
      <w:r w:rsidRPr="00E70E1B">
        <w:rPr>
          <w:rFonts w:cs="Arial"/>
          <w:color w:val="000000"/>
          <w:sz w:val="16"/>
          <w:szCs w:val="16"/>
        </w:rPr>
        <w:tab/>
      </w:r>
      <w:hyperlink r:id="rId12" w:history="1">
        <w:r w:rsidRPr="00E70E1B">
          <w:rPr>
            <w:rFonts w:cs="Arial"/>
            <w:color w:val="000080"/>
            <w:spacing w:val="-1"/>
            <w:sz w:val="16"/>
            <w:szCs w:val="16"/>
            <w:u w:val="single"/>
          </w:rPr>
          <w:t>www.ti.com/automotive</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color w:val="000000"/>
          <w:spacing w:val="-11"/>
          <w:sz w:val="16"/>
          <w:szCs w:val="16"/>
        </w:rPr>
      </w:pPr>
      <w:r w:rsidRPr="00E70E1B">
        <w:rPr>
          <w:rFonts w:cs="Arial"/>
          <w:color w:val="000000"/>
          <w:spacing w:val="-11"/>
          <w:sz w:val="16"/>
          <w:szCs w:val="16"/>
        </w:rPr>
        <w:t>DLP® Products</w:t>
      </w:r>
      <w:r w:rsidRPr="00E70E1B">
        <w:rPr>
          <w:rFonts w:cs="Arial"/>
          <w:color w:val="000000"/>
          <w:spacing w:val="-11"/>
          <w:sz w:val="16"/>
          <w:szCs w:val="16"/>
        </w:rPr>
        <w:tab/>
      </w:r>
      <w:hyperlink r:id="rId13" w:history="1">
        <w:r w:rsidRPr="00E70E1B">
          <w:rPr>
            <w:rFonts w:cs="Arial"/>
            <w:color w:val="000080"/>
            <w:spacing w:val="-2"/>
            <w:sz w:val="16"/>
            <w:szCs w:val="16"/>
            <w:u w:val="single"/>
          </w:rPr>
          <w:t>www.dlp.com</w:t>
        </w:r>
      </w:hyperlink>
      <w:r w:rsidRPr="00E70E1B">
        <w:rPr>
          <w:rFonts w:cs="Arial"/>
          <w:color w:val="000000"/>
          <w:spacing w:val="-11"/>
          <w:sz w:val="16"/>
          <w:szCs w:val="16"/>
        </w:rPr>
        <w:tab/>
      </w:r>
      <w:r w:rsidRPr="00E70E1B">
        <w:rPr>
          <w:rFonts w:cs="Arial"/>
          <w:color w:val="000000"/>
          <w:spacing w:val="-4"/>
          <w:sz w:val="16"/>
          <w:szCs w:val="16"/>
        </w:rPr>
        <w:t>Broadband</w:t>
      </w:r>
      <w:r w:rsidRPr="00E70E1B">
        <w:rPr>
          <w:rFonts w:cs="Arial"/>
          <w:color w:val="000000"/>
          <w:spacing w:val="-4"/>
          <w:sz w:val="16"/>
          <w:szCs w:val="16"/>
        </w:rPr>
        <w:tab/>
      </w:r>
      <w:hyperlink r:id="rId14" w:history="1">
        <w:r w:rsidRPr="00E70E1B">
          <w:rPr>
            <w:rFonts w:cs="Arial"/>
            <w:color w:val="000080"/>
            <w:spacing w:val="-1"/>
            <w:sz w:val="16"/>
            <w:szCs w:val="16"/>
            <w:u w:val="single"/>
          </w:rPr>
          <w:t>www.ti.com/broadband</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rPr>
      </w:pPr>
      <w:r w:rsidRPr="00E70E1B">
        <w:rPr>
          <w:rFonts w:cs="Arial"/>
          <w:color w:val="000000"/>
          <w:spacing w:val="-11"/>
          <w:sz w:val="16"/>
          <w:szCs w:val="16"/>
        </w:rPr>
        <w:t>DSP</w:t>
      </w:r>
      <w:r w:rsidRPr="00E70E1B">
        <w:rPr>
          <w:rFonts w:cs="Arial"/>
          <w:color w:val="000000"/>
          <w:sz w:val="16"/>
          <w:szCs w:val="16"/>
        </w:rPr>
        <w:tab/>
      </w:r>
      <w:hyperlink r:id="rId15" w:history="1">
        <w:r w:rsidRPr="00E70E1B">
          <w:rPr>
            <w:rFonts w:cs="Arial"/>
            <w:color w:val="000080"/>
            <w:spacing w:val="-3"/>
            <w:sz w:val="16"/>
            <w:szCs w:val="16"/>
            <w:u w:val="single"/>
          </w:rPr>
          <w:t>dsp.ti.com</w:t>
        </w:r>
      </w:hyperlink>
      <w:r w:rsidRPr="00E70E1B">
        <w:rPr>
          <w:rFonts w:cs="Arial"/>
          <w:color w:val="0000FF"/>
          <w:sz w:val="16"/>
          <w:szCs w:val="16"/>
        </w:rPr>
        <w:tab/>
      </w:r>
      <w:r w:rsidRPr="00E70E1B">
        <w:rPr>
          <w:rFonts w:cs="Arial"/>
          <w:color w:val="000000"/>
          <w:spacing w:val="-2"/>
          <w:sz w:val="16"/>
          <w:szCs w:val="16"/>
        </w:rPr>
        <w:t>Digital Control</w:t>
      </w:r>
      <w:r w:rsidRPr="00E70E1B">
        <w:rPr>
          <w:rFonts w:cs="Arial"/>
          <w:color w:val="000000"/>
          <w:sz w:val="16"/>
          <w:szCs w:val="16"/>
        </w:rPr>
        <w:tab/>
      </w:r>
      <w:hyperlink r:id="rId16" w:history="1">
        <w:r w:rsidRPr="00E70E1B">
          <w:rPr>
            <w:rFonts w:cs="Arial"/>
            <w:color w:val="000080"/>
            <w:spacing w:val="-1"/>
            <w:sz w:val="16"/>
            <w:szCs w:val="16"/>
            <w:u w:val="single"/>
          </w:rPr>
          <w:t>www.ti.com/digitalcontrol</w:t>
        </w:r>
      </w:hyperlink>
    </w:p>
    <w:p w:rsidR="00817326" w:rsidRPr="00E70E1B" w:rsidRDefault="00817326" w:rsidP="00817326">
      <w:pPr>
        <w:shd w:val="clear" w:color="auto" w:fill="FFFFFF"/>
        <w:tabs>
          <w:tab w:val="left" w:pos="2184"/>
          <w:tab w:val="left" w:pos="4848"/>
          <w:tab w:val="left" w:pos="6874"/>
        </w:tabs>
        <w:spacing w:line="178" w:lineRule="exact"/>
        <w:ind w:left="10"/>
        <w:rPr>
          <w:rFonts w:cs="Arial"/>
        </w:rPr>
      </w:pPr>
      <w:r w:rsidRPr="00E70E1B">
        <w:rPr>
          <w:rFonts w:cs="Arial"/>
          <w:color w:val="000000"/>
          <w:spacing w:val="-2"/>
          <w:sz w:val="16"/>
          <w:szCs w:val="16"/>
        </w:rPr>
        <w:t>Clocks and Timers</w:t>
      </w:r>
      <w:r w:rsidRPr="00E70E1B">
        <w:rPr>
          <w:rFonts w:cs="Arial"/>
          <w:color w:val="000000"/>
          <w:sz w:val="16"/>
          <w:szCs w:val="16"/>
        </w:rPr>
        <w:tab/>
      </w:r>
      <w:hyperlink r:id="rId17" w:history="1">
        <w:r w:rsidRPr="00E70E1B">
          <w:rPr>
            <w:rFonts w:cs="Arial"/>
            <w:color w:val="000080"/>
            <w:spacing w:val="-1"/>
            <w:sz w:val="16"/>
            <w:szCs w:val="16"/>
            <w:u w:val="single"/>
          </w:rPr>
          <w:t>www.ti.com/clocks</w:t>
        </w:r>
      </w:hyperlink>
      <w:r w:rsidRPr="00E70E1B">
        <w:rPr>
          <w:rFonts w:cs="Arial"/>
          <w:color w:val="0000FF"/>
          <w:sz w:val="16"/>
          <w:szCs w:val="16"/>
        </w:rPr>
        <w:tab/>
      </w:r>
      <w:r w:rsidRPr="00E70E1B">
        <w:rPr>
          <w:rFonts w:cs="Arial"/>
          <w:color w:val="000000"/>
          <w:spacing w:val="-4"/>
          <w:sz w:val="16"/>
          <w:szCs w:val="16"/>
        </w:rPr>
        <w:t>Medical</w:t>
      </w:r>
      <w:r w:rsidRPr="00E70E1B">
        <w:rPr>
          <w:rFonts w:cs="Arial"/>
          <w:color w:val="000000"/>
          <w:sz w:val="16"/>
          <w:szCs w:val="16"/>
        </w:rPr>
        <w:tab/>
      </w:r>
      <w:hyperlink r:id="rId18" w:history="1">
        <w:r w:rsidRPr="00E70E1B">
          <w:rPr>
            <w:rFonts w:cs="Arial"/>
            <w:color w:val="000080"/>
            <w:spacing w:val="-1"/>
            <w:sz w:val="16"/>
            <w:szCs w:val="16"/>
            <w:u w:val="single"/>
          </w:rPr>
          <w:t>www.ti.com/medical</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rPr>
      </w:pPr>
      <w:r w:rsidRPr="00E70E1B">
        <w:rPr>
          <w:rFonts w:cs="Arial"/>
          <w:color w:val="000000"/>
          <w:spacing w:val="-4"/>
          <w:sz w:val="16"/>
          <w:szCs w:val="16"/>
        </w:rPr>
        <w:t>Interface</w:t>
      </w:r>
      <w:r w:rsidRPr="00E70E1B">
        <w:rPr>
          <w:rFonts w:cs="Arial"/>
          <w:color w:val="000000"/>
          <w:sz w:val="16"/>
          <w:szCs w:val="16"/>
        </w:rPr>
        <w:tab/>
      </w:r>
      <w:hyperlink r:id="rId19" w:history="1">
        <w:r w:rsidRPr="00E70E1B">
          <w:rPr>
            <w:rFonts w:cs="Arial"/>
            <w:color w:val="000080"/>
            <w:spacing w:val="-2"/>
            <w:sz w:val="16"/>
            <w:szCs w:val="16"/>
            <w:u w:val="single"/>
          </w:rPr>
          <w:t>interface.ti.com</w:t>
        </w:r>
      </w:hyperlink>
      <w:r w:rsidRPr="00E70E1B">
        <w:rPr>
          <w:rFonts w:cs="Arial"/>
          <w:color w:val="0000FF"/>
          <w:sz w:val="16"/>
          <w:szCs w:val="16"/>
        </w:rPr>
        <w:tab/>
      </w:r>
      <w:r w:rsidRPr="00E70E1B">
        <w:rPr>
          <w:rFonts w:cs="Arial"/>
          <w:color w:val="000000"/>
          <w:spacing w:val="-3"/>
          <w:sz w:val="16"/>
          <w:szCs w:val="16"/>
        </w:rPr>
        <w:t>Military</w:t>
      </w:r>
      <w:r w:rsidRPr="00E70E1B">
        <w:rPr>
          <w:rFonts w:cs="Arial"/>
          <w:color w:val="000000"/>
          <w:sz w:val="16"/>
          <w:szCs w:val="16"/>
        </w:rPr>
        <w:tab/>
      </w:r>
      <w:hyperlink r:id="rId20" w:history="1">
        <w:r w:rsidRPr="00E70E1B">
          <w:rPr>
            <w:rFonts w:cs="Arial"/>
            <w:color w:val="000080"/>
            <w:spacing w:val="-1"/>
            <w:sz w:val="16"/>
            <w:szCs w:val="16"/>
            <w:u w:val="single"/>
          </w:rPr>
          <w:t>www.ti.com/military</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rPr>
      </w:pPr>
      <w:r w:rsidRPr="00E70E1B">
        <w:rPr>
          <w:rFonts w:cs="Arial"/>
          <w:color w:val="000000"/>
          <w:spacing w:val="-5"/>
          <w:sz w:val="16"/>
          <w:szCs w:val="16"/>
        </w:rPr>
        <w:t>Logic</w:t>
      </w:r>
      <w:r w:rsidRPr="00E70E1B">
        <w:rPr>
          <w:rFonts w:cs="Arial"/>
          <w:color w:val="000000"/>
          <w:sz w:val="16"/>
          <w:szCs w:val="16"/>
        </w:rPr>
        <w:tab/>
      </w:r>
      <w:hyperlink r:id="rId21" w:history="1">
        <w:r w:rsidRPr="00E70E1B">
          <w:rPr>
            <w:rFonts w:cs="Arial"/>
            <w:color w:val="000080"/>
            <w:spacing w:val="-3"/>
            <w:sz w:val="16"/>
            <w:szCs w:val="16"/>
            <w:u w:val="single"/>
          </w:rPr>
          <w:t>logic.ti.com</w:t>
        </w:r>
      </w:hyperlink>
      <w:r w:rsidRPr="00E70E1B">
        <w:rPr>
          <w:rFonts w:cs="Arial"/>
          <w:color w:val="0000FF"/>
          <w:sz w:val="16"/>
          <w:szCs w:val="16"/>
        </w:rPr>
        <w:tab/>
      </w:r>
      <w:r w:rsidRPr="00E70E1B">
        <w:rPr>
          <w:rFonts w:cs="Arial"/>
          <w:color w:val="000000"/>
          <w:spacing w:val="-2"/>
          <w:sz w:val="16"/>
          <w:szCs w:val="16"/>
        </w:rPr>
        <w:t>Optical Networking</w:t>
      </w:r>
      <w:r w:rsidRPr="00E70E1B">
        <w:rPr>
          <w:rFonts w:cs="Arial"/>
          <w:color w:val="000000"/>
          <w:sz w:val="16"/>
          <w:szCs w:val="16"/>
        </w:rPr>
        <w:tab/>
      </w:r>
      <w:hyperlink r:id="rId22" w:history="1">
        <w:r w:rsidRPr="00E70E1B">
          <w:rPr>
            <w:rFonts w:cs="Arial"/>
            <w:color w:val="000080"/>
            <w:sz w:val="16"/>
            <w:szCs w:val="16"/>
            <w:u w:val="single"/>
          </w:rPr>
          <w:t>www.ti.com/opticalnetwork</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rPr>
      </w:pPr>
      <w:r w:rsidRPr="00E70E1B">
        <w:rPr>
          <w:rFonts w:cs="Arial"/>
          <w:color w:val="000000"/>
          <w:spacing w:val="-3"/>
          <w:sz w:val="16"/>
          <w:szCs w:val="16"/>
        </w:rPr>
        <w:t>Power Mgmt</w:t>
      </w:r>
      <w:r w:rsidRPr="00E70E1B">
        <w:rPr>
          <w:rFonts w:cs="Arial"/>
          <w:color w:val="000000"/>
          <w:sz w:val="16"/>
          <w:szCs w:val="16"/>
        </w:rPr>
        <w:tab/>
      </w:r>
      <w:hyperlink r:id="rId23" w:history="1">
        <w:r w:rsidRPr="00E70E1B">
          <w:rPr>
            <w:rFonts w:cs="Arial"/>
            <w:color w:val="000080"/>
            <w:spacing w:val="-3"/>
            <w:sz w:val="16"/>
            <w:szCs w:val="16"/>
            <w:u w:val="single"/>
          </w:rPr>
          <w:t>power.ti.com</w:t>
        </w:r>
      </w:hyperlink>
      <w:r w:rsidRPr="00E70E1B">
        <w:rPr>
          <w:rFonts w:cs="Arial"/>
          <w:color w:val="0000FF"/>
          <w:sz w:val="16"/>
          <w:szCs w:val="16"/>
        </w:rPr>
        <w:tab/>
      </w:r>
      <w:r w:rsidRPr="00E70E1B">
        <w:rPr>
          <w:rFonts w:cs="Arial"/>
          <w:color w:val="000000"/>
          <w:spacing w:val="-3"/>
          <w:sz w:val="16"/>
          <w:szCs w:val="16"/>
        </w:rPr>
        <w:t>Security</w:t>
      </w:r>
      <w:r w:rsidRPr="00E70E1B">
        <w:rPr>
          <w:rFonts w:cs="Arial"/>
          <w:color w:val="000000"/>
          <w:spacing w:val="-3"/>
          <w:sz w:val="16"/>
          <w:szCs w:val="16"/>
        </w:rPr>
        <w:tab/>
      </w:r>
      <w:hyperlink r:id="rId24" w:history="1">
        <w:r w:rsidRPr="00E70E1B">
          <w:rPr>
            <w:rFonts w:cs="Arial"/>
            <w:color w:val="000080"/>
            <w:spacing w:val="-1"/>
            <w:sz w:val="16"/>
            <w:szCs w:val="16"/>
            <w:u w:val="single"/>
          </w:rPr>
          <w:t>www.ti.com/security</w:t>
        </w:r>
      </w:hyperlink>
    </w:p>
    <w:p w:rsidR="00817326" w:rsidRPr="00E70E1B" w:rsidRDefault="00817326" w:rsidP="00817326">
      <w:pPr>
        <w:shd w:val="clear" w:color="auto" w:fill="FFFFFF"/>
        <w:tabs>
          <w:tab w:val="left" w:pos="2184"/>
          <w:tab w:val="left" w:pos="4848"/>
          <w:tab w:val="left" w:pos="6874"/>
        </w:tabs>
        <w:spacing w:line="178" w:lineRule="exact"/>
        <w:ind w:left="10"/>
        <w:rPr>
          <w:rFonts w:cs="Arial"/>
        </w:rPr>
      </w:pPr>
      <w:r w:rsidRPr="00E70E1B">
        <w:rPr>
          <w:rFonts w:cs="Arial"/>
          <w:color w:val="000000"/>
          <w:spacing w:val="-2"/>
          <w:sz w:val="16"/>
          <w:szCs w:val="16"/>
        </w:rPr>
        <w:t>Microcontrollers</w:t>
      </w:r>
      <w:r w:rsidRPr="00E70E1B">
        <w:rPr>
          <w:rFonts w:cs="Arial"/>
          <w:color w:val="000000"/>
          <w:sz w:val="16"/>
          <w:szCs w:val="16"/>
        </w:rPr>
        <w:tab/>
      </w:r>
      <w:hyperlink r:id="rId25" w:history="1">
        <w:r w:rsidRPr="00E70E1B">
          <w:rPr>
            <w:rFonts w:cs="Arial"/>
            <w:color w:val="000080"/>
            <w:spacing w:val="-2"/>
            <w:sz w:val="16"/>
            <w:szCs w:val="16"/>
            <w:u w:val="single"/>
          </w:rPr>
          <w:t>microcontroller.ti.com</w:t>
        </w:r>
      </w:hyperlink>
      <w:r w:rsidRPr="00E70E1B">
        <w:rPr>
          <w:rFonts w:cs="Arial"/>
          <w:color w:val="0000FF"/>
          <w:sz w:val="16"/>
          <w:szCs w:val="16"/>
        </w:rPr>
        <w:tab/>
      </w:r>
      <w:r w:rsidRPr="00E70E1B">
        <w:rPr>
          <w:rFonts w:cs="Arial"/>
          <w:color w:val="000000"/>
          <w:spacing w:val="-2"/>
          <w:sz w:val="16"/>
          <w:szCs w:val="16"/>
        </w:rPr>
        <w:t>Telephony</w:t>
      </w:r>
      <w:r w:rsidRPr="00E70E1B">
        <w:rPr>
          <w:rFonts w:cs="Arial"/>
          <w:color w:val="000000"/>
          <w:sz w:val="16"/>
          <w:szCs w:val="16"/>
        </w:rPr>
        <w:tab/>
      </w:r>
      <w:hyperlink r:id="rId26" w:history="1">
        <w:r w:rsidRPr="00E70E1B">
          <w:rPr>
            <w:rFonts w:cs="Arial"/>
            <w:color w:val="000080"/>
            <w:spacing w:val="-1"/>
            <w:sz w:val="16"/>
            <w:szCs w:val="16"/>
            <w:u w:val="single"/>
          </w:rPr>
          <w:t>www.ti.com/telephony</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rPr>
      </w:pPr>
      <w:r w:rsidRPr="00E70E1B">
        <w:rPr>
          <w:rFonts w:cs="Arial"/>
          <w:color w:val="000000"/>
          <w:spacing w:val="-8"/>
          <w:sz w:val="16"/>
          <w:szCs w:val="16"/>
        </w:rPr>
        <w:t>RFID</w:t>
      </w:r>
      <w:r w:rsidRPr="00E70E1B">
        <w:rPr>
          <w:rFonts w:cs="Arial"/>
          <w:color w:val="000000"/>
          <w:sz w:val="16"/>
          <w:szCs w:val="16"/>
        </w:rPr>
        <w:tab/>
      </w:r>
      <w:hyperlink r:id="rId27" w:history="1">
        <w:r w:rsidRPr="00E70E1B">
          <w:rPr>
            <w:rFonts w:cs="Arial"/>
            <w:color w:val="000080"/>
            <w:spacing w:val="-2"/>
            <w:sz w:val="16"/>
            <w:szCs w:val="16"/>
            <w:u w:val="single"/>
          </w:rPr>
          <w:t>www.ti-rfid.com</w:t>
        </w:r>
      </w:hyperlink>
      <w:r w:rsidRPr="00E70E1B">
        <w:rPr>
          <w:rFonts w:cs="Arial"/>
          <w:color w:val="0000FF"/>
          <w:sz w:val="16"/>
          <w:szCs w:val="16"/>
        </w:rPr>
        <w:tab/>
      </w:r>
      <w:r w:rsidRPr="00E70E1B">
        <w:rPr>
          <w:rFonts w:cs="Arial"/>
          <w:color w:val="000000"/>
          <w:spacing w:val="-2"/>
          <w:sz w:val="16"/>
          <w:szCs w:val="16"/>
        </w:rPr>
        <w:t>Video &amp; Imaging</w:t>
      </w:r>
      <w:r w:rsidRPr="00E70E1B">
        <w:rPr>
          <w:rFonts w:cs="Arial"/>
          <w:color w:val="000000"/>
          <w:sz w:val="16"/>
          <w:szCs w:val="16"/>
        </w:rPr>
        <w:tab/>
      </w:r>
      <w:hyperlink r:id="rId28" w:history="1">
        <w:r w:rsidRPr="00E70E1B">
          <w:rPr>
            <w:rFonts w:cs="Arial"/>
            <w:color w:val="000080"/>
            <w:spacing w:val="-1"/>
            <w:sz w:val="16"/>
            <w:szCs w:val="16"/>
            <w:u w:val="single"/>
          </w:rPr>
          <w:t>www.ti.com/video</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rPr>
      </w:pPr>
      <w:r w:rsidRPr="00E70E1B">
        <w:rPr>
          <w:rFonts w:cs="Arial"/>
          <w:color w:val="000000"/>
          <w:spacing w:val="-1"/>
          <w:sz w:val="16"/>
          <w:szCs w:val="16"/>
        </w:rPr>
        <w:t>RF/IF and ZigBee® Solutions</w:t>
      </w:r>
      <w:r w:rsidRPr="00E70E1B">
        <w:rPr>
          <w:rFonts w:cs="Arial"/>
          <w:color w:val="000000"/>
          <w:sz w:val="16"/>
          <w:szCs w:val="16"/>
        </w:rPr>
        <w:tab/>
      </w:r>
      <w:hyperlink r:id="rId29" w:history="1">
        <w:r w:rsidRPr="00E70E1B">
          <w:rPr>
            <w:rFonts w:cs="Arial"/>
            <w:color w:val="000080"/>
            <w:sz w:val="16"/>
            <w:szCs w:val="16"/>
            <w:u w:val="single"/>
          </w:rPr>
          <w:t>www.ti.com/lprf</w:t>
        </w:r>
      </w:hyperlink>
      <w:r w:rsidRPr="00E70E1B">
        <w:rPr>
          <w:rFonts w:cs="Arial"/>
          <w:color w:val="0000FF"/>
          <w:sz w:val="16"/>
          <w:szCs w:val="16"/>
        </w:rPr>
        <w:tab/>
      </w:r>
      <w:r w:rsidRPr="00E70E1B">
        <w:rPr>
          <w:rFonts w:cs="Arial"/>
          <w:color w:val="000000"/>
          <w:spacing w:val="-1"/>
          <w:sz w:val="16"/>
          <w:szCs w:val="16"/>
        </w:rPr>
        <w:t>Wireless</w:t>
      </w:r>
      <w:r w:rsidRPr="00E70E1B">
        <w:rPr>
          <w:rFonts w:cs="Arial"/>
          <w:color w:val="000000"/>
          <w:sz w:val="16"/>
          <w:szCs w:val="16"/>
        </w:rPr>
        <w:tab/>
      </w:r>
      <w:hyperlink r:id="rId30" w:history="1">
        <w:r w:rsidRPr="00E70E1B">
          <w:rPr>
            <w:rFonts w:cs="Arial"/>
            <w:color w:val="000080"/>
            <w:sz w:val="16"/>
            <w:szCs w:val="16"/>
            <w:u w:val="single"/>
          </w:rPr>
          <w:t>www.ti.com/wireless</w:t>
        </w:r>
      </w:hyperlink>
    </w:p>
    <w:p w:rsidR="00817326" w:rsidRPr="00E70E1B" w:rsidRDefault="00817326" w:rsidP="00817326">
      <w:pPr>
        <w:pStyle w:val="ImportantNotice"/>
        <w:jc w:val="center"/>
        <w:rPr>
          <w:rFonts w:ascii="Arial" w:hAnsi="Arial" w:cs="Arial"/>
          <w:color w:val="000000"/>
          <w:spacing w:val="-1"/>
          <w:szCs w:val="16"/>
        </w:rPr>
      </w:pPr>
    </w:p>
    <w:p w:rsidR="00817326" w:rsidRPr="00E70E1B" w:rsidRDefault="00817326" w:rsidP="00817326">
      <w:pPr>
        <w:jc w:val="center"/>
        <w:rPr>
          <w:rFonts w:cs="Arial"/>
          <w:sz w:val="18"/>
          <w:szCs w:val="18"/>
        </w:rPr>
      </w:pPr>
      <w:r w:rsidRPr="00E70E1B">
        <w:rPr>
          <w:rFonts w:cs="Arial"/>
          <w:color w:val="000000"/>
          <w:spacing w:val="-1"/>
          <w:sz w:val="16"/>
          <w:szCs w:val="16"/>
        </w:rPr>
        <w:t xml:space="preserve">Mailing Address: Texas Instruments, Post Office Box 655303, Dallas, Texas 75265 </w:t>
      </w:r>
      <w:r w:rsidRPr="00E70E1B">
        <w:rPr>
          <w:rFonts w:cs="Arial"/>
          <w:color w:val="000000"/>
          <w:spacing w:val="-1"/>
          <w:sz w:val="16"/>
          <w:szCs w:val="16"/>
        </w:rPr>
        <w:br/>
      </w:r>
      <w:r>
        <w:rPr>
          <w:rFonts w:cs="Arial"/>
          <w:color w:val="000000"/>
          <w:sz w:val="16"/>
          <w:szCs w:val="16"/>
        </w:rPr>
        <w:t>Copyright © 201</w:t>
      </w:r>
      <w:r w:rsidR="00E31432">
        <w:rPr>
          <w:rFonts w:cs="Arial"/>
          <w:color w:val="000000"/>
          <w:sz w:val="16"/>
          <w:szCs w:val="16"/>
        </w:rPr>
        <w:t>4</w:t>
      </w:r>
      <w:r w:rsidRPr="00E70E1B">
        <w:rPr>
          <w:rFonts w:cs="Arial"/>
          <w:color w:val="000000"/>
          <w:sz w:val="16"/>
          <w:szCs w:val="16"/>
        </w:rPr>
        <w:t>, Texas Instruments Incorporated</w:t>
      </w:r>
      <w:bookmarkEnd w:id="3"/>
      <w:bookmarkEnd w:id="4"/>
    </w:p>
    <w:p w:rsidR="003E128B" w:rsidRDefault="003E128B" w:rsidP="00085039"/>
    <w:p w:rsidR="001A06F1" w:rsidRDefault="001A06F1" w:rsidP="001A06F1">
      <w:pPr>
        <w:pStyle w:val="Describe"/>
      </w:pPr>
    </w:p>
    <w:p w:rsidR="001A06F1" w:rsidRDefault="001A06F1" w:rsidP="001A06F1">
      <w:pPr>
        <w:pStyle w:val="Describe"/>
      </w:pPr>
    </w:p>
    <w:p w:rsidR="001A06F1" w:rsidRDefault="001A06F1" w:rsidP="001A06F1">
      <w:pPr>
        <w:pStyle w:val="Describe"/>
      </w:pPr>
    </w:p>
    <w:p w:rsidR="001A06F1" w:rsidRDefault="001A06F1" w:rsidP="001A06F1">
      <w:pPr>
        <w:pStyle w:val="Describe"/>
      </w:pPr>
    </w:p>
    <w:p w:rsidR="00DA1EB5" w:rsidRDefault="00DA1EB5" w:rsidP="00DA1EB5">
      <w:bookmarkStart w:id="5" w:name="_Toc358992172"/>
      <w:bookmarkEnd w:id="2"/>
    </w:p>
    <w:p w:rsidR="00DA1EB5" w:rsidRDefault="00DA1EB5" w:rsidP="00DA1EB5"/>
    <w:sdt>
      <w:sdtPr>
        <w:rPr>
          <w:rFonts w:ascii="Arial" w:eastAsia="Times New Roman" w:hAnsi="Arial" w:cs="Times New Roman"/>
          <w:b w:val="0"/>
          <w:bCs w:val="0"/>
          <w:color w:val="auto"/>
          <w:sz w:val="20"/>
          <w:szCs w:val="20"/>
          <w:lang w:eastAsia="en-US"/>
        </w:rPr>
        <w:id w:val="651875659"/>
        <w:docPartObj>
          <w:docPartGallery w:val="Table of Contents"/>
          <w:docPartUnique/>
        </w:docPartObj>
      </w:sdtPr>
      <w:sdtEndPr>
        <w:rPr>
          <w:noProof/>
        </w:rPr>
      </w:sdtEndPr>
      <w:sdtContent>
        <w:p w:rsidR="001A2275" w:rsidRDefault="001A2275">
          <w:pPr>
            <w:pStyle w:val="TOCHeading"/>
          </w:pPr>
          <w:r>
            <w:t>Table of Contents</w:t>
          </w:r>
        </w:p>
        <w:p w:rsidR="001B152A" w:rsidRDefault="00D12D4E">
          <w:pPr>
            <w:pStyle w:val="TOC1"/>
            <w:rPr>
              <w:rFonts w:asciiTheme="minorHAnsi" w:eastAsiaTheme="minorEastAsia" w:hAnsiTheme="minorHAnsi" w:cstheme="minorBidi"/>
              <w:b w:val="0"/>
              <w:sz w:val="22"/>
              <w:szCs w:val="22"/>
            </w:rPr>
          </w:pPr>
          <w:r>
            <w:fldChar w:fldCharType="begin"/>
          </w:r>
          <w:r w:rsidR="001A2275">
            <w:instrText xml:space="preserve"> TOC \o "1-3" \h \z \u </w:instrText>
          </w:r>
          <w:r>
            <w:fldChar w:fldCharType="separate"/>
          </w:r>
          <w:hyperlink w:anchor="_Toc487029988" w:history="1">
            <w:r w:rsidR="001B152A" w:rsidRPr="00FE34CE">
              <w:rPr>
                <w:rStyle w:val="Hyperlink"/>
              </w:rPr>
              <w:t>1</w:t>
            </w:r>
            <w:r w:rsidR="001B152A">
              <w:rPr>
                <w:rFonts w:asciiTheme="minorHAnsi" w:eastAsiaTheme="minorEastAsia" w:hAnsiTheme="minorHAnsi" w:cstheme="minorBidi"/>
                <w:b w:val="0"/>
                <w:sz w:val="22"/>
                <w:szCs w:val="22"/>
              </w:rPr>
              <w:tab/>
            </w:r>
            <w:r w:rsidR="001B152A" w:rsidRPr="00FE34CE">
              <w:rPr>
                <w:rStyle w:val="Hyperlink"/>
              </w:rPr>
              <w:t>Introduction</w:t>
            </w:r>
            <w:r w:rsidR="001B152A">
              <w:rPr>
                <w:webHidden/>
              </w:rPr>
              <w:tab/>
            </w:r>
            <w:r w:rsidR="001B152A">
              <w:rPr>
                <w:webHidden/>
              </w:rPr>
              <w:fldChar w:fldCharType="begin"/>
            </w:r>
            <w:r w:rsidR="001B152A">
              <w:rPr>
                <w:webHidden/>
              </w:rPr>
              <w:instrText xml:space="preserve"> PAGEREF _Toc487029988 \h </w:instrText>
            </w:r>
            <w:r w:rsidR="001B152A">
              <w:rPr>
                <w:webHidden/>
              </w:rPr>
            </w:r>
            <w:r w:rsidR="001B152A">
              <w:rPr>
                <w:webHidden/>
              </w:rPr>
              <w:fldChar w:fldCharType="separate"/>
            </w:r>
            <w:r w:rsidR="001F7123">
              <w:rPr>
                <w:webHidden/>
              </w:rPr>
              <w:t>4</w:t>
            </w:r>
            <w:r w:rsidR="001B152A">
              <w:rPr>
                <w:webHidden/>
              </w:rPr>
              <w:fldChar w:fldCharType="end"/>
            </w:r>
          </w:hyperlink>
        </w:p>
        <w:p w:rsidR="001B152A" w:rsidRDefault="007B009E">
          <w:pPr>
            <w:pStyle w:val="TOC1"/>
            <w:rPr>
              <w:rFonts w:asciiTheme="minorHAnsi" w:eastAsiaTheme="minorEastAsia" w:hAnsiTheme="minorHAnsi" w:cstheme="minorBidi"/>
              <w:b w:val="0"/>
              <w:sz w:val="22"/>
              <w:szCs w:val="22"/>
            </w:rPr>
          </w:pPr>
          <w:hyperlink w:anchor="_Toc487029989" w:history="1">
            <w:r w:rsidR="001B152A" w:rsidRPr="00FE34CE">
              <w:rPr>
                <w:rStyle w:val="Hyperlink"/>
              </w:rPr>
              <w:t>2</w:t>
            </w:r>
            <w:r w:rsidR="001B152A">
              <w:rPr>
                <w:rFonts w:asciiTheme="minorHAnsi" w:eastAsiaTheme="minorEastAsia" w:hAnsiTheme="minorHAnsi" w:cstheme="minorBidi"/>
                <w:b w:val="0"/>
                <w:sz w:val="22"/>
                <w:szCs w:val="22"/>
              </w:rPr>
              <w:tab/>
            </w:r>
            <w:r w:rsidR="001B152A" w:rsidRPr="00FE34CE">
              <w:rPr>
                <w:rStyle w:val="Hyperlink"/>
              </w:rPr>
              <w:t>Requirements</w:t>
            </w:r>
            <w:r w:rsidR="001B152A">
              <w:rPr>
                <w:webHidden/>
              </w:rPr>
              <w:tab/>
            </w:r>
            <w:r w:rsidR="001B152A">
              <w:rPr>
                <w:webHidden/>
              </w:rPr>
              <w:fldChar w:fldCharType="begin"/>
            </w:r>
            <w:r w:rsidR="001B152A">
              <w:rPr>
                <w:webHidden/>
              </w:rPr>
              <w:instrText xml:space="preserve"> PAGEREF _Toc487029989 \h </w:instrText>
            </w:r>
            <w:r w:rsidR="001B152A">
              <w:rPr>
                <w:webHidden/>
              </w:rPr>
            </w:r>
            <w:r w:rsidR="001B152A">
              <w:rPr>
                <w:webHidden/>
              </w:rPr>
              <w:fldChar w:fldCharType="separate"/>
            </w:r>
            <w:r w:rsidR="001F7123">
              <w:rPr>
                <w:webHidden/>
              </w:rPr>
              <w:t>4</w:t>
            </w:r>
            <w:r w:rsidR="001B152A">
              <w:rPr>
                <w:webHidden/>
              </w:rPr>
              <w:fldChar w:fldCharType="end"/>
            </w:r>
          </w:hyperlink>
        </w:p>
        <w:p w:rsidR="001B152A" w:rsidRDefault="007B009E">
          <w:pPr>
            <w:pStyle w:val="TOC1"/>
            <w:rPr>
              <w:rFonts w:asciiTheme="minorHAnsi" w:eastAsiaTheme="minorEastAsia" w:hAnsiTheme="minorHAnsi" w:cstheme="minorBidi"/>
              <w:b w:val="0"/>
              <w:sz w:val="22"/>
              <w:szCs w:val="22"/>
            </w:rPr>
          </w:pPr>
          <w:hyperlink w:anchor="_Toc487029990" w:history="1">
            <w:r w:rsidR="001B152A" w:rsidRPr="00FE34CE">
              <w:rPr>
                <w:rStyle w:val="Hyperlink"/>
              </w:rPr>
              <w:t>3</w:t>
            </w:r>
            <w:r w:rsidR="001B152A">
              <w:rPr>
                <w:rFonts w:asciiTheme="minorHAnsi" w:eastAsiaTheme="minorEastAsia" w:hAnsiTheme="minorHAnsi" w:cstheme="minorBidi"/>
                <w:b w:val="0"/>
                <w:sz w:val="22"/>
                <w:szCs w:val="22"/>
              </w:rPr>
              <w:tab/>
            </w:r>
            <w:r w:rsidR="001B152A" w:rsidRPr="00FE34CE">
              <w:rPr>
                <w:rStyle w:val="Hyperlink"/>
              </w:rPr>
              <w:t>Generating Use-Case files</w:t>
            </w:r>
            <w:r w:rsidR="001B152A">
              <w:rPr>
                <w:webHidden/>
              </w:rPr>
              <w:tab/>
            </w:r>
            <w:r w:rsidR="001B152A">
              <w:rPr>
                <w:webHidden/>
              </w:rPr>
              <w:fldChar w:fldCharType="begin"/>
            </w:r>
            <w:r w:rsidR="001B152A">
              <w:rPr>
                <w:webHidden/>
              </w:rPr>
              <w:instrText xml:space="preserve"> PAGEREF _Toc487029990 \h </w:instrText>
            </w:r>
            <w:r w:rsidR="001B152A">
              <w:rPr>
                <w:webHidden/>
              </w:rPr>
            </w:r>
            <w:r w:rsidR="001B152A">
              <w:rPr>
                <w:webHidden/>
              </w:rPr>
              <w:fldChar w:fldCharType="separate"/>
            </w:r>
            <w:r w:rsidR="001F7123">
              <w:rPr>
                <w:webHidden/>
              </w:rPr>
              <w:t>5</w:t>
            </w:r>
            <w:r w:rsidR="001B152A">
              <w:rPr>
                <w:webHidden/>
              </w:rPr>
              <w:fldChar w:fldCharType="end"/>
            </w:r>
          </w:hyperlink>
        </w:p>
        <w:p w:rsidR="001B152A" w:rsidRDefault="007B009E">
          <w:pPr>
            <w:pStyle w:val="TOC2"/>
            <w:rPr>
              <w:rFonts w:asciiTheme="minorHAnsi" w:eastAsiaTheme="minorEastAsia" w:hAnsiTheme="minorHAnsi" w:cstheme="minorBidi"/>
              <w:sz w:val="22"/>
              <w:szCs w:val="22"/>
            </w:rPr>
          </w:pPr>
          <w:hyperlink w:anchor="_Toc487029991" w:history="1">
            <w:r w:rsidR="001B152A" w:rsidRPr="00FE34CE">
              <w:rPr>
                <w:rStyle w:val="Hyperlink"/>
              </w:rPr>
              <w:t>3.1</w:t>
            </w:r>
            <w:r w:rsidR="001B152A">
              <w:rPr>
                <w:rFonts w:asciiTheme="minorHAnsi" w:eastAsiaTheme="minorEastAsia" w:hAnsiTheme="minorHAnsi" w:cstheme="minorBidi"/>
                <w:sz w:val="22"/>
                <w:szCs w:val="22"/>
              </w:rPr>
              <w:tab/>
            </w:r>
            <w:r w:rsidR="001B152A" w:rsidRPr="00FE34CE">
              <w:rPr>
                <w:rStyle w:val="Hyperlink"/>
              </w:rPr>
              <w:t>Configuration files</w:t>
            </w:r>
            <w:r w:rsidR="001B152A">
              <w:rPr>
                <w:webHidden/>
              </w:rPr>
              <w:tab/>
            </w:r>
            <w:r w:rsidR="001B152A">
              <w:rPr>
                <w:webHidden/>
              </w:rPr>
              <w:fldChar w:fldCharType="begin"/>
            </w:r>
            <w:r w:rsidR="001B152A">
              <w:rPr>
                <w:webHidden/>
              </w:rPr>
              <w:instrText xml:space="preserve"> PAGEREF _Toc487029991 \h </w:instrText>
            </w:r>
            <w:r w:rsidR="001B152A">
              <w:rPr>
                <w:webHidden/>
              </w:rPr>
            </w:r>
            <w:r w:rsidR="001B152A">
              <w:rPr>
                <w:webHidden/>
              </w:rPr>
              <w:fldChar w:fldCharType="separate"/>
            </w:r>
            <w:r w:rsidR="001F7123">
              <w:rPr>
                <w:webHidden/>
              </w:rPr>
              <w:t>5</w:t>
            </w:r>
            <w:r w:rsidR="001B152A">
              <w:rPr>
                <w:webHidden/>
              </w:rPr>
              <w:fldChar w:fldCharType="end"/>
            </w:r>
          </w:hyperlink>
        </w:p>
        <w:p w:rsidR="001B152A" w:rsidRDefault="007B009E">
          <w:pPr>
            <w:pStyle w:val="TOC3"/>
            <w:rPr>
              <w:rFonts w:asciiTheme="minorHAnsi" w:eastAsiaTheme="minorEastAsia" w:hAnsiTheme="minorHAnsi" w:cstheme="minorBidi"/>
              <w:i w:val="0"/>
              <w:sz w:val="22"/>
              <w:szCs w:val="22"/>
            </w:rPr>
          </w:pPr>
          <w:hyperlink w:anchor="_Toc487029992" w:history="1">
            <w:r w:rsidR="001B152A" w:rsidRPr="00FE34CE">
              <w:rPr>
                <w:rStyle w:val="Hyperlink"/>
              </w:rPr>
              <w:t>3.1.1</w:t>
            </w:r>
            <w:r w:rsidR="001B152A">
              <w:rPr>
                <w:rFonts w:asciiTheme="minorHAnsi" w:eastAsiaTheme="minorEastAsia" w:hAnsiTheme="minorHAnsi" w:cstheme="minorBidi"/>
                <w:i w:val="0"/>
                <w:sz w:val="22"/>
                <w:szCs w:val="22"/>
              </w:rPr>
              <w:tab/>
            </w:r>
            <w:r w:rsidR="001B152A" w:rsidRPr="00FE34CE">
              <w:rPr>
                <w:rStyle w:val="Hyperlink"/>
              </w:rPr>
              <w:t>Usecase Name</w:t>
            </w:r>
            <w:r w:rsidR="001B152A">
              <w:rPr>
                <w:webHidden/>
              </w:rPr>
              <w:tab/>
            </w:r>
            <w:r w:rsidR="001B152A">
              <w:rPr>
                <w:webHidden/>
              </w:rPr>
              <w:fldChar w:fldCharType="begin"/>
            </w:r>
            <w:r w:rsidR="001B152A">
              <w:rPr>
                <w:webHidden/>
              </w:rPr>
              <w:instrText xml:space="preserve"> PAGEREF _Toc487029992 \h </w:instrText>
            </w:r>
            <w:r w:rsidR="001B152A">
              <w:rPr>
                <w:webHidden/>
              </w:rPr>
            </w:r>
            <w:r w:rsidR="001B152A">
              <w:rPr>
                <w:webHidden/>
              </w:rPr>
              <w:fldChar w:fldCharType="separate"/>
            </w:r>
            <w:r w:rsidR="001F7123">
              <w:rPr>
                <w:webHidden/>
              </w:rPr>
              <w:t>5</w:t>
            </w:r>
            <w:r w:rsidR="001B152A">
              <w:rPr>
                <w:webHidden/>
              </w:rPr>
              <w:fldChar w:fldCharType="end"/>
            </w:r>
          </w:hyperlink>
        </w:p>
        <w:p w:rsidR="001B152A" w:rsidRDefault="007B009E">
          <w:pPr>
            <w:pStyle w:val="TOC3"/>
            <w:rPr>
              <w:rFonts w:asciiTheme="minorHAnsi" w:eastAsiaTheme="minorEastAsia" w:hAnsiTheme="minorHAnsi" w:cstheme="minorBidi"/>
              <w:i w:val="0"/>
              <w:sz w:val="22"/>
              <w:szCs w:val="22"/>
            </w:rPr>
          </w:pPr>
          <w:hyperlink w:anchor="_Toc487029993" w:history="1">
            <w:r w:rsidR="001B152A" w:rsidRPr="00FE34CE">
              <w:rPr>
                <w:rStyle w:val="Hyperlink"/>
              </w:rPr>
              <w:t>3.1.2</w:t>
            </w:r>
            <w:r w:rsidR="001B152A">
              <w:rPr>
                <w:rFonts w:asciiTheme="minorHAnsi" w:eastAsiaTheme="minorEastAsia" w:hAnsiTheme="minorHAnsi" w:cstheme="minorBidi"/>
                <w:i w:val="0"/>
                <w:sz w:val="22"/>
                <w:szCs w:val="22"/>
              </w:rPr>
              <w:tab/>
            </w:r>
            <w:r w:rsidR="001B152A" w:rsidRPr="00FE34CE">
              <w:rPr>
                <w:rStyle w:val="Hyperlink"/>
              </w:rPr>
              <w:t>Naming Of Link</w:t>
            </w:r>
            <w:r w:rsidR="001B152A">
              <w:rPr>
                <w:webHidden/>
              </w:rPr>
              <w:tab/>
            </w:r>
            <w:r w:rsidR="001B152A">
              <w:rPr>
                <w:webHidden/>
              </w:rPr>
              <w:fldChar w:fldCharType="begin"/>
            </w:r>
            <w:r w:rsidR="001B152A">
              <w:rPr>
                <w:webHidden/>
              </w:rPr>
              <w:instrText xml:space="preserve"> PAGEREF _Toc487029993 \h </w:instrText>
            </w:r>
            <w:r w:rsidR="001B152A">
              <w:rPr>
                <w:webHidden/>
              </w:rPr>
            </w:r>
            <w:r w:rsidR="001B152A">
              <w:rPr>
                <w:webHidden/>
              </w:rPr>
              <w:fldChar w:fldCharType="separate"/>
            </w:r>
            <w:r w:rsidR="001F7123">
              <w:rPr>
                <w:webHidden/>
              </w:rPr>
              <w:t>5</w:t>
            </w:r>
            <w:r w:rsidR="001B152A">
              <w:rPr>
                <w:webHidden/>
              </w:rPr>
              <w:fldChar w:fldCharType="end"/>
            </w:r>
          </w:hyperlink>
        </w:p>
        <w:p w:rsidR="001B152A" w:rsidRDefault="007B009E">
          <w:pPr>
            <w:pStyle w:val="TOC3"/>
            <w:rPr>
              <w:rFonts w:asciiTheme="minorHAnsi" w:eastAsiaTheme="minorEastAsia" w:hAnsiTheme="minorHAnsi" w:cstheme="minorBidi"/>
              <w:i w:val="0"/>
              <w:sz w:val="22"/>
              <w:szCs w:val="22"/>
            </w:rPr>
          </w:pPr>
          <w:hyperlink w:anchor="_Toc487029994" w:history="1">
            <w:r w:rsidR="001B152A" w:rsidRPr="00FE34CE">
              <w:rPr>
                <w:rStyle w:val="Hyperlink"/>
              </w:rPr>
              <w:t>3.1.3</w:t>
            </w:r>
            <w:r w:rsidR="001B152A">
              <w:rPr>
                <w:rFonts w:asciiTheme="minorHAnsi" w:eastAsiaTheme="minorEastAsia" w:hAnsiTheme="minorHAnsi" w:cstheme="minorBidi"/>
                <w:i w:val="0"/>
                <w:sz w:val="22"/>
                <w:szCs w:val="22"/>
              </w:rPr>
              <w:tab/>
            </w:r>
            <w:r w:rsidR="001B152A" w:rsidRPr="00FE34CE">
              <w:rPr>
                <w:rStyle w:val="Hyperlink"/>
              </w:rPr>
              <w:t>Connections</w:t>
            </w:r>
            <w:r w:rsidR="001B152A">
              <w:rPr>
                <w:webHidden/>
              </w:rPr>
              <w:tab/>
            </w:r>
            <w:r w:rsidR="001B152A">
              <w:rPr>
                <w:webHidden/>
              </w:rPr>
              <w:fldChar w:fldCharType="begin"/>
            </w:r>
            <w:r w:rsidR="001B152A">
              <w:rPr>
                <w:webHidden/>
              </w:rPr>
              <w:instrText xml:space="preserve"> PAGEREF _Toc487029994 \h </w:instrText>
            </w:r>
            <w:r w:rsidR="001B152A">
              <w:rPr>
                <w:webHidden/>
              </w:rPr>
            </w:r>
            <w:r w:rsidR="001B152A">
              <w:rPr>
                <w:webHidden/>
              </w:rPr>
              <w:fldChar w:fldCharType="separate"/>
            </w:r>
            <w:r w:rsidR="001F7123">
              <w:rPr>
                <w:webHidden/>
              </w:rPr>
              <w:t>5</w:t>
            </w:r>
            <w:r w:rsidR="001B152A">
              <w:rPr>
                <w:webHidden/>
              </w:rPr>
              <w:fldChar w:fldCharType="end"/>
            </w:r>
          </w:hyperlink>
        </w:p>
        <w:p w:rsidR="001B152A" w:rsidRDefault="007B009E">
          <w:pPr>
            <w:pStyle w:val="TOC2"/>
            <w:rPr>
              <w:rFonts w:asciiTheme="minorHAnsi" w:eastAsiaTheme="minorEastAsia" w:hAnsiTheme="minorHAnsi" w:cstheme="minorBidi"/>
              <w:sz w:val="22"/>
              <w:szCs w:val="22"/>
            </w:rPr>
          </w:pPr>
          <w:hyperlink w:anchor="_Toc487029995" w:history="1">
            <w:r w:rsidR="001B152A" w:rsidRPr="00FE34CE">
              <w:rPr>
                <w:rStyle w:val="Hyperlink"/>
              </w:rPr>
              <w:t>3.2</w:t>
            </w:r>
            <w:r w:rsidR="001B152A">
              <w:rPr>
                <w:rFonts w:asciiTheme="minorHAnsi" w:eastAsiaTheme="minorEastAsia" w:hAnsiTheme="minorHAnsi" w:cstheme="minorBidi"/>
                <w:sz w:val="22"/>
                <w:szCs w:val="22"/>
              </w:rPr>
              <w:tab/>
            </w:r>
            <w:r w:rsidR="001B152A" w:rsidRPr="00FE34CE">
              <w:rPr>
                <w:rStyle w:val="Hyperlink"/>
              </w:rPr>
              <w:t>Generating Files</w:t>
            </w:r>
            <w:r w:rsidR="001B152A">
              <w:rPr>
                <w:webHidden/>
              </w:rPr>
              <w:tab/>
            </w:r>
            <w:r w:rsidR="001B152A">
              <w:rPr>
                <w:webHidden/>
              </w:rPr>
              <w:fldChar w:fldCharType="begin"/>
            </w:r>
            <w:r w:rsidR="001B152A">
              <w:rPr>
                <w:webHidden/>
              </w:rPr>
              <w:instrText xml:space="preserve"> PAGEREF _Toc487029995 \h </w:instrText>
            </w:r>
            <w:r w:rsidR="001B152A">
              <w:rPr>
                <w:webHidden/>
              </w:rPr>
            </w:r>
            <w:r w:rsidR="001B152A">
              <w:rPr>
                <w:webHidden/>
              </w:rPr>
              <w:fldChar w:fldCharType="separate"/>
            </w:r>
            <w:r w:rsidR="001F7123">
              <w:rPr>
                <w:webHidden/>
              </w:rPr>
              <w:t>6</w:t>
            </w:r>
            <w:r w:rsidR="001B152A">
              <w:rPr>
                <w:webHidden/>
              </w:rPr>
              <w:fldChar w:fldCharType="end"/>
            </w:r>
          </w:hyperlink>
        </w:p>
        <w:p w:rsidR="001B152A" w:rsidRDefault="007B009E">
          <w:pPr>
            <w:pStyle w:val="TOC2"/>
            <w:rPr>
              <w:rFonts w:asciiTheme="minorHAnsi" w:eastAsiaTheme="minorEastAsia" w:hAnsiTheme="minorHAnsi" w:cstheme="minorBidi"/>
              <w:sz w:val="22"/>
              <w:szCs w:val="22"/>
            </w:rPr>
          </w:pPr>
          <w:hyperlink w:anchor="_Toc487029996" w:history="1">
            <w:r w:rsidR="001B152A" w:rsidRPr="00FE34CE">
              <w:rPr>
                <w:rStyle w:val="Hyperlink"/>
              </w:rPr>
              <w:t>3.3</w:t>
            </w:r>
            <w:r w:rsidR="001B152A">
              <w:rPr>
                <w:rFonts w:asciiTheme="minorHAnsi" w:eastAsiaTheme="minorEastAsia" w:hAnsiTheme="minorHAnsi" w:cstheme="minorBidi"/>
                <w:sz w:val="22"/>
                <w:szCs w:val="22"/>
              </w:rPr>
              <w:tab/>
            </w:r>
            <w:r w:rsidR="001B152A" w:rsidRPr="00FE34CE">
              <w:rPr>
                <w:rStyle w:val="Hyperlink"/>
              </w:rPr>
              <w:t>Error Handling</w:t>
            </w:r>
            <w:r w:rsidR="001B152A">
              <w:rPr>
                <w:webHidden/>
              </w:rPr>
              <w:tab/>
            </w:r>
            <w:r w:rsidR="001B152A">
              <w:rPr>
                <w:webHidden/>
              </w:rPr>
              <w:fldChar w:fldCharType="begin"/>
            </w:r>
            <w:r w:rsidR="001B152A">
              <w:rPr>
                <w:webHidden/>
              </w:rPr>
              <w:instrText xml:space="preserve"> PAGEREF _Toc487029996 \h </w:instrText>
            </w:r>
            <w:r w:rsidR="001B152A">
              <w:rPr>
                <w:webHidden/>
              </w:rPr>
            </w:r>
            <w:r w:rsidR="001B152A">
              <w:rPr>
                <w:webHidden/>
              </w:rPr>
              <w:fldChar w:fldCharType="separate"/>
            </w:r>
            <w:r w:rsidR="001F7123">
              <w:rPr>
                <w:webHidden/>
              </w:rPr>
              <w:t>6</w:t>
            </w:r>
            <w:r w:rsidR="001B152A">
              <w:rPr>
                <w:webHidden/>
              </w:rPr>
              <w:fldChar w:fldCharType="end"/>
            </w:r>
          </w:hyperlink>
        </w:p>
        <w:p w:rsidR="001B152A" w:rsidRDefault="007B009E">
          <w:pPr>
            <w:pStyle w:val="TOC1"/>
            <w:rPr>
              <w:rFonts w:asciiTheme="minorHAnsi" w:eastAsiaTheme="minorEastAsia" w:hAnsiTheme="minorHAnsi" w:cstheme="minorBidi"/>
              <w:b w:val="0"/>
              <w:sz w:val="22"/>
              <w:szCs w:val="22"/>
            </w:rPr>
          </w:pPr>
          <w:hyperlink w:anchor="_Toc487029997" w:history="1">
            <w:r w:rsidR="001B152A" w:rsidRPr="00FE34CE">
              <w:rPr>
                <w:rStyle w:val="Hyperlink"/>
              </w:rPr>
              <w:t>4</w:t>
            </w:r>
            <w:r w:rsidR="001B152A">
              <w:rPr>
                <w:rFonts w:asciiTheme="minorHAnsi" w:eastAsiaTheme="minorEastAsia" w:hAnsiTheme="minorHAnsi" w:cstheme="minorBidi"/>
                <w:b w:val="0"/>
                <w:sz w:val="22"/>
                <w:szCs w:val="22"/>
              </w:rPr>
              <w:tab/>
            </w:r>
            <w:r w:rsidR="001B152A" w:rsidRPr="00FE34CE">
              <w:rPr>
                <w:rStyle w:val="Hyperlink"/>
              </w:rPr>
              <w:t>Tool Development</w:t>
            </w:r>
            <w:r w:rsidR="001B152A">
              <w:rPr>
                <w:webHidden/>
              </w:rPr>
              <w:tab/>
            </w:r>
            <w:r w:rsidR="001B152A">
              <w:rPr>
                <w:webHidden/>
              </w:rPr>
              <w:fldChar w:fldCharType="begin"/>
            </w:r>
            <w:r w:rsidR="001B152A">
              <w:rPr>
                <w:webHidden/>
              </w:rPr>
              <w:instrText xml:space="preserve"> PAGEREF _Toc487029997 \h </w:instrText>
            </w:r>
            <w:r w:rsidR="001B152A">
              <w:rPr>
                <w:webHidden/>
              </w:rPr>
            </w:r>
            <w:r w:rsidR="001B152A">
              <w:rPr>
                <w:webHidden/>
              </w:rPr>
              <w:fldChar w:fldCharType="separate"/>
            </w:r>
            <w:r w:rsidR="001F7123">
              <w:rPr>
                <w:webHidden/>
              </w:rPr>
              <w:t>7</w:t>
            </w:r>
            <w:r w:rsidR="001B152A">
              <w:rPr>
                <w:webHidden/>
              </w:rPr>
              <w:fldChar w:fldCharType="end"/>
            </w:r>
          </w:hyperlink>
        </w:p>
        <w:p w:rsidR="001B152A" w:rsidRDefault="007B009E">
          <w:pPr>
            <w:pStyle w:val="TOC2"/>
            <w:rPr>
              <w:rFonts w:asciiTheme="minorHAnsi" w:eastAsiaTheme="minorEastAsia" w:hAnsiTheme="minorHAnsi" w:cstheme="minorBidi"/>
              <w:sz w:val="22"/>
              <w:szCs w:val="22"/>
            </w:rPr>
          </w:pPr>
          <w:hyperlink w:anchor="_Toc487029998" w:history="1">
            <w:r w:rsidR="001B152A" w:rsidRPr="00FE34CE">
              <w:rPr>
                <w:rStyle w:val="Hyperlink"/>
              </w:rPr>
              <w:t>4.1</w:t>
            </w:r>
            <w:r w:rsidR="001B152A">
              <w:rPr>
                <w:rFonts w:asciiTheme="minorHAnsi" w:eastAsiaTheme="minorEastAsia" w:hAnsiTheme="minorHAnsi" w:cstheme="minorBidi"/>
                <w:sz w:val="22"/>
                <w:szCs w:val="22"/>
              </w:rPr>
              <w:tab/>
            </w:r>
            <w:r w:rsidR="001B152A" w:rsidRPr="00FE34CE">
              <w:rPr>
                <w:rStyle w:val="Hyperlink"/>
              </w:rPr>
              <w:t>Adding support for new link in the tool</w:t>
            </w:r>
            <w:r w:rsidR="001B152A">
              <w:rPr>
                <w:webHidden/>
              </w:rPr>
              <w:tab/>
            </w:r>
            <w:r w:rsidR="001B152A">
              <w:rPr>
                <w:webHidden/>
              </w:rPr>
              <w:fldChar w:fldCharType="begin"/>
            </w:r>
            <w:r w:rsidR="001B152A">
              <w:rPr>
                <w:webHidden/>
              </w:rPr>
              <w:instrText xml:space="preserve"> PAGEREF _Toc487029998 \h </w:instrText>
            </w:r>
            <w:r w:rsidR="001B152A">
              <w:rPr>
                <w:webHidden/>
              </w:rPr>
            </w:r>
            <w:r w:rsidR="001B152A">
              <w:rPr>
                <w:webHidden/>
              </w:rPr>
              <w:fldChar w:fldCharType="separate"/>
            </w:r>
            <w:r w:rsidR="001F7123">
              <w:rPr>
                <w:webHidden/>
              </w:rPr>
              <w:t>7</w:t>
            </w:r>
            <w:r w:rsidR="001B152A">
              <w:rPr>
                <w:webHidden/>
              </w:rPr>
              <w:fldChar w:fldCharType="end"/>
            </w:r>
          </w:hyperlink>
        </w:p>
        <w:p w:rsidR="001B152A" w:rsidRDefault="007B009E">
          <w:pPr>
            <w:pStyle w:val="TOC2"/>
            <w:rPr>
              <w:rFonts w:asciiTheme="minorHAnsi" w:eastAsiaTheme="minorEastAsia" w:hAnsiTheme="minorHAnsi" w:cstheme="minorBidi"/>
              <w:sz w:val="22"/>
              <w:szCs w:val="22"/>
            </w:rPr>
          </w:pPr>
          <w:hyperlink w:anchor="_Toc487029999" w:history="1">
            <w:r w:rsidR="001B152A" w:rsidRPr="00FE34CE">
              <w:rPr>
                <w:rStyle w:val="Hyperlink"/>
              </w:rPr>
              <w:t>4.2</w:t>
            </w:r>
            <w:r w:rsidR="001B152A">
              <w:rPr>
                <w:rFonts w:asciiTheme="minorHAnsi" w:eastAsiaTheme="minorEastAsia" w:hAnsiTheme="minorHAnsi" w:cstheme="minorBidi"/>
                <w:sz w:val="22"/>
                <w:szCs w:val="22"/>
              </w:rPr>
              <w:tab/>
            </w:r>
            <w:r w:rsidR="001B152A" w:rsidRPr="00FE34CE">
              <w:rPr>
                <w:rStyle w:val="Hyperlink"/>
              </w:rPr>
              <w:t>Adding support for new Algorithm Plugin in the tool</w:t>
            </w:r>
            <w:r w:rsidR="001B152A">
              <w:rPr>
                <w:webHidden/>
              </w:rPr>
              <w:tab/>
            </w:r>
            <w:r w:rsidR="001B152A">
              <w:rPr>
                <w:webHidden/>
              </w:rPr>
              <w:fldChar w:fldCharType="begin"/>
            </w:r>
            <w:r w:rsidR="001B152A">
              <w:rPr>
                <w:webHidden/>
              </w:rPr>
              <w:instrText xml:space="preserve"> PAGEREF _Toc487029999 \h </w:instrText>
            </w:r>
            <w:r w:rsidR="001B152A">
              <w:rPr>
                <w:webHidden/>
              </w:rPr>
            </w:r>
            <w:r w:rsidR="001B152A">
              <w:rPr>
                <w:webHidden/>
              </w:rPr>
              <w:fldChar w:fldCharType="separate"/>
            </w:r>
            <w:r w:rsidR="001F7123">
              <w:rPr>
                <w:webHidden/>
              </w:rPr>
              <w:t>9</w:t>
            </w:r>
            <w:r w:rsidR="001B152A">
              <w:rPr>
                <w:webHidden/>
              </w:rPr>
              <w:fldChar w:fldCharType="end"/>
            </w:r>
          </w:hyperlink>
        </w:p>
        <w:p w:rsidR="001B152A" w:rsidRDefault="007B009E">
          <w:pPr>
            <w:pStyle w:val="TOC1"/>
            <w:rPr>
              <w:rFonts w:asciiTheme="minorHAnsi" w:eastAsiaTheme="minorEastAsia" w:hAnsiTheme="minorHAnsi" w:cstheme="minorBidi"/>
              <w:b w:val="0"/>
              <w:sz w:val="22"/>
              <w:szCs w:val="22"/>
            </w:rPr>
          </w:pPr>
          <w:hyperlink w:anchor="_Toc487030000" w:history="1">
            <w:r w:rsidR="001B152A" w:rsidRPr="00FE34CE">
              <w:rPr>
                <w:rStyle w:val="Hyperlink"/>
              </w:rPr>
              <w:t>5</w:t>
            </w:r>
            <w:r w:rsidR="001B152A">
              <w:rPr>
                <w:rFonts w:asciiTheme="minorHAnsi" w:eastAsiaTheme="minorEastAsia" w:hAnsiTheme="minorHAnsi" w:cstheme="minorBidi"/>
                <w:b w:val="0"/>
                <w:sz w:val="22"/>
                <w:szCs w:val="22"/>
              </w:rPr>
              <w:tab/>
            </w:r>
            <w:r w:rsidR="001B152A" w:rsidRPr="00FE34CE">
              <w:rPr>
                <w:rStyle w:val="Hyperlink"/>
              </w:rPr>
              <w:t>Revision History</w:t>
            </w:r>
            <w:r w:rsidR="001B152A">
              <w:rPr>
                <w:webHidden/>
              </w:rPr>
              <w:tab/>
            </w:r>
            <w:r w:rsidR="001B152A">
              <w:rPr>
                <w:webHidden/>
              </w:rPr>
              <w:fldChar w:fldCharType="begin"/>
            </w:r>
            <w:r w:rsidR="001B152A">
              <w:rPr>
                <w:webHidden/>
              </w:rPr>
              <w:instrText xml:space="preserve"> PAGEREF _Toc487030000 \h </w:instrText>
            </w:r>
            <w:r w:rsidR="001B152A">
              <w:rPr>
                <w:webHidden/>
              </w:rPr>
            </w:r>
            <w:r w:rsidR="001B152A">
              <w:rPr>
                <w:webHidden/>
              </w:rPr>
              <w:fldChar w:fldCharType="separate"/>
            </w:r>
            <w:r w:rsidR="001F7123">
              <w:rPr>
                <w:webHidden/>
              </w:rPr>
              <w:t>9</w:t>
            </w:r>
            <w:r w:rsidR="001B152A">
              <w:rPr>
                <w:webHidden/>
              </w:rPr>
              <w:fldChar w:fldCharType="end"/>
            </w:r>
          </w:hyperlink>
        </w:p>
        <w:p w:rsidR="001A2275" w:rsidRDefault="00D12D4E">
          <w:r>
            <w:rPr>
              <w:b/>
              <w:bCs/>
              <w:noProof/>
            </w:rPr>
            <w:fldChar w:fldCharType="end"/>
          </w:r>
        </w:p>
      </w:sdtContent>
    </w:sdt>
    <w:p w:rsidR="00DA1EB5" w:rsidRDefault="00DA1EB5" w:rsidP="00DA1EB5"/>
    <w:p w:rsidR="00DA1EB5" w:rsidRDefault="00DA1EB5" w:rsidP="00DA1EB5"/>
    <w:p w:rsidR="00DA1EB5" w:rsidRDefault="00DA1EB5">
      <w:pPr>
        <w:jc w:val="left"/>
      </w:pPr>
      <w:r>
        <w:br w:type="page"/>
      </w:r>
    </w:p>
    <w:p w:rsidR="00DA1EB5" w:rsidRDefault="00DA1EB5" w:rsidP="00DA1EB5"/>
    <w:p w:rsidR="00DA1EB5" w:rsidRDefault="00DA1EB5" w:rsidP="00DA1EB5"/>
    <w:p w:rsidR="00DA1EB5" w:rsidRDefault="00DA1EB5" w:rsidP="00DA1EB5"/>
    <w:p w:rsidR="0008450F" w:rsidRDefault="0008450F" w:rsidP="0008450F">
      <w:pPr>
        <w:pStyle w:val="Heading1"/>
      </w:pPr>
      <w:bookmarkStart w:id="6" w:name="_Toc487029988"/>
      <w:bookmarkEnd w:id="5"/>
      <w:r>
        <w:t>Introduction</w:t>
      </w:r>
      <w:bookmarkEnd w:id="6"/>
    </w:p>
    <w:p w:rsidR="0008450F" w:rsidRDefault="0008450F" w:rsidP="0008450F">
      <w:pPr>
        <w:ind w:left="720"/>
      </w:pPr>
    </w:p>
    <w:p w:rsidR="0008450F" w:rsidRDefault="0008450F" w:rsidP="0008450F">
      <w:pPr>
        <w:ind w:left="720"/>
        <w:rPr>
          <w:rFonts w:ascii="Times New Roman" w:hAnsi="Times New Roman"/>
          <w:sz w:val="24"/>
          <w:szCs w:val="24"/>
        </w:rPr>
      </w:pPr>
      <w:r>
        <w:t xml:space="preserve">Vision SDK Use-Case Auto Generation tool allows users to generate C code for </w:t>
      </w:r>
      <w:r w:rsidR="003F0DC4">
        <w:t xml:space="preserve">Vision SDK </w:t>
      </w:r>
      <w:r>
        <w:t>use-case</w:t>
      </w:r>
      <w:r w:rsidR="003F0DC4">
        <w:t>s</w:t>
      </w:r>
      <w:r>
        <w:t xml:space="preserve"> from configuration file.</w:t>
      </w:r>
    </w:p>
    <w:p w:rsidR="0008450F" w:rsidRDefault="0008450F" w:rsidP="0008450F">
      <w:pPr>
        <w:autoSpaceDE w:val="0"/>
        <w:autoSpaceDN w:val="0"/>
        <w:adjustRightInd w:val="0"/>
        <w:ind w:left="720"/>
        <w:rPr>
          <w:rFonts w:ascii="Verdana" w:hAnsi="Verdana" w:cs="Verdana"/>
          <w:color w:val="000000"/>
        </w:rPr>
      </w:pPr>
    </w:p>
    <w:p w:rsidR="0008450F" w:rsidRDefault="0008450F" w:rsidP="0008450F">
      <w:pPr>
        <w:autoSpaceDE w:val="0"/>
        <w:autoSpaceDN w:val="0"/>
        <w:adjustRightInd w:val="0"/>
        <w:ind w:left="720"/>
        <w:rPr>
          <w:rFonts w:ascii="Verdana" w:hAnsi="Verdana" w:cs="Verdana"/>
          <w:color w:val="000000"/>
        </w:rPr>
      </w:pPr>
      <w:r>
        <w:rPr>
          <w:rFonts w:ascii="Verdana" w:hAnsi="Verdana" w:cs="Verdana"/>
          <w:color w:val="000000"/>
        </w:rPr>
        <w:t>This document explains procedure for writing configuration files and generating use-case files</w:t>
      </w:r>
    </w:p>
    <w:p w:rsidR="0008450F" w:rsidRDefault="0008450F" w:rsidP="0008450F">
      <w:pPr>
        <w:autoSpaceDE w:val="0"/>
        <w:autoSpaceDN w:val="0"/>
        <w:adjustRightInd w:val="0"/>
        <w:ind w:left="720"/>
        <w:rPr>
          <w:rFonts w:ascii="Verdana" w:hAnsi="Verdana" w:cs="Verdana"/>
          <w:color w:val="000000"/>
        </w:rPr>
      </w:pPr>
    </w:p>
    <w:p w:rsidR="0008450F" w:rsidRDefault="0008450F" w:rsidP="0008450F">
      <w:pPr>
        <w:autoSpaceDE w:val="0"/>
        <w:autoSpaceDN w:val="0"/>
        <w:adjustRightInd w:val="0"/>
        <w:ind w:left="720"/>
        <w:rPr>
          <w:rFonts w:ascii="Times New Roman" w:hAnsi="Times New Roman"/>
          <w:sz w:val="24"/>
          <w:szCs w:val="24"/>
        </w:rPr>
      </w:pPr>
      <w:r>
        <w:rPr>
          <w:rFonts w:ascii="Verdana" w:hAnsi="Verdana" w:cs="Verdana"/>
          <w:color w:val="000000"/>
        </w:rPr>
        <w:t xml:space="preserve">This document assumes that the reader is familiar with basics of links and chains </w:t>
      </w:r>
    </w:p>
    <w:p w:rsidR="0008450F" w:rsidRDefault="0008450F" w:rsidP="0008450F">
      <w:pPr>
        <w:autoSpaceDE w:val="0"/>
        <w:autoSpaceDN w:val="0"/>
        <w:adjustRightInd w:val="0"/>
        <w:ind w:left="720"/>
        <w:rPr>
          <w:rFonts w:ascii="Verdana" w:hAnsi="Verdana" w:cs="Verdana"/>
          <w:color w:val="000000"/>
        </w:rPr>
      </w:pPr>
      <w:r>
        <w:rPr>
          <w:rFonts w:ascii="Verdana" w:hAnsi="Verdana" w:cs="Verdana"/>
          <w:color w:val="000000"/>
        </w:rPr>
        <w:t>architecture used in Vision SDK.</w:t>
      </w:r>
    </w:p>
    <w:p w:rsidR="003F0DC4" w:rsidRDefault="003F0DC4" w:rsidP="0008450F">
      <w:pPr>
        <w:autoSpaceDE w:val="0"/>
        <w:autoSpaceDN w:val="0"/>
        <w:adjustRightInd w:val="0"/>
        <w:ind w:left="720"/>
        <w:rPr>
          <w:rFonts w:ascii="Verdana" w:hAnsi="Verdana" w:cs="Verdana"/>
          <w:color w:val="000000"/>
        </w:rPr>
      </w:pPr>
    </w:p>
    <w:p w:rsidR="00871054" w:rsidRDefault="002C736E" w:rsidP="00085039">
      <w:pPr>
        <w:pStyle w:val="Heading1"/>
      </w:pPr>
      <w:bookmarkStart w:id="7" w:name="_Toc487029989"/>
      <w:r>
        <w:t>Requirements</w:t>
      </w:r>
      <w:bookmarkEnd w:id="7"/>
    </w:p>
    <w:p w:rsidR="00E42494" w:rsidRDefault="00E42494" w:rsidP="00085039">
      <w:pPr>
        <w:pStyle w:val="Describe"/>
      </w:pPr>
    </w:p>
    <w:p w:rsidR="00085039" w:rsidRDefault="00E0582B" w:rsidP="00085039">
      <w:pPr>
        <w:pStyle w:val="Describe"/>
      </w:pPr>
      <w:r>
        <w:t>Install the following to use Auto Generation tool:</w:t>
      </w:r>
    </w:p>
    <w:p w:rsidR="00F22501" w:rsidRDefault="00F22501" w:rsidP="00F22501">
      <w:pPr>
        <w:pStyle w:val="Describe"/>
        <w:numPr>
          <w:ilvl w:val="0"/>
          <w:numId w:val="8"/>
        </w:numPr>
      </w:pPr>
      <w:r>
        <w:t>Graphviz : G</w:t>
      </w:r>
      <w:r w:rsidRPr="006E100B">
        <w:t>raphviz version 2.38.0</w:t>
      </w:r>
      <w:r>
        <w:t xml:space="preserve"> or higher</w:t>
      </w:r>
    </w:p>
    <w:p w:rsidR="00F22501" w:rsidRDefault="007B009E" w:rsidP="00F22501">
      <w:pPr>
        <w:pStyle w:val="Describe"/>
        <w:numPr>
          <w:ilvl w:val="1"/>
          <w:numId w:val="8"/>
        </w:numPr>
      </w:pPr>
      <w:hyperlink r:id="rId31" w:history="1">
        <w:r w:rsidR="00F22501" w:rsidRPr="00A44539">
          <w:rPr>
            <w:rStyle w:val="Hyperlink"/>
          </w:rPr>
          <w:t>http://www.graphviz.org/Download.php</w:t>
        </w:r>
      </w:hyperlink>
    </w:p>
    <w:p w:rsidR="00F22501" w:rsidRDefault="00F22501" w:rsidP="00085039">
      <w:pPr>
        <w:pStyle w:val="Describe"/>
      </w:pPr>
    </w:p>
    <w:p w:rsidR="00F22501" w:rsidRDefault="00F22501" w:rsidP="00085039">
      <w:pPr>
        <w:pStyle w:val="Describe"/>
      </w:pPr>
      <w:r>
        <w:t>Install the below tools to compile and build the Auto Generation tool:</w:t>
      </w:r>
    </w:p>
    <w:p w:rsidR="00142D0E" w:rsidRDefault="00142D0E" w:rsidP="00085039">
      <w:pPr>
        <w:pStyle w:val="Describe"/>
      </w:pPr>
      <w:r>
        <w:t>For windows,</w:t>
      </w:r>
    </w:p>
    <w:p w:rsidR="00A94C03" w:rsidRDefault="00A94C03" w:rsidP="00A94C03">
      <w:pPr>
        <w:pStyle w:val="Describe"/>
        <w:numPr>
          <w:ilvl w:val="0"/>
          <w:numId w:val="8"/>
        </w:numPr>
      </w:pPr>
      <w:r>
        <w:t xml:space="preserve">Install GCC compiler (v4.8.1 or higher) for Windows (ex, </w:t>
      </w:r>
      <w:hyperlink r:id="rId32" w:history="1">
        <w:r w:rsidRPr="0094507E">
          <w:rPr>
            <w:rStyle w:val="Hyperlink"/>
          </w:rPr>
          <w:t>http://www.codeblocks.org/</w:t>
        </w:r>
      </w:hyperlink>
      <w:r>
        <w:t>)</w:t>
      </w:r>
    </w:p>
    <w:p w:rsidR="00A94C03" w:rsidRPr="00085039" w:rsidRDefault="00A94C03" w:rsidP="00A94C03">
      <w:pPr>
        <w:pStyle w:val="Describe"/>
        <w:numPr>
          <w:ilvl w:val="0"/>
          <w:numId w:val="8"/>
        </w:numPr>
      </w:pPr>
      <w:r>
        <w:t xml:space="preserve">Install GNU Make (v3.81 or higher) for Windows (ex, “gmake” is available as part XDC install at $(xdc_PATH)/gmake) or </w:t>
      </w:r>
      <w:hyperlink r:id="rId33" w:history="1">
        <w:r w:rsidRPr="00A44539">
          <w:rPr>
            <w:rStyle w:val="Hyperlink"/>
          </w:rPr>
          <w:t>http://gnuwin32.sourceforge.net/packages/make.htm</w:t>
        </w:r>
      </w:hyperlink>
    </w:p>
    <w:p w:rsidR="00A94C03" w:rsidRDefault="00A94C03" w:rsidP="00717493">
      <w:pPr>
        <w:pStyle w:val="Describe"/>
        <w:numPr>
          <w:ilvl w:val="0"/>
          <w:numId w:val="8"/>
        </w:numPr>
      </w:pPr>
      <w:r>
        <w:t xml:space="preserve">Install bash shell in Windows via tool like </w:t>
      </w:r>
      <w:hyperlink r:id="rId34" w:history="1">
        <w:r w:rsidRPr="0094507E">
          <w:rPr>
            <w:rStyle w:val="Hyperlink"/>
          </w:rPr>
          <w:t>https://msysgit.github.io/</w:t>
        </w:r>
      </w:hyperlink>
      <w:r>
        <w:t xml:space="preserve"> or Cygwin</w:t>
      </w:r>
    </w:p>
    <w:p w:rsidR="00E0582B" w:rsidRDefault="00E0582B" w:rsidP="00717493">
      <w:pPr>
        <w:pStyle w:val="Describe"/>
        <w:numPr>
          <w:ilvl w:val="0"/>
          <w:numId w:val="8"/>
        </w:numPr>
      </w:pPr>
      <w:r>
        <w:t>Flex</w:t>
      </w:r>
      <w:r w:rsidR="00596AC2">
        <w:t xml:space="preserve"> : </w:t>
      </w:r>
      <w:r w:rsidR="002132B3" w:rsidRPr="002132B3">
        <w:t xml:space="preserve">flex </w:t>
      </w:r>
      <w:r w:rsidR="002132B3">
        <w:t>version 2.5.* or higher</w:t>
      </w:r>
    </w:p>
    <w:p w:rsidR="0099391B" w:rsidRDefault="007B009E" w:rsidP="00717493">
      <w:pPr>
        <w:pStyle w:val="Describe"/>
        <w:numPr>
          <w:ilvl w:val="1"/>
          <w:numId w:val="8"/>
        </w:numPr>
      </w:pPr>
      <w:hyperlink r:id="rId35" w:history="1">
        <w:r w:rsidR="0099391B" w:rsidRPr="00A44539">
          <w:rPr>
            <w:rStyle w:val="Hyperlink"/>
          </w:rPr>
          <w:t>http://gnuwin32.sourceforge.net/packages/flex.htm</w:t>
        </w:r>
      </w:hyperlink>
    </w:p>
    <w:p w:rsidR="00E0582B" w:rsidRDefault="00E0582B" w:rsidP="00717493">
      <w:pPr>
        <w:pStyle w:val="Describe"/>
        <w:numPr>
          <w:ilvl w:val="0"/>
          <w:numId w:val="8"/>
        </w:numPr>
      </w:pPr>
      <w:r>
        <w:t>Bison</w:t>
      </w:r>
      <w:r w:rsidR="00A63EC5">
        <w:t xml:space="preserve"> : bison</w:t>
      </w:r>
      <w:r w:rsidR="00A63EC5" w:rsidRPr="00A63EC5">
        <w:t xml:space="preserve"> </w:t>
      </w:r>
      <w:r w:rsidR="00A63EC5">
        <w:t>version 2.4.* or higher</w:t>
      </w:r>
    </w:p>
    <w:p w:rsidR="0099391B" w:rsidRDefault="007B009E" w:rsidP="00717493">
      <w:pPr>
        <w:pStyle w:val="Describe"/>
        <w:numPr>
          <w:ilvl w:val="1"/>
          <w:numId w:val="8"/>
        </w:numPr>
      </w:pPr>
      <w:hyperlink r:id="rId36" w:history="1">
        <w:r w:rsidR="0099391B" w:rsidRPr="00A44539">
          <w:rPr>
            <w:rStyle w:val="Hyperlink"/>
          </w:rPr>
          <w:t>http://gnuwin32.sourceforge.net/packages/bison.htm</w:t>
        </w:r>
      </w:hyperlink>
    </w:p>
    <w:p w:rsidR="00E0582B" w:rsidRDefault="00E0582B" w:rsidP="00874008">
      <w:pPr>
        <w:pStyle w:val="Describe"/>
        <w:ind w:left="1155"/>
      </w:pPr>
    </w:p>
    <w:p w:rsidR="00D102D0" w:rsidRDefault="00D102D0"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Verdana" w:hAnsi="Verdana" w:cs="Verdana"/>
          <w:color w:val="000000"/>
        </w:rPr>
      </w:pPr>
    </w:p>
    <w:p w:rsidR="00C12F04" w:rsidRDefault="00C12F04" w:rsidP="00B21178">
      <w:pPr>
        <w:autoSpaceDE w:val="0"/>
        <w:autoSpaceDN w:val="0"/>
        <w:adjustRightInd w:val="0"/>
        <w:ind w:left="720"/>
        <w:rPr>
          <w:rFonts w:ascii="Verdana" w:hAnsi="Verdana" w:cs="Verdana"/>
          <w:color w:val="000000"/>
        </w:rPr>
      </w:pPr>
    </w:p>
    <w:p w:rsidR="00C12F04" w:rsidRDefault="00C12F04"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Times New Roman" w:hAnsi="Times New Roman"/>
          <w:sz w:val="24"/>
          <w:szCs w:val="24"/>
        </w:rPr>
      </w:pPr>
    </w:p>
    <w:p w:rsidR="008C3C33" w:rsidRDefault="00605776" w:rsidP="00605776">
      <w:pPr>
        <w:pStyle w:val="Heading1"/>
      </w:pPr>
      <w:bookmarkStart w:id="8" w:name="_Toc487029990"/>
      <w:r>
        <w:lastRenderedPageBreak/>
        <w:t>Generating Use-Case files</w:t>
      </w:r>
      <w:bookmarkEnd w:id="8"/>
    </w:p>
    <w:p w:rsidR="007F07C5" w:rsidRDefault="007F07C5" w:rsidP="00605776">
      <w:pPr>
        <w:ind w:left="720"/>
      </w:pPr>
    </w:p>
    <w:p w:rsidR="00605776" w:rsidRDefault="00605776" w:rsidP="00605776">
      <w:pPr>
        <w:ind w:left="720"/>
      </w:pPr>
      <w:r>
        <w:t>Generating Use-Case files involves:</w:t>
      </w:r>
    </w:p>
    <w:p w:rsidR="00605776" w:rsidRDefault="00605776" w:rsidP="00717493">
      <w:pPr>
        <w:pStyle w:val="ListParagraph"/>
        <w:numPr>
          <w:ilvl w:val="0"/>
          <w:numId w:val="9"/>
        </w:numPr>
        <w:spacing w:after="160" w:line="259" w:lineRule="auto"/>
        <w:ind w:left="1440"/>
        <w:jc w:val="left"/>
      </w:pPr>
      <w:r>
        <w:t>Writing Configuration file</w:t>
      </w:r>
    </w:p>
    <w:p w:rsidR="005539EF" w:rsidRDefault="00605776" w:rsidP="005539EF">
      <w:pPr>
        <w:pStyle w:val="ListParagraph"/>
        <w:numPr>
          <w:ilvl w:val="0"/>
          <w:numId w:val="9"/>
        </w:numPr>
        <w:spacing w:after="160" w:line="259" w:lineRule="auto"/>
        <w:ind w:left="1440"/>
        <w:jc w:val="left"/>
      </w:pPr>
      <w:r>
        <w:t>Generating files</w:t>
      </w:r>
    </w:p>
    <w:p w:rsidR="00605776" w:rsidRDefault="00605776" w:rsidP="007732F4">
      <w:pPr>
        <w:pStyle w:val="Heading2"/>
      </w:pPr>
      <w:bookmarkStart w:id="9" w:name="_Toc487029991"/>
      <w:r>
        <w:t>Configuration files</w:t>
      </w:r>
      <w:bookmarkEnd w:id="9"/>
    </w:p>
    <w:p w:rsidR="007732F4" w:rsidRDefault="007732F4" w:rsidP="007732F4">
      <w:pPr>
        <w:pStyle w:val="Describe"/>
      </w:pPr>
    </w:p>
    <w:p w:rsidR="00A65E4D" w:rsidRDefault="00A65E4D" w:rsidP="003F0DC4">
      <w:pPr>
        <w:pStyle w:val="Heading3"/>
      </w:pPr>
      <w:bookmarkStart w:id="10" w:name="_Toc487029992"/>
      <w:r w:rsidRPr="005539EF">
        <w:t>Usecase Name</w:t>
      </w:r>
      <w:bookmarkEnd w:id="10"/>
    </w:p>
    <w:p w:rsidR="00A65E4D" w:rsidRDefault="00A65E4D" w:rsidP="00A65E4D">
      <w:pPr>
        <w:pStyle w:val="ListParagraph"/>
        <w:numPr>
          <w:ilvl w:val="0"/>
          <w:numId w:val="10"/>
        </w:numPr>
        <w:spacing w:after="160" w:line="259" w:lineRule="auto"/>
        <w:jc w:val="left"/>
      </w:pPr>
      <w:r w:rsidRPr="007A11F7">
        <w:t>Use-case name can be mentioned</w:t>
      </w:r>
      <w:r>
        <w:t xml:space="preserve"> in configuration file. It is used as prefix in files generated and struct and function names.</w:t>
      </w:r>
    </w:p>
    <w:p w:rsidR="00A65E4D" w:rsidRDefault="00A65E4D" w:rsidP="00A65E4D">
      <w:pPr>
        <w:pStyle w:val="ListParagraph"/>
        <w:spacing w:after="160" w:line="259" w:lineRule="auto"/>
        <w:ind w:left="1080"/>
        <w:jc w:val="left"/>
      </w:pPr>
      <w:r>
        <w:t>Example:</w:t>
      </w:r>
    </w:p>
    <w:p w:rsidR="00A65E4D" w:rsidRPr="0030556B" w:rsidRDefault="00A65E4D" w:rsidP="00A65E4D">
      <w:pPr>
        <w:pStyle w:val="ListParagraph"/>
        <w:spacing w:after="160" w:line="259" w:lineRule="auto"/>
        <w:ind w:left="1080"/>
        <w:jc w:val="left"/>
        <w:rPr>
          <w:rFonts w:asciiTheme="majorHAnsi" w:hAnsiTheme="majorHAnsi"/>
        </w:rPr>
      </w:pPr>
      <w:r>
        <w:tab/>
      </w:r>
      <w:r w:rsidRPr="0030556B">
        <w:rPr>
          <w:rFonts w:asciiTheme="majorHAnsi" w:hAnsiTheme="majorHAnsi"/>
        </w:rPr>
        <w:t>Use</w:t>
      </w:r>
      <w:r w:rsidR="007642AA">
        <w:rPr>
          <w:rFonts w:asciiTheme="majorHAnsi" w:hAnsiTheme="majorHAnsi"/>
        </w:rPr>
        <w:t>C</w:t>
      </w:r>
      <w:r w:rsidRPr="0030556B">
        <w:rPr>
          <w:rFonts w:asciiTheme="majorHAnsi" w:hAnsiTheme="majorHAnsi"/>
        </w:rPr>
        <w:t>ase: chains_vipSingleCam_Display</w:t>
      </w:r>
    </w:p>
    <w:p w:rsidR="00A65E4D" w:rsidRPr="00A65E4D" w:rsidRDefault="00A65E4D" w:rsidP="00A65E4D">
      <w:pPr>
        <w:pStyle w:val="Describe"/>
        <w:ind w:left="1080"/>
        <w:rPr>
          <w:b/>
        </w:rPr>
      </w:pPr>
    </w:p>
    <w:p w:rsidR="00C2435A" w:rsidRDefault="00C2435A" w:rsidP="003F0DC4">
      <w:pPr>
        <w:pStyle w:val="Heading3"/>
      </w:pPr>
      <w:bookmarkStart w:id="11" w:name="_Toc487029993"/>
      <w:r w:rsidRPr="005539EF">
        <w:t>Naming Of Link</w:t>
      </w:r>
      <w:bookmarkEnd w:id="11"/>
    </w:p>
    <w:p w:rsidR="00C2435A" w:rsidRDefault="00C2435A" w:rsidP="007732F4">
      <w:pPr>
        <w:pStyle w:val="Describe"/>
      </w:pPr>
    </w:p>
    <w:p w:rsidR="009D78F6" w:rsidRDefault="009D78F6" w:rsidP="00C2435A">
      <w:pPr>
        <w:pStyle w:val="ListParagraph"/>
        <w:numPr>
          <w:ilvl w:val="0"/>
          <w:numId w:val="10"/>
        </w:numPr>
        <w:spacing w:after="160" w:line="259" w:lineRule="auto"/>
        <w:jc w:val="left"/>
      </w:pPr>
      <w:r>
        <w:t>Every</w:t>
      </w:r>
      <w:r w:rsidR="00BA7374">
        <w:t xml:space="preserve"> link has a particular basename,</w:t>
      </w:r>
      <w:r w:rsidR="003F0DC4">
        <w:t xml:space="preserve"> </w:t>
      </w:r>
      <w:r w:rsidR="00BA7374">
        <w:t>i.e. all instances of a particular</w:t>
      </w:r>
      <w:r w:rsidR="00F0536D">
        <w:t xml:space="preserve"> type of</w:t>
      </w:r>
      <w:r w:rsidR="00BA7374">
        <w:t xml:space="preserve"> link starts with basename. E.g.: All links of Capture type should start with basename Capture</w:t>
      </w:r>
    </w:p>
    <w:p w:rsidR="00BA7374" w:rsidRDefault="00BA7374" w:rsidP="00C2435A">
      <w:pPr>
        <w:pStyle w:val="ListParagraph"/>
        <w:numPr>
          <w:ilvl w:val="0"/>
          <w:numId w:val="10"/>
        </w:numPr>
        <w:spacing w:after="160" w:line="259" w:lineRule="auto"/>
        <w:jc w:val="left"/>
      </w:pPr>
      <w:r>
        <w:t>Basename information is available in help option (./vsdk.exe -help)</w:t>
      </w:r>
    </w:p>
    <w:p w:rsidR="00C2435A" w:rsidRPr="007A11F7" w:rsidRDefault="00557AAF" w:rsidP="00D559A6">
      <w:pPr>
        <w:pStyle w:val="ListParagraph"/>
        <w:numPr>
          <w:ilvl w:val="0"/>
          <w:numId w:val="10"/>
        </w:numPr>
        <w:spacing w:after="160" w:line="259" w:lineRule="auto"/>
        <w:jc w:val="left"/>
      </w:pPr>
      <w:r>
        <w:t xml:space="preserve">A Link is named as Basename or </w:t>
      </w:r>
      <w:r w:rsidR="00C2435A" w:rsidRPr="007A11F7">
        <w:t>Basename_suffix. For e.g Capture, Capture_1</w:t>
      </w:r>
    </w:p>
    <w:p w:rsidR="00C2435A" w:rsidRDefault="00292EE2" w:rsidP="00C2435A">
      <w:pPr>
        <w:pStyle w:val="ListParagraph"/>
        <w:numPr>
          <w:ilvl w:val="0"/>
          <w:numId w:val="10"/>
        </w:numPr>
        <w:spacing w:after="160" w:line="259" w:lineRule="auto"/>
        <w:jc w:val="left"/>
      </w:pPr>
      <w:r>
        <w:t>D</w:t>
      </w:r>
      <w:r w:rsidR="00C2435A" w:rsidRPr="007A11F7">
        <w:t>ifferent instances</w:t>
      </w:r>
      <w:r>
        <w:t xml:space="preserve"> of a particular link have same basename but different suffix</w:t>
      </w:r>
      <w:r w:rsidR="00C2435A" w:rsidRPr="007A11F7">
        <w:t>, i.e. Display_Video, Display_Grpx</w:t>
      </w:r>
    </w:p>
    <w:p w:rsidR="00F36692" w:rsidRDefault="00F36692" w:rsidP="00F36692">
      <w:pPr>
        <w:pStyle w:val="ListParagraph"/>
        <w:numPr>
          <w:ilvl w:val="0"/>
          <w:numId w:val="10"/>
        </w:numPr>
        <w:spacing w:after="160" w:line="259" w:lineRule="auto"/>
        <w:jc w:val="left"/>
      </w:pPr>
      <w:r>
        <w:t>If it is algorithm link it has to be named Alg_&lt;plugin name&gt;_suffix. For e.g: Alg_FrameCopy_xyz</w:t>
      </w:r>
    </w:p>
    <w:p w:rsidR="00963E21" w:rsidRDefault="00963E21" w:rsidP="00C2435A">
      <w:pPr>
        <w:pStyle w:val="ListParagraph"/>
        <w:numPr>
          <w:ilvl w:val="0"/>
          <w:numId w:val="10"/>
        </w:numPr>
        <w:spacing w:after="160" w:line="259" w:lineRule="auto"/>
        <w:jc w:val="left"/>
      </w:pPr>
      <w:r>
        <w:t>In case link does</w:t>
      </w:r>
      <w:r w:rsidR="00F36692">
        <w:t xml:space="preserve"> </w:t>
      </w:r>
      <w:r>
        <w:t>not match any of the supported links</w:t>
      </w:r>
      <w:r w:rsidR="003C4731">
        <w:t xml:space="preserve"> </w:t>
      </w:r>
      <w:r w:rsidR="00F36692">
        <w:t>a</w:t>
      </w:r>
      <w:r w:rsidR="003C4731">
        <w:t>n</w:t>
      </w:r>
      <w:r w:rsidR="00F36692">
        <w:t xml:space="preserve"> error will be shown.</w:t>
      </w:r>
    </w:p>
    <w:p w:rsidR="002A716E" w:rsidRDefault="002A716E" w:rsidP="00762927">
      <w:pPr>
        <w:pStyle w:val="ListParagraph"/>
        <w:spacing w:after="160" w:line="259" w:lineRule="auto"/>
        <w:ind w:left="1080"/>
        <w:jc w:val="left"/>
      </w:pPr>
    </w:p>
    <w:p w:rsidR="002A716E" w:rsidRPr="007A11F7" w:rsidRDefault="002A716E" w:rsidP="008A073B">
      <w:pPr>
        <w:pStyle w:val="Heading3"/>
      </w:pPr>
      <w:bookmarkStart w:id="12" w:name="_Toc487029994"/>
      <w:r w:rsidRPr="005539EF">
        <w:t>Connections</w:t>
      </w:r>
      <w:bookmarkEnd w:id="12"/>
    </w:p>
    <w:p w:rsidR="002A716E" w:rsidRDefault="002A716E" w:rsidP="002A716E">
      <w:pPr>
        <w:pStyle w:val="Describe"/>
        <w:numPr>
          <w:ilvl w:val="0"/>
          <w:numId w:val="10"/>
        </w:numPr>
      </w:pPr>
      <w:r>
        <w:t xml:space="preserve">Grammar of Connections: </w:t>
      </w:r>
    </w:p>
    <w:p w:rsidR="002A716E" w:rsidRDefault="002A716E" w:rsidP="002A716E">
      <w:pPr>
        <w:pStyle w:val="Describe"/>
        <w:ind w:left="1080" w:firstLine="360"/>
        <w:rPr>
          <w:rFonts w:asciiTheme="majorHAnsi" w:hAnsiTheme="majorHAnsi"/>
        </w:rPr>
      </w:pPr>
      <w:r w:rsidRPr="00762927">
        <w:rPr>
          <w:rFonts w:asciiTheme="majorHAnsi" w:hAnsiTheme="majorHAnsi"/>
        </w:rPr>
        <w:t>Connection : ID</w:t>
      </w:r>
      <w:r>
        <w:rPr>
          <w:rFonts w:asciiTheme="majorHAnsi" w:hAnsiTheme="majorHAnsi"/>
        </w:rPr>
        <w:t xml:space="preserve"> </w:t>
      </w:r>
      <w:r w:rsidRPr="00762927">
        <w:rPr>
          <w:rFonts w:asciiTheme="majorHAnsi" w:hAnsiTheme="majorHAnsi"/>
        </w:rPr>
        <w:t>|</w:t>
      </w:r>
      <w:r>
        <w:rPr>
          <w:rFonts w:asciiTheme="majorHAnsi" w:hAnsiTheme="majorHAnsi"/>
        </w:rPr>
        <w:t xml:space="preserve"> </w:t>
      </w:r>
      <w:r w:rsidRPr="00762927">
        <w:rPr>
          <w:rFonts w:asciiTheme="majorHAnsi" w:hAnsiTheme="majorHAnsi"/>
        </w:rPr>
        <w:t>ID -&gt; Connection</w:t>
      </w:r>
      <w:r w:rsidR="008A073B">
        <w:rPr>
          <w:rFonts w:asciiTheme="majorHAnsi" w:hAnsiTheme="majorHAnsi"/>
        </w:rPr>
        <w:t xml:space="preserve"> | </w:t>
      </w:r>
      <w:r w:rsidR="008A073B" w:rsidRPr="00762927">
        <w:rPr>
          <w:rFonts w:asciiTheme="majorHAnsi" w:hAnsiTheme="majorHAnsi"/>
        </w:rPr>
        <w:t>ID</w:t>
      </w:r>
      <w:r w:rsidR="008A073B">
        <w:rPr>
          <w:rFonts w:asciiTheme="majorHAnsi" w:hAnsiTheme="majorHAnsi"/>
        </w:rPr>
        <w:t xml:space="preserve"> ( [CPU] ) </w:t>
      </w:r>
      <w:r w:rsidR="008A073B" w:rsidRPr="00762927">
        <w:rPr>
          <w:rFonts w:asciiTheme="majorHAnsi" w:hAnsiTheme="majorHAnsi"/>
        </w:rPr>
        <w:t>|</w:t>
      </w:r>
      <w:r w:rsidR="008A073B">
        <w:rPr>
          <w:rFonts w:asciiTheme="majorHAnsi" w:hAnsiTheme="majorHAnsi"/>
        </w:rPr>
        <w:t xml:space="preserve"> </w:t>
      </w:r>
      <w:r w:rsidR="008A073B" w:rsidRPr="00762927">
        <w:rPr>
          <w:rFonts w:asciiTheme="majorHAnsi" w:hAnsiTheme="majorHAnsi"/>
        </w:rPr>
        <w:t>ID</w:t>
      </w:r>
      <w:r w:rsidR="008A073B">
        <w:rPr>
          <w:rFonts w:asciiTheme="majorHAnsi" w:hAnsiTheme="majorHAnsi"/>
        </w:rPr>
        <w:t xml:space="preserve"> ( [CPU] )</w:t>
      </w:r>
      <w:r w:rsidR="008A073B" w:rsidRPr="00762927">
        <w:rPr>
          <w:rFonts w:asciiTheme="majorHAnsi" w:hAnsiTheme="majorHAnsi"/>
        </w:rPr>
        <w:t xml:space="preserve"> -&gt; Connection</w:t>
      </w:r>
    </w:p>
    <w:p w:rsidR="002A716E" w:rsidRDefault="002A716E" w:rsidP="002A716E">
      <w:pPr>
        <w:pStyle w:val="ListParagraph"/>
        <w:spacing w:after="160" w:line="259" w:lineRule="auto"/>
        <w:ind w:left="1440"/>
        <w:jc w:val="left"/>
      </w:pPr>
    </w:p>
    <w:p w:rsidR="00605776" w:rsidRDefault="00605776" w:rsidP="00717493">
      <w:pPr>
        <w:pStyle w:val="ListParagraph"/>
        <w:numPr>
          <w:ilvl w:val="0"/>
          <w:numId w:val="10"/>
        </w:numPr>
        <w:spacing w:after="160" w:line="259" w:lineRule="auto"/>
        <w:jc w:val="left"/>
      </w:pPr>
      <w:r w:rsidRPr="007A11F7">
        <w:t>Example: Single camera display</w:t>
      </w:r>
    </w:p>
    <w:p w:rsidR="00605776" w:rsidRDefault="00605776" w:rsidP="00605776">
      <w:pPr>
        <w:ind w:left="1080" w:firstLine="360"/>
      </w:pPr>
      <w:r w:rsidRPr="0003734F">
        <w:rPr>
          <w:noProof/>
        </w:rPr>
        <w:drawing>
          <wp:inline distT="0" distB="0" distL="0" distR="0" wp14:anchorId="20A998B7" wp14:editId="2554642C">
            <wp:extent cx="3339548" cy="859086"/>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3345254" cy="860554"/>
                    </a:xfrm>
                    <a:prstGeom prst="rect">
                      <a:avLst/>
                    </a:prstGeom>
                  </pic:spPr>
                </pic:pic>
              </a:graphicData>
            </a:graphic>
          </wp:inline>
        </w:drawing>
      </w:r>
    </w:p>
    <w:p w:rsidR="003149DE" w:rsidRPr="007A11F7" w:rsidRDefault="003149DE" w:rsidP="00605776">
      <w:pPr>
        <w:ind w:left="1080" w:firstLine="360"/>
      </w:pPr>
    </w:p>
    <w:p w:rsidR="00605776" w:rsidRDefault="00605776" w:rsidP="00717493">
      <w:pPr>
        <w:pStyle w:val="ListParagraph"/>
        <w:numPr>
          <w:ilvl w:val="0"/>
          <w:numId w:val="10"/>
        </w:numPr>
        <w:spacing w:after="160" w:line="259" w:lineRule="auto"/>
        <w:jc w:val="left"/>
      </w:pPr>
      <w:r w:rsidRPr="007A11F7">
        <w:t>Intermediate IPC are autogenerated. So, no need to mention in config file</w:t>
      </w:r>
      <w:r>
        <w:t>.</w:t>
      </w:r>
    </w:p>
    <w:p w:rsidR="00605776" w:rsidRDefault="00605776" w:rsidP="00605776">
      <w:pPr>
        <w:pStyle w:val="ListParagraph"/>
        <w:ind w:left="1080"/>
      </w:pPr>
      <w:r>
        <w:t xml:space="preserve">Example: </w:t>
      </w:r>
    </w:p>
    <w:p w:rsidR="0067719C" w:rsidRPr="007A11F7" w:rsidRDefault="0067719C" w:rsidP="00605776">
      <w:pPr>
        <w:pStyle w:val="ListParagraph"/>
        <w:ind w:left="1080"/>
      </w:pPr>
    </w:p>
    <w:p w:rsidR="00605776" w:rsidRDefault="00605776" w:rsidP="00605776">
      <w:pPr>
        <w:ind w:left="720" w:firstLine="720"/>
      </w:pPr>
      <w:r>
        <w:rPr>
          <w:noProof/>
        </w:rPr>
        <w:drawing>
          <wp:inline distT="0" distB="0" distL="0" distR="0" wp14:anchorId="331CD1DD" wp14:editId="73ABE891">
            <wp:extent cx="3581900" cy="35247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38">
                      <a:extLst>
                        <a:ext uri="{28A0092B-C50C-407E-A947-70E740481C1C}">
                          <a14:useLocalDpi xmlns:a14="http://schemas.microsoft.com/office/drawing/2010/main" val="0"/>
                        </a:ext>
                      </a:extLst>
                    </a:blip>
                    <a:stretch>
                      <a:fillRect/>
                    </a:stretch>
                  </pic:blipFill>
                  <pic:spPr>
                    <a:xfrm>
                      <a:off x="0" y="0"/>
                      <a:ext cx="3581900" cy="352474"/>
                    </a:xfrm>
                    <a:prstGeom prst="rect">
                      <a:avLst/>
                    </a:prstGeom>
                  </pic:spPr>
                </pic:pic>
              </a:graphicData>
            </a:graphic>
          </wp:inline>
        </w:drawing>
      </w:r>
    </w:p>
    <w:p w:rsidR="00340DB6" w:rsidRDefault="00340DB6" w:rsidP="00605776">
      <w:pPr>
        <w:ind w:left="720" w:firstLine="720"/>
      </w:pPr>
    </w:p>
    <w:p w:rsidR="00605776" w:rsidRDefault="00605776" w:rsidP="00605776">
      <w:r>
        <w:tab/>
      </w:r>
      <w:r>
        <w:tab/>
        <w:t>Above Configuration file generates IPC links, which makes overall connections:</w:t>
      </w:r>
    </w:p>
    <w:p w:rsidR="00340DB6" w:rsidRDefault="00340DB6" w:rsidP="00605776"/>
    <w:p w:rsidR="00605776" w:rsidRPr="002A716E" w:rsidRDefault="00605776" w:rsidP="00605776">
      <w:pPr>
        <w:rPr>
          <w:rFonts w:asciiTheme="majorHAnsi" w:hAnsiTheme="majorHAnsi"/>
        </w:rPr>
      </w:pPr>
      <w:r>
        <w:lastRenderedPageBreak/>
        <w:tab/>
      </w:r>
      <w:r>
        <w:tab/>
      </w:r>
      <w:r w:rsidRPr="002A716E">
        <w:rPr>
          <w:rFonts w:asciiTheme="majorHAnsi" w:hAnsiTheme="majorHAnsi"/>
        </w:rPr>
        <w:t>Capture -&gt; IPCOut_IPU1_0_EVE1_0 -&gt; IPCIn_EVE1_IPU_0_0 (EVE1) -&gt;</w:t>
      </w:r>
      <w:r w:rsidRPr="002A716E">
        <w:rPr>
          <w:rFonts w:asciiTheme="majorHAnsi" w:hAnsiTheme="majorHAnsi"/>
        </w:rPr>
        <w:tab/>
      </w:r>
      <w:r w:rsidRPr="002A716E">
        <w:rPr>
          <w:rFonts w:asciiTheme="majorHAnsi" w:hAnsiTheme="majorHAnsi"/>
        </w:rPr>
        <w:tab/>
      </w:r>
      <w:r w:rsidRPr="002A716E">
        <w:rPr>
          <w:rFonts w:asciiTheme="majorHAnsi" w:hAnsiTheme="majorHAnsi"/>
        </w:rPr>
        <w:tab/>
      </w:r>
      <w:r w:rsidRPr="002A716E">
        <w:rPr>
          <w:rFonts w:asciiTheme="majorHAnsi" w:hAnsiTheme="majorHAnsi"/>
        </w:rPr>
        <w:tab/>
      </w:r>
      <w:r w:rsidR="002A716E">
        <w:rPr>
          <w:rFonts w:asciiTheme="majorHAnsi" w:hAnsiTheme="majorHAnsi"/>
        </w:rPr>
        <w:tab/>
      </w:r>
      <w:r w:rsidRPr="002A716E">
        <w:rPr>
          <w:rFonts w:asciiTheme="majorHAnsi" w:hAnsiTheme="majorHAnsi"/>
        </w:rPr>
        <w:t xml:space="preserve">Alg_EdgeDetect(EVE1) -&gt; IPCOut_ EVE1_IPU1_0 _0 (EVE1)-&gt; </w:t>
      </w:r>
    </w:p>
    <w:p w:rsidR="00144CB8" w:rsidRPr="002A716E" w:rsidRDefault="00605776" w:rsidP="00356F8A">
      <w:pPr>
        <w:ind w:left="720" w:firstLine="720"/>
        <w:rPr>
          <w:rFonts w:asciiTheme="majorHAnsi" w:hAnsiTheme="majorHAnsi"/>
        </w:rPr>
      </w:pPr>
      <w:r w:rsidRPr="002A716E">
        <w:rPr>
          <w:rFonts w:asciiTheme="majorHAnsi" w:hAnsiTheme="majorHAnsi"/>
        </w:rPr>
        <w:t>IPCIn _IPU_0_ EVE1_0  -&gt; Display</w:t>
      </w:r>
    </w:p>
    <w:p w:rsidR="00655F25" w:rsidRDefault="00655F25" w:rsidP="00356F8A">
      <w:pPr>
        <w:ind w:left="720" w:firstLine="720"/>
      </w:pPr>
    </w:p>
    <w:p w:rsidR="00CD357B" w:rsidRPr="00356F8A" w:rsidRDefault="00CD357B" w:rsidP="00356F8A">
      <w:pPr>
        <w:ind w:left="720" w:firstLine="720"/>
      </w:pPr>
    </w:p>
    <w:p w:rsidR="00356F8A" w:rsidRDefault="00356F8A" w:rsidP="00CB7111">
      <w:pPr>
        <w:pStyle w:val="Heading2"/>
      </w:pPr>
      <w:bookmarkStart w:id="13" w:name="_Toc487029995"/>
      <w:r>
        <w:t>Generating Files</w:t>
      </w:r>
      <w:bookmarkEnd w:id="13"/>
      <w:r>
        <w:t xml:space="preserve"> </w:t>
      </w:r>
    </w:p>
    <w:p w:rsidR="002E49E2" w:rsidRPr="002E49E2" w:rsidRDefault="002E49E2" w:rsidP="002E49E2">
      <w:pPr>
        <w:pStyle w:val="Describe"/>
      </w:pPr>
    </w:p>
    <w:p w:rsidR="00356F8A" w:rsidRDefault="00356F8A" w:rsidP="00717493">
      <w:pPr>
        <w:pStyle w:val="ListParagraph"/>
        <w:numPr>
          <w:ilvl w:val="0"/>
          <w:numId w:val="11"/>
        </w:numPr>
        <w:spacing w:after="160" w:line="259" w:lineRule="auto"/>
        <w:jc w:val="left"/>
      </w:pPr>
      <w:r>
        <w:t>To generate usecase files,</w:t>
      </w:r>
      <w:r w:rsidR="002E49E2">
        <w:t xml:space="preserve"> </w:t>
      </w:r>
      <w:r>
        <w:t xml:space="preserve"> type:</w:t>
      </w:r>
    </w:p>
    <w:p w:rsidR="00356F8A" w:rsidRDefault="00356F8A" w:rsidP="00717493">
      <w:pPr>
        <w:pStyle w:val="ListParagraph"/>
        <w:numPr>
          <w:ilvl w:val="1"/>
          <w:numId w:val="11"/>
        </w:numPr>
        <w:spacing w:after="160" w:line="259" w:lineRule="auto"/>
        <w:jc w:val="left"/>
      </w:pPr>
      <w:r>
        <w:t>./vsdk.exe –file configFile</w:t>
      </w:r>
    </w:p>
    <w:p w:rsidR="00356F8A" w:rsidRDefault="00356F8A" w:rsidP="00717493">
      <w:pPr>
        <w:pStyle w:val="ListParagraph"/>
        <w:numPr>
          <w:ilvl w:val="1"/>
          <w:numId w:val="11"/>
        </w:numPr>
        <w:spacing w:after="160" w:line="259" w:lineRule="auto"/>
        <w:jc w:val="left"/>
      </w:pPr>
      <w:r>
        <w:t>This generates file in the folder where command is executed</w:t>
      </w:r>
    </w:p>
    <w:p w:rsidR="00356F8A" w:rsidRDefault="00356F8A" w:rsidP="00717493">
      <w:pPr>
        <w:pStyle w:val="ListParagraph"/>
        <w:numPr>
          <w:ilvl w:val="0"/>
          <w:numId w:val="11"/>
        </w:numPr>
        <w:spacing w:after="160" w:line="259" w:lineRule="auto"/>
        <w:jc w:val="left"/>
      </w:pPr>
      <w:r>
        <w:t xml:space="preserve">To generate usecase files in an </w:t>
      </w:r>
      <w:r w:rsidR="000D66FC">
        <w:t>“</w:t>
      </w:r>
      <w:r>
        <w:t>output</w:t>
      </w:r>
      <w:r w:rsidR="000D66FC">
        <w:t>”</w:t>
      </w:r>
      <w:r>
        <w:t xml:space="preserve"> folder, type:</w:t>
      </w:r>
    </w:p>
    <w:p w:rsidR="00356F8A" w:rsidRDefault="00356F8A" w:rsidP="00717493">
      <w:pPr>
        <w:pStyle w:val="ListParagraph"/>
        <w:numPr>
          <w:ilvl w:val="1"/>
          <w:numId w:val="11"/>
        </w:numPr>
        <w:spacing w:after="160" w:line="259" w:lineRule="auto"/>
        <w:jc w:val="left"/>
      </w:pPr>
      <w:r>
        <w:t xml:space="preserve">./vsdk –file configFile </w:t>
      </w:r>
      <w:r w:rsidR="000D66FC">
        <w:t xml:space="preserve"> </w:t>
      </w:r>
      <w:r>
        <w:t xml:space="preserve">–path </w:t>
      </w:r>
      <w:r w:rsidR="000D66FC">
        <w:t>./</w:t>
      </w:r>
      <w:r>
        <w:t>output</w:t>
      </w:r>
    </w:p>
    <w:p w:rsidR="00356F8A" w:rsidRDefault="00356F8A" w:rsidP="00717493">
      <w:pPr>
        <w:pStyle w:val="ListParagraph"/>
        <w:numPr>
          <w:ilvl w:val="0"/>
          <w:numId w:val="11"/>
        </w:numPr>
        <w:spacing w:after="160" w:line="259" w:lineRule="auto"/>
        <w:jc w:val="left"/>
      </w:pPr>
      <w:r>
        <w:t>To generate image along with file, type:</w:t>
      </w:r>
    </w:p>
    <w:p w:rsidR="00356F8A" w:rsidRDefault="00356F8A" w:rsidP="00717493">
      <w:pPr>
        <w:pStyle w:val="ListParagraph"/>
        <w:numPr>
          <w:ilvl w:val="1"/>
          <w:numId w:val="11"/>
        </w:numPr>
        <w:spacing w:after="160" w:line="259" w:lineRule="auto"/>
        <w:jc w:val="left"/>
      </w:pPr>
      <w:r>
        <w:t>./vsdk –file –img configFile</w:t>
      </w:r>
    </w:p>
    <w:p w:rsidR="00356F8A" w:rsidRDefault="00356F8A" w:rsidP="00717493">
      <w:pPr>
        <w:pStyle w:val="ListParagraph"/>
        <w:numPr>
          <w:ilvl w:val="0"/>
          <w:numId w:val="11"/>
        </w:numPr>
        <w:spacing w:after="160" w:line="259" w:lineRule="auto"/>
        <w:jc w:val="left"/>
      </w:pPr>
      <w:r>
        <w:t>Other options supported are:</w:t>
      </w:r>
    </w:p>
    <w:p w:rsidR="00356F8A" w:rsidRDefault="00356F8A" w:rsidP="00717493">
      <w:pPr>
        <w:pStyle w:val="ListParagraph"/>
        <w:numPr>
          <w:ilvl w:val="1"/>
          <w:numId w:val="11"/>
        </w:numPr>
        <w:spacing w:after="160" w:line="259" w:lineRule="auto"/>
        <w:jc w:val="left"/>
      </w:pPr>
      <w:r>
        <w:t>-help   Shows help regarding supported cmd line options, links and CPU</w:t>
      </w:r>
    </w:p>
    <w:p w:rsidR="00CD357B" w:rsidRDefault="00356F8A" w:rsidP="00963E21">
      <w:pPr>
        <w:pStyle w:val="ListParagraph"/>
        <w:numPr>
          <w:ilvl w:val="1"/>
          <w:numId w:val="11"/>
        </w:numPr>
        <w:spacing w:after="160" w:line="259" w:lineRule="auto"/>
        <w:jc w:val="left"/>
      </w:pPr>
      <w:r>
        <w:t>-v       Verbose</w:t>
      </w:r>
    </w:p>
    <w:p w:rsidR="00963E21" w:rsidRDefault="00963E21" w:rsidP="00963E21">
      <w:pPr>
        <w:pStyle w:val="ListParagraph"/>
        <w:spacing w:after="160" w:line="259" w:lineRule="auto"/>
        <w:ind w:left="1530"/>
        <w:jc w:val="left"/>
      </w:pPr>
    </w:p>
    <w:p w:rsidR="00CD357B" w:rsidRDefault="00CD357B" w:rsidP="00CD357B">
      <w:pPr>
        <w:pStyle w:val="Heading2"/>
      </w:pPr>
      <w:bookmarkStart w:id="14" w:name="_Toc487029996"/>
      <w:r>
        <w:t>Error Handling</w:t>
      </w:r>
      <w:bookmarkEnd w:id="14"/>
    </w:p>
    <w:p w:rsidR="00356F8A" w:rsidRDefault="00356F8A" w:rsidP="00CD357B">
      <w:pPr>
        <w:pStyle w:val="Describe"/>
      </w:pPr>
    </w:p>
    <w:p w:rsidR="00557AAF" w:rsidRDefault="00557AAF" w:rsidP="00CD357B">
      <w:pPr>
        <w:pStyle w:val="Describe"/>
      </w:pPr>
      <w:r>
        <w:t>Error is handled in following cases:</w:t>
      </w:r>
    </w:p>
    <w:p w:rsidR="00963E21" w:rsidRDefault="00963E21" w:rsidP="00557AAF">
      <w:pPr>
        <w:pStyle w:val="Describe"/>
        <w:numPr>
          <w:ilvl w:val="0"/>
          <w:numId w:val="15"/>
        </w:numPr>
      </w:pPr>
      <w:r>
        <w:t>Input file is not present</w:t>
      </w:r>
    </w:p>
    <w:p w:rsidR="00963E21" w:rsidRPr="00557AAF" w:rsidRDefault="00557AAF" w:rsidP="00963E21">
      <w:pPr>
        <w:pStyle w:val="Describe"/>
        <w:numPr>
          <w:ilvl w:val="0"/>
          <w:numId w:val="15"/>
        </w:numPr>
      </w:pPr>
      <w:r w:rsidRPr="00557AAF">
        <w:t xml:space="preserve">Wrong number of input or output </w:t>
      </w:r>
      <w:r w:rsidR="00963E21">
        <w:t xml:space="preserve">is provided </w:t>
      </w:r>
      <w:r w:rsidRPr="00557AAF">
        <w:t>to a link</w:t>
      </w:r>
    </w:p>
    <w:p w:rsidR="00817BF2" w:rsidRPr="00557AAF" w:rsidRDefault="00557AAF" w:rsidP="00963E21">
      <w:pPr>
        <w:pStyle w:val="Describe"/>
        <w:numPr>
          <w:ilvl w:val="0"/>
          <w:numId w:val="15"/>
        </w:numPr>
      </w:pPr>
      <w:r>
        <w:t xml:space="preserve">Link is assigned </w:t>
      </w:r>
      <w:r w:rsidRPr="00557AAF">
        <w:t>Invalid CPU</w:t>
      </w:r>
      <w:r w:rsidR="00963E21">
        <w:t xml:space="preserve"> or two different CPU</w:t>
      </w:r>
    </w:p>
    <w:p w:rsidR="00817BF2" w:rsidRPr="00557AAF" w:rsidRDefault="00557AAF" w:rsidP="00557AAF">
      <w:pPr>
        <w:pStyle w:val="Describe"/>
        <w:numPr>
          <w:ilvl w:val="0"/>
          <w:numId w:val="15"/>
        </w:numPr>
      </w:pPr>
      <w:r w:rsidRPr="00557AAF">
        <w:t xml:space="preserve">Naming of Link does not follow the rules, i.e. </w:t>
      </w:r>
      <w:r>
        <w:t>Basename</w:t>
      </w:r>
      <w:r w:rsidRPr="00557AAF">
        <w:t xml:space="preserve">, </w:t>
      </w:r>
      <w:r>
        <w:t>Basename</w:t>
      </w:r>
      <w:r w:rsidRPr="00557AAF">
        <w:t>_suffix</w:t>
      </w:r>
    </w:p>
    <w:p w:rsidR="00557AAF" w:rsidRDefault="00557AAF" w:rsidP="00CD357B">
      <w:pPr>
        <w:pStyle w:val="Describe"/>
      </w:pPr>
    </w:p>
    <w:p w:rsidR="00CD357B" w:rsidRDefault="00CD357B"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A876D1" w:rsidRDefault="00A876D1">
      <w:pPr>
        <w:jc w:val="left"/>
        <w:rPr>
          <w:rFonts w:ascii="Verdana" w:hAnsi="Verdana"/>
        </w:rPr>
      </w:pPr>
      <w:r>
        <w:br w:type="page"/>
      </w:r>
    </w:p>
    <w:p w:rsidR="005539EF" w:rsidRPr="00356F8A" w:rsidRDefault="005539EF" w:rsidP="00A876D1">
      <w:pPr>
        <w:pStyle w:val="Describe"/>
        <w:ind w:left="0"/>
      </w:pPr>
    </w:p>
    <w:p w:rsidR="00A876D1" w:rsidRDefault="00A876D1" w:rsidP="00924910">
      <w:pPr>
        <w:pStyle w:val="Heading1"/>
      </w:pPr>
      <w:bookmarkStart w:id="15" w:name="_Toc487029997"/>
      <w:r>
        <w:t>Tool Development</w:t>
      </w:r>
      <w:bookmarkEnd w:id="15"/>
    </w:p>
    <w:p w:rsidR="00A876D1" w:rsidRDefault="00A876D1" w:rsidP="00A876D1">
      <w:pPr>
        <w:pStyle w:val="Describe"/>
      </w:pPr>
      <w:r>
        <w:t>This section describes how to extend the tool by modifying its source code.</w:t>
      </w:r>
    </w:p>
    <w:p w:rsidR="00A876D1" w:rsidRPr="00A876D1" w:rsidRDefault="00A876D1" w:rsidP="00A876D1">
      <w:pPr>
        <w:pStyle w:val="Describe"/>
      </w:pPr>
      <w:r>
        <w:t>If you are a user of the tool, then you can skip this section</w:t>
      </w:r>
    </w:p>
    <w:p w:rsidR="001467AE" w:rsidRDefault="00A876D1" w:rsidP="00A876D1">
      <w:pPr>
        <w:pStyle w:val="Heading2"/>
      </w:pPr>
      <w:bookmarkStart w:id="16" w:name="_Toc487029998"/>
      <w:r>
        <w:t>Adding support for new link in the tool</w:t>
      </w:r>
      <w:bookmarkEnd w:id="16"/>
      <w:r>
        <w:t xml:space="preserve"> </w:t>
      </w:r>
    </w:p>
    <w:p w:rsidR="00924910" w:rsidRPr="00924910" w:rsidRDefault="00924910" w:rsidP="00924910">
      <w:pPr>
        <w:pStyle w:val="Describe"/>
      </w:pPr>
    </w:p>
    <w:p w:rsidR="00863EB4" w:rsidRPr="003752A7" w:rsidRDefault="00324F25" w:rsidP="000A04DE">
      <w:pPr>
        <w:pStyle w:val="Describe"/>
        <w:ind w:left="0" w:firstLine="720"/>
      </w:pPr>
      <w:r>
        <w:t>To create a new Link class:</w:t>
      </w:r>
    </w:p>
    <w:p w:rsidR="00324F25" w:rsidRDefault="00324F25" w:rsidP="00717493">
      <w:pPr>
        <w:pStyle w:val="ListParagraph"/>
        <w:numPr>
          <w:ilvl w:val="0"/>
          <w:numId w:val="12"/>
        </w:numPr>
        <w:spacing w:after="160" w:line="259" w:lineRule="auto"/>
        <w:jc w:val="left"/>
      </w:pPr>
      <w:r>
        <w:t>In link.h create new class in following format:</w:t>
      </w:r>
    </w:p>
    <w:p w:rsidR="00324F25" w:rsidRDefault="00324F25" w:rsidP="00324F25">
      <w:pPr>
        <w:pStyle w:val="ListParagraph"/>
      </w:pPr>
    </w:p>
    <w:p w:rsidR="00324F25" w:rsidRPr="002B7897" w:rsidRDefault="00324F25" w:rsidP="002B7897">
      <w:pPr>
        <w:ind w:left="1440"/>
        <w:rPr>
          <w:rFonts w:asciiTheme="majorHAnsi" w:hAnsiTheme="majorHAnsi"/>
        </w:rPr>
      </w:pPr>
      <w:r w:rsidRPr="002B7897">
        <w:rPr>
          <w:rFonts w:asciiTheme="majorHAnsi" w:hAnsiTheme="majorHAnsi"/>
        </w:rPr>
        <w:t>class LinkName: public Link {</w:t>
      </w:r>
    </w:p>
    <w:p w:rsidR="00324F25" w:rsidRPr="002B7897" w:rsidRDefault="00324F25" w:rsidP="002B7897">
      <w:pPr>
        <w:ind w:left="1440"/>
        <w:rPr>
          <w:rFonts w:asciiTheme="majorHAnsi" w:hAnsiTheme="majorHAnsi"/>
        </w:rPr>
      </w:pPr>
      <w:r w:rsidRPr="002B7897">
        <w:rPr>
          <w:rFonts w:asciiTheme="majorHAnsi" w:hAnsiTheme="majorHAnsi"/>
        </w:rPr>
        <w:tab/>
        <w:t>~</w:t>
      </w:r>
      <w:r w:rsidR="00E96290" w:rsidRPr="002B7897">
        <w:rPr>
          <w:rFonts w:asciiTheme="majorHAnsi" w:hAnsiTheme="majorHAnsi"/>
        </w:rPr>
        <w:t>LinkName (</w:t>
      </w:r>
      <w:r w:rsidRPr="002B7897">
        <w:rPr>
          <w:rFonts w:asciiTheme="majorHAnsi" w:hAnsiTheme="majorHAnsi"/>
        </w:rPr>
        <w:t>);</w:t>
      </w:r>
    </w:p>
    <w:p w:rsidR="00324F25" w:rsidRPr="002B7897" w:rsidRDefault="00324F25" w:rsidP="002B7897">
      <w:pPr>
        <w:ind w:left="1440"/>
        <w:rPr>
          <w:rFonts w:asciiTheme="majorHAnsi" w:hAnsiTheme="majorHAnsi"/>
        </w:rPr>
      </w:pPr>
      <w:r w:rsidRPr="002B7897">
        <w:rPr>
          <w:rFonts w:asciiTheme="majorHAnsi" w:hAnsiTheme="majorHAnsi"/>
        </w:rPr>
        <w:t>public:</w:t>
      </w:r>
    </w:p>
    <w:p w:rsidR="00324F25" w:rsidRPr="002B7897" w:rsidRDefault="00324F25" w:rsidP="002B7897">
      <w:pPr>
        <w:ind w:left="1440"/>
        <w:rPr>
          <w:rFonts w:asciiTheme="majorHAnsi" w:hAnsiTheme="majorHAnsi"/>
        </w:rPr>
      </w:pPr>
      <w:r w:rsidRPr="002B7897">
        <w:rPr>
          <w:rFonts w:asciiTheme="majorHAnsi" w:hAnsiTheme="majorHAnsi"/>
        </w:rPr>
        <w:tab/>
        <w:t>LinkName(string nm);</w:t>
      </w:r>
    </w:p>
    <w:p w:rsidR="00324F25" w:rsidRPr="002B7897" w:rsidRDefault="00324F25" w:rsidP="002B7897">
      <w:pPr>
        <w:ind w:left="1440"/>
        <w:rPr>
          <w:rFonts w:asciiTheme="majorHAnsi" w:hAnsiTheme="majorHAnsi"/>
        </w:rPr>
      </w:pPr>
      <w:r w:rsidRPr="002B7897">
        <w:rPr>
          <w:rFonts w:asciiTheme="majorHAnsi" w:hAnsiTheme="majorHAnsi"/>
        </w:rPr>
        <w:tab/>
        <w:t>void genIncludes(ostream &amp;fp);</w:t>
      </w:r>
    </w:p>
    <w:p w:rsidR="00324F25" w:rsidRPr="002B7897" w:rsidRDefault="00324F25" w:rsidP="002B7897">
      <w:pPr>
        <w:ind w:left="1440"/>
        <w:rPr>
          <w:rFonts w:asciiTheme="majorHAnsi" w:hAnsiTheme="majorHAnsi"/>
        </w:rPr>
      </w:pPr>
      <w:r w:rsidRPr="002B7897">
        <w:rPr>
          <w:rFonts w:asciiTheme="majorHAnsi" w:hAnsiTheme="majorHAnsi"/>
        </w:rPr>
        <w:tab/>
        <w:t>void genLinkID(ostream &amp;fp);</w:t>
      </w:r>
    </w:p>
    <w:p w:rsidR="00324F25" w:rsidRPr="002B7897" w:rsidRDefault="00324F25" w:rsidP="002B7897">
      <w:pPr>
        <w:ind w:left="1440"/>
        <w:rPr>
          <w:rFonts w:asciiTheme="majorHAnsi" w:hAnsiTheme="majorHAnsi"/>
        </w:rPr>
      </w:pPr>
      <w:r w:rsidRPr="002B7897">
        <w:rPr>
          <w:rFonts w:asciiTheme="majorHAnsi" w:hAnsiTheme="majorHAnsi"/>
        </w:rPr>
        <w:tab/>
        <w:t>void genCreatePrms(ostream &amp;fp);</w:t>
      </w:r>
    </w:p>
    <w:p w:rsidR="00324F25" w:rsidRPr="002B7897" w:rsidRDefault="00324F25" w:rsidP="002B7897">
      <w:pPr>
        <w:ind w:left="1440"/>
        <w:rPr>
          <w:rFonts w:asciiTheme="majorHAnsi" w:hAnsiTheme="majorHAnsi"/>
        </w:rPr>
      </w:pPr>
      <w:r w:rsidRPr="002B7897">
        <w:rPr>
          <w:rFonts w:asciiTheme="majorHAnsi" w:hAnsiTheme="majorHAnsi"/>
        </w:rPr>
        <w:tab/>
        <w:t>void genResetLinkPrms(ostream &amp;fp, string obj);</w:t>
      </w:r>
    </w:p>
    <w:p w:rsidR="00324F25" w:rsidRPr="002B7897" w:rsidRDefault="00324F25" w:rsidP="002B7897">
      <w:pPr>
        <w:ind w:left="1440"/>
        <w:rPr>
          <w:rFonts w:asciiTheme="majorHAnsi" w:hAnsiTheme="majorHAnsi"/>
        </w:rPr>
      </w:pPr>
      <w:r w:rsidRPr="002B7897">
        <w:rPr>
          <w:rFonts w:asciiTheme="majorHAnsi" w:hAnsiTheme="majorHAnsi"/>
        </w:rPr>
        <w:tab/>
        <w:t>void genSetLinkPrms(ostream &amp;fp, string obj);</w:t>
      </w:r>
    </w:p>
    <w:p w:rsidR="00324F25" w:rsidRPr="002B7897" w:rsidRDefault="00324F25" w:rsidP="002B7897">
      <w:pPr>
        <w:ind w:left="1440"/>
        <w:rPr>
          <w:rFonts w:asciiTheme="majorHAnsi" w:hAnsiTheme="majorHAnsi"/>
        </w:rPr>
      </w:pPr>
    </w:p>
    <w:p w:rsidR="00324F25" w:rsidRPr="002B7897" w:rsidRDefault="00324F25" w:rsidP="002B7897">
      <w:pPr>
        <w:ind w:left="1440"/>
        <w:rPr>
          <w:rFonts w:asciiTheme="majorHAnsi" w:hAnsiTheme="majorHAnsi"/>
        </w:rPr>
      </w:pPr>
      <w:r w:rsidRPr="002B7897">
        <w:rPr>
          <w:rFonts w:asciiTheme="majorHAnsi" w:hAnsiTheme="majorHAnsi"/>
        </w:rPr>
        <w:tab/>
        <w:t>int setInLink(Link* obj);</w:t>
      </w:r>
    </w:p>
    <w:p w:rsidR="00324F25" w:rsidRPr="002B7897" w:rsidRDefault="00324F25" w:rsidP="002B7897">
      <w:pPr>
        <w:ind w:left="1440"/>
        <w:rPr>
          <w:rFonts w:asciiTheme="majorHAnsi" w:hAnsiTheme="majorHAnsi"/>
        </w:rPr>
      </w:pPr>
      <w:r w:rsidRPr="002B7897">
        <w:rPr>
          <w:rFonts w:asciiTheme="majorHAnsi" w:hAnsiTheme="majorHAnsi"/>
        </w:rPr>
        <w:tab/>
        <w:t>int setOutLink(Link* obj);</w:t>
      </w:r>
    </w:p>
    <w:p w:rsidR="00324F25" w:rsidRPr="002B7897" w:rsidRDefault="00324F25" w:rsidP="002B7897">
      <w:pPr>
        <w:ind w:left="1440"/>
        <w:rPr>
          <w:rFonts w:asciiTheme="majorHAnsi" w:hAnsiTheme="majorHAnsi"/>
        </w:rPr>
      </w:pPr>
      <w:r w:rsidRPr="002B7897">
        <w:rPr>
          <w:rFonts w:asciiTheme="majorHAnsi" w:hAnsiTheme="majorHAnsi"/>
        </w:rPr>
        <w:t>};</w:t>
      </w:r>
    </w:p>
    <w:p w:rsidR="00324F25" w:rsidRDefault="00324F25" w:rsidP="00324F25">
      <w:pPr>
        <w:ind w:left="720"/>
      </w:pPr>
    </w:p>
    <w:p w:rsidR="000270DC" w:rsidRDefault="000270DC" w:rsidP="00717493">
      <w:pPr>
        <w:pStyle w:val="ListParagraph"/>
        <w:numPr>
          <w:ilvl w:val="0"/>
          <w:numId w:val="12"/>
        </w:numPr>
        <w:spacing w:after="160" w:line="259" w:lineRule="auto"/>
        <w:jc w:val="left"/>
      </w:pPr>
      <w:r>
        <w:t xml:space="preserve">In processor.h, introduce extra enum in ClassType, </w:t>
      </w:r>
      <w:r w:rsidRPr="002B7897">
        <w:rPr>
          <w:rFonts w:asciiTheme="majorHAnsi" w:hAnsiTheme="majorHAnsi"/>
        </w:rPr>
        <w:t>cLinkName</w:t>
      </w:r>
    </w:p>
    <w:p w:rsidR="00324F25" w:rsidRDefault="00324F25" w:rsidP="00717493">
      <w:pPr>
        <w:pStyle w:val="ListParagraph"/>
        <w:numPr>
          <w:ilvl w:val="0"/>
          <w:numId w:val="12"/>
        </w:numPr>
        <w:spacing w:after="160" w:line="259" w:lineRule="auto"/>
        <w:jc w:val="left"/>
      </w:pPr>
      <w:r>
        <w:t>Implement the functions in link.cpp file:</w:t>
      </w:r>
    </w:p>
    <w:p w:rsidR="00324F25" w:rsidRDefault="00324F25" w:rsidP="00717493">
      <w:pPr>
        <w:pStyle w:val="ListParagraph"/>
        <w:numPr>
          <w:ilvl w:val="1"/>
          <w:numId w:val="12"/>
        </w:numPr>
        <w:spacing w:after="160" w:line="259" w:lineRule="auto"/>
        <w:jc w:val="left"/>
      </w:pPr>
      <w:r>
        <w:t>Constructor:</w:t>
      </w:r>
    </w:p>
    <w:p w:rsidR="00324F25" w:rsidRPr="002B7897" w:rsidRDefault="00324F25" w:rsidP="00324F25">
      <w:pPr>
        <w:ind w:left="720"/>
        <w:rPr>
          <w:rFonts w:asciiTheme="majorHAnsi" w:hAnsiTheme="majorHAnsi"/>
        </w:rPr>
      </w:pPr>
      <w:r>
        <w:tab/>
      </w:r>
      <w:r w:rsidRPr="002B7897">
        <w:rPr>
          <w:rFonts w:asciiTheme="majorHAnsi" w:hAnsiTheme="majorHAnsi"/>
        </w:rPr>
        <w:t>LinkName(string nm){</w:t>
      </w:r>
    </w:p>
    <w:p w:rsidR="00324F25" w:rsidRPr="002B7897" w:rsidRDefault="00324F25" w:rsidP="00324F25">
      <w:pPr>
        <w:ind w:left="1440" w:firstLine="720"/>
        <w:rPr>
          <w:rFonts w:asciiTheme="majorHAnsi" w:hAnsiTheme="majorHAnsi"/>
        </w:rPr>
      </w:pPr>
      <w:r w:rsidRPr="002B7897">
        <w:rPr>
          <w:rFonts w:asciiTheme="majorHAnsi" w:hAnsiTheme="majorHAnsi"/>
        </w:rPr>
        <w:t>cType = cLinkName; //cType is classT</w:t>
      </w:r>
      <w:r w:rsidR="006570EF" w:rsidRPr="002B7897">
        <w:rPr>
          <w:rFonts w:asciiTheme="majorHAnsi" w:hAnsiTheme="majorHAnsi"/>
        </w:rPr>
        <w:t>ype which is set in Processor.h</w:t>
      </w:r>
    </w:p>
    <w:p w:rsidR="00324F25" w:rsidRPr="002B7897" w:rsidRDefault="00324F25" w:rsidP="00324F25">
      <w:pPr>
        <w:ind w:left="1440"/>
        <w:rPr>
          <w:rFonts w:asciiTheme="majorHAnsi" w:hAnsiTheme="majorHAnsi"/>
        </w:rPr>
      </w:pPr>
      <w:r w:rsidRPr="002B7897">
        <w:rPr>
          <w:rFonts w:asciiTheme="majorHAnsi" w:hAnsiTheme="majorHAnsi"/>
        </w:rPr>
        <w:tab/>
        <w:t>name = nm;</w:t>
      </w:r>
    </w:p>
    <w:p w:rsidR="00324F25" w:rsidRPr="002B7897" w:rsidRDefault="00324F25" w:rsidP="00324F25">
      <w:pPr>
        <w:ind w:left="1440"/>
        <w:rPr>
          <w:rFonts w:asciiTheme="majorHAnsi" w:hAnsiTheme="majorHAnsi"/>
        </w:rPr>
      </w:pPr>
      <w:r w:rsidRPr="002B7897">
        <w:rPr>
          <w:rFonts w:asciiTheme="majorHAnsi" w:hAnsiTheme="majorHAnsi"/>
        </w:rPr>
        <w:tab/>
        <w:t>linkIDName = name + string("LinkID");</w:t>
      </w:r>
    </w:p>
    <w:p w:rsidR="00324F25" w:rsidRPr="002B7897" w:rsidRDefault="00324F25" w:rsidP="00324F25">
      <w:pPr>
        <w:ind w:left="1440"/>
        <w:rPr>
          <w:rFonts w:asciiTheme="majorHAnsi" w:hAnsiTheme="majorHAnsi"/>
        </w:rPr>
      </w:pPr>
      <w:r w:rsidRPr="002B7897">
        <w:rPr>
          <w:rFonts w:asciiTheme="majorHAnsi" w:hAnsiTheme="majorHAnsi"/>
        </w:rPr>
        <w:tab/>
        <w:t>prmName = name + string("Prm");</w:t>
      </w:r>
    </w:p>
    <w:p w:rsidR="00324F25" w:rsidRPr="002B7897" w:rsidRDefault="00324F25" w:rsidP="00324F25">
      <w:pPr>
        <w:ind w:left="1440"/>
        <w:rPr>
          <w:rFonts w:asciiTheme="majorHAnsi" w:hAnsiTheme="majorHAnsi"/>
        </w:rPr>
      </w:pPr>
      <w:r w:rsidRPr="002B7897">
        <w:rPr>
          <w:rFonts w:asciiTheme="majorHAnsi" w:hAnsiTheme="majorHAnsi"/>
        </w:rPr>
        <w:tab/>
        <w:t>execPos = -1;</w:t>
      </w:r>
    </w:p>
    <w:p w:rsidR="00324F25" w:rsidRPr="002B7897" w:rsidRDefault="00324F25" w:rsidP="00324F25">
      <w:pPr>
        <w:ind w:left="1440"/>
        <w:rPr>
          <w:rFonts w:asciiTheme="majorHAnsi" w:hAnsiTheme="majorHAnsi"/>
        </w:rPr>
      </w:pPr>
      <w:r w:rsidRPr="002B7897">
        <w:rPr>
          <w:rFonts w:asciiTheme="majorHAnsi" w:hAnsiTheme="majorHAnsi"/>
        </w:rPr>
        <w:tab/>
        <w:t>procID = -1;</w:t>
      </w:r>
    </w:p>
    <w:p w:rsidR="00324F25" w:rsidRPr="002B7897" w:rsidRDefault="00324F25" w:rsidP="00324F25">
      <w:pPr>
        <w:ind w:left="1440"/>
        <w:rPr>
          <w:rFonts w:asciiTheme="majorHAnsi" w:hAnsiTheme="majorHAnsi"/>
        </w:rPr>
      </w:pPr>
      <w:r w:rsidRPr="002B7897">
        <w:rPr>
          <w:rFonts w:asciiTheme="majorHAnsi" w:hAnsiTheme="majorHAnsi"/>
        </w:rPr>
        <w:tab/>
        <w:t>pType = IPU1_0; //default processor type</w:t>
      </w:r>
    </w:p>
    <w:p w:rsidR="00324F25" w:rsidRPr="002B7897" w:rsidRDefault="00324F25" w:rsidP="00324F25">
      <w:pPr>
        <w:ind w:left="1440"/>
        <w:rPr>
          <w:rFonts w:asciiTheme="majorHAnsi" w:hAnsiTheme="majorHAnsi"/>
        </w:rPr>
      </w:pPr>
      <w:r w:rsidRPr="002B7897">
        <w:rPr>
          <w:rFonts w:asciiTheme="majorHAnsi" w:hAnsiTheme="majorHAnsi"/>
        </w:rPr>
        <w:tab/>
        <w:t>mulInQue = false; //set to true if the link can have multiple input</w:t>
      </w:r>
    </w:p>
    <w:p w:rsidR="00324F25" w:rsidRPr="002B7897" w:rsidRDefault="00324F25" w:rsidP="00324F25">
      <w:pPr>
        <w:ind w:left="1440"/>
        <w:rPr>
          <w:rFonts w:asciiTheme="majorHAnsi" w:hAnsiTheme="majorHAnsi"/>
        </w:rPr>
      </w:pPr>
      <w:r w:rsidRPr="002B7897">
        <w:rPr>
          <w:rFonts w:asciiTheme="majorHAnsi" w:hAnsiTheme="majorHAnsi"/>
        </w:rPr>
        <w:tab/>
        <w:t>mulOutQue = false; //set to true if the link can have multiple output</w:t>
      </w:r>
    </w:p>
    <w:p w:rsidR="00324F25" w:rsidRPr="002B7897" w:rsidRDefault="00324F25" w:rsidP="00324F25">
      <w:pPr>
        <w:ind w:left="1440"/>
        <w:rPr>
          <w:rFonts w:asciiTheme="majorHAnsi" w:hAnsiTheme="majorHAnsi"/>
        </w:rPr>
      </w:pPr>
      <w:r w:rsidRPr="002B7897">
        <w:rPr>
          <w:rFonts w:asciiTheme="majorHAnsi" w:hAnsiTheme="majorHAnsi"/>
        </w:rPr>
        <w:t>}</w:t>
      </w:r>
    </w:p>
    <w:p w:rsidR="00324F25" w:rsidRDefault="00324F25" w:rsidP="00717493">
      <w:pPr>
        <w:pStyle w:val="ListParagraph"/>
        <w:numPr>
          <w:ilvl w:val="1"/>
          <w:numId w:val="12"/>
        </w:numPr>
        <w:spacing w:after="160" w:line="259" w:lineRule="auto"/>
        <w:jc w:val="left"/>
      </w:pPr>
      <w:r>
        <w:t>genIncludes: Include the header file where the link is implemented</w:t>
      </w:r>
    </w:p>
    <w:p w:rsidR="002B7897" w:rsidRDefault="002B7897" w:rsidP="002B7897">
      <w:pPr>
        <w:pStyle w:val="ListParagraph"/>
        <w:spacing w:after="160" w:line="259" w:lineRule="auto"/>
        <w:ind w:left="1440"/>
        <w:jc w:val="left"/>
      </w:pPr>
    </w:p>
    <w:p w:rsidR="00324F25" w:rsidRPr="002B7897" w:rsidRDefault="00324F25" w:rsidP="00324F25">
      <w:pPr>
        <w:pStyle w:val="ListParagraph"/>
        <w:ind w:left="2160"/>
        <w:rPr>
          <w:rFonts w:asciiTheme="majorHAnsi" w:hAnsiTheme="majorHAnsi"/>
        </w:rPr>
      </w:pPr>
      <w:r w:rsidRPr="002B7897">
        <w:rPr>
          <w:rFonts w:asciiTheme="majorHAnsi" w:hAnsiTheme="majorHAnsi"/>
        </w:rPr>
        <w:t>void LinkName::genIncludes(ostream &amp;fp) {</w:t>
      </w:r>
    </w:p>
    <w:p w:rsidR="00324F25" w:rsidRPr="002B7897" w:rsidRDefault="00324F25" w:rsidP="00324F25">
      <w:pPr>
        <w:pStyle w:val="ListParagraph"/>
        <w:ind w:left="2160"/>
        <w:rPr>
          <w:rFonts w:asciiTheme="majorHAnsi" w:hAnsiTheme="majorHAnsi"/>
        </w:rPr>
      </w:pPr>
      <w:r w:rsidRPr="002B7897">
        <w:rPr>
          <w:rFonts w:asciiTheme="majorHAnsi" w:hAnsiTheme="majorHAnsi"/>
        </w:rPr>
        <w:tab/>
        <w:t>fp &lt;&lt; "headerName.h"&lt;&lt; endl;</w:t>
      </w:r>
    </w:p>
    <w:p w:rsidR="00324F25" w:rsidRDefault="00324F25" w:rsidP="00324F25">
      <w:pPr>
        <w:pStyle w:val="ListParagraph"/>
        <w:ind w:left="2160"/>
        <w:rPr>
          <w:rFonts w:asciiTheme="majorHAnsi" w:hAnsiTheme="majorHAnsi"/>
        </w:rPr>
      </w:pPr>
      <w:r w:rsidRPr="002B7897">
        <w:rPr>
          <w:rFonts w:asciiTheme="majorHAnsi" w:hAnsiTheme="majorHAnsi"/>
        </w:rPr>
        <w:t>}</w:t>
      </w:r>
    </w:p>
    <w:p w:rsidR="002B7897" w:rsidRPr="002B7897" w:rsidRDefault="002B7897" w:rsidP="00324F25">
      <w:pPr>
        <w:pStyle w:val="ListParagraph"/>
        <w:ind w:left="2160"/>
        <w:rPr>
          <w:rFonts w:asciiTheme="majorHAnsi" w:hAnsiTheme="majorHAnsi"/>
        </w:rPr>
      </w:pPr>
    </w:p>
    <w:p w:rsidR="00324F25" w:rsidRDefault="00324F25" w:rsidP="00717493">
      <w:pPr>
        <w:pStyle w:val="ListParagraph"/>
        <w:numPr>
          <w:ilvl w:val="1"/>
          <w:numId w:val="12"/>
        </w:numPr>
        <w:spacing w:after="160" w:line="259" w:lineRule="auto"/>
        <w:jc w:val="left"/>
      </w:pPr>
      <w:r>
        <w:t>genLinkID : Not required to change</w:t>
      </w:r>
    </w:p>
    <w:p w:rsidR="00324F25" w:rsidRDefault="00324F25" w:rsidP="00324F25">
      <w:pPr>
        <w:pStyle w:val="ListParagraph"/>
        <w:ind w:left="1440"/>
      </w:pPr>
    </w:p>
    <w:p w:rsidR="00324F25" w:rsidRPr="005F27A1" w:rsidRDefault="00324F25" w:rsidP="005F27A1">
      <w:pPr>
        <w:pStyle w:val="ListParagraph"/>
        <w:ind w:left="2160"/>
        <w:rPr>
          <w:rFonts w:asciiTheme="majorHAnsi" w:hAnsiTheme="majorHAnsi"/>
        </w:rPr>
      </w:pPr>
      <w:r w:rsidRPr="005F27A1">
        <w:rPr>
          <w:rFonts w:asciiTheme="majorHAnsi" w:hAnsiTheme="majorHAnsi"/>
        </w:rPr>
        <w:t>void LinkName::genLinkID(ostream &amp;fp) {</w:t>
      </w:r>
    </w:p>
    <w:p w:rsidR="00324F25" w:rsidRPr="005F27A1" w:rsidRDefault="00324F25" w:rsidP="005F27A1">
      <w:pPr>
        <w:pStyle w:val="ListParagraph"/>
        <w:ind w:left="2160"/>
        <w:rPr>
          <w:rFonts w:asciiTheme="majorHAnsi" w:hAnsiTheme="majorHAnsi"/>
        </w:rPr>
      </w:pPr>
      <w:r w:rsidRPr="005F27A1">
        <w:rPr>
          <w:rFonts w:asciiTheme="majorHAnsi" w:hAnsiTheme="majorHAnsi"/>
        </w:rPr>
        <w:tab/>
        <w:t>fp &lt;&lt; BLOCK_SPACE &lt;&lt; setw(10) &lt;&lt; left &lt;&lt; "UInt32" &lt;&lt; linkIDName &lt;&lt; ";" &lt;&lt; endl;</w:t>
      </w:r>
    </w:p>
    <w:p w:rsidR="00324F25" w:rsidRPr="005F27A1" w:rsidRDefault="00324F25" w:rsidP="005F27A1">
      <w:pPr>
        <w:pStyle w:val="ListParagraph"/>
        <w:ind w:left="2160"/>
        <w:rPr>
          <w:rFonts w:asciiTheme="majorHAnsi" w:hAnsiTheme="majorHAnsi"/>
        </w:rPr>
      </w:pPr>
      <w:r w:rsidRPr="005F27A1">
        <w:rPr>
          <w:rFonts w:asciiTheme="majorHAnsi" w:hAnsiTheme="majorHAnsi"/>
        </w:rPr>
        <w:t>}</w:t>
      </w:r>
    </w:p>
    <w:p w:rsidR="00F63D5B" w:rsidRDefault="00F63D5B" w:rsidP="00324F25">
      <w:pPr>
        <w:pStyle w:val="ListParagraph"/>
        <w:ind w:left="1440"/>
      </w:pPr>
    </w:p>
    <w:p w:rsidR="00324F25" w:rsidRDefault="00324F25" w:rsidP="00717493">
      <w:pPr>
        <w:pStyle w:val="ListParagraph"/>
        <w:numPr>
          <w:ilvl w:val="1"/>
          <w:numId w:val="12"/>
        </w:numPr>
        <w:spacing w:after="160" w:line="259" w:lineRule="auto"/>
        <w:jc w:val="left"/>
      </w:pPr>
      <w:r>
        <w:lastRenderedPageBreak/>
        <w:t>genCreatePrms : Modify LinkName _CreateParams with actual CreateParams struct name</w:t>
      </w:r>
    </w:p>
    <w:p w:rsidR="00F63D5B" w:rsidRDefault="00F63D5B" w:rsidP="00F63D5B">
      <w:pPr>
        <w:pStyle w:val="ListParagraph"/>
        <w:spacing w:after="160" w:line="259" w:lineRule="auto"/>
        <w:ind w:left="1440"/>
        <w:jc w:val="left"/>
      </w:pPr>
    </w:p>
    <w:p w:rsidR="00324F25" w:rsidRPr="00380583" w:rsidRDefault="00324F25" w:rsidP="00380583">
      <w:pPr>
        <w:pStyle w:val="ListParagraph"/>
        <w:ind w:left="2160"/>
        <w:rPr>
          <w:rFonts w:asciiTheme="majorHAnsi" w:hAnsiTheme="majorHAnsi"/>
        </w:rPr>
      </w:pPr>
      <w:r w:rsidRPr="00380583">
        <w:rPr>
          <w:rFonts w:asciiTheme="majorHAnsi" w:hAnsiTheme="majorHAnsi"/>
        </w:rPr>
        <w:t>void LinkName::genCreatePrms(ostream &amp;fp) {</w:t>
      </w:r>
    </w:p>
    <w:p w:rsidR="00324F25" w:rsidRPr="00380583" w:rsidRDefault="00324F25" w:rsidP="00380583">
      <w:pPr>
        <w:pStyle w:val="ListParagraph"/>
        <w:ind w:left="2160"/>
        <w:rPr>
          <w:rFonts w:asciiTheme="majorHAnsi" w:hAnsiTheme="majorHAnsi"/>
        </w:rPr>
      </w:pPr>
      <w:r w:rsidRPr="00380583">
        <w:rPr>
          <w:rFonts w:asciiTheme="majorHAnsi" w:hAnsiTheme="majorHAnsi"/>
        </w:rPr>
        <w:tab/>
        <w:t xml:space="preserve">fp &lt;&lt; BLOCK_SPACE &lt;&lt; setw(40) &lt;&lt; left &lt;&lt; " LinkName _CreateParams " &lt;&lt; prmName&lt;&lt; ";" &lt;&lt; endl;  </w:t>
      </w:r>
    </w:p>
    <w:p w:rsidR="00324F25" w:rsidRDefault="00324F25" w:rsidP="00380583">
      <w:pPr>
        <w:pStyle w:val="ListParagraph"/>
        <w:ind w:left="2160"/>
      </w:pPr>
      <w:r w:rsidRPr="00380583">
        <w:rPr>
          <w:rFonts w:asciiTheme="majorHAnsi" w:hAnsiTheme="majorHAnsi"/>
        </w:rPr>
        <w:t>}</w:t>
      </w:r>
    </w:p>
    <w:p w:rsidR="00F63D5B" w:rsidRDefault="00F63D5B" w:rsidP="00324F25">
      <w:pPr>
        <w:pStyle w:val="ListParagraph"/>
        <w:ind w:left="1440"/>
      </w:pPr>
    </w:p>
    <w:p w:rsidR="00324F25" w:rsidRDefault="00324F25" w:rsidP="00717493">
      <w:pPr>
        <w:pStyle w:val="ListParagraph"/>
        <w:numPr>
          <w:ilvl w:val="1"/>
          <w:numId w:val="12"/>
        </w:numPr>
        <w:spacing w:after="160" w:line="259" w:lineRule="auto"/>
        <w:jc w:val="left"/>
      </w:pPr>
      <w:r>
        <w:t>genResetLinkPrms : Modify LinkName _CreateParams_Init function name</w:t>
      </w:r>
    </w:p>
    <w:p w:rsidR="00F63D5B" w:rsidRDefault="00F63D5B" w:rsidP="00324F25">
      <w:pPr>
        <w:pStyle w:val="ListParagraph"/>
        <w:ind w:left="1440"/>
      </w:pPr>
    </w:p>
    <w:p w:rsidR="00324F25" w:rsidRPr="00B134E3" w:rsidRDefault="00324F25" w:rsidP="00B134E3">
      <w:pPr>
        <w:pStyle w:val="ListParagraph"/>
        <w:ind w:left="2160"/>
        <w:rPr>
          <w:rFonts w:asciiTheme="majorHAnsi" w:hAnsiTheme="majorHAnsi"/>
        </w:rPr>
      </w:pPr>
      <w:r w:rsidRPr="00B134E3">
        <w:rPr>
          <w:rFonts w:asciiTheme="majorHAnsi" w:hAnsiTheme="majorHAnsi"/>
        </w:rPr>
        <w:t>void LinkName::genResetLinkPrms(ostream &amp;fp, string obj) {</w:t>
      </w:r>
    </w:p>
    <w:p w:rsidR="00324F25" w:rsidRPr="00B134E3" w:rsidRDefault="00324F25" w:rsidP="00B134E3">
      <w:pPr>
        <w:pStyle w:val="ListParagraph"/>
        <w:ind w:left="2160"/>
        <w:rPr>
          <w:rFonts w:asciiTheme="majorHAnsi" w:hAnsiTheme="majorHAnsi"/>
        </w:rPr>
      </w:pPr>
      <w:r w:rsidRPr="00B134E3">
        <w:rPr>
          <w:rFonts w:asciiTheme="majorHAnsi" w:hAnsiTheme="majorHAnsi"/>
        </w:rPr>
        <w:tab/>
        <w:t>fp &lt;&lt; BLOCK_SPACE &lt;&lt; " LinkName _CreateParams_Init(&amp;" &lt;&lt; obj &lt;&lt; "-&gt;"</w:t>
      </w:r>
    </w:p>
    <w:p w:rsidR="00324F25" w:rsidRPr="00B134E3" w:rsidRDefault="00324F25" w:rsidP="00B134E3">
      <w:pPr>
        <w:pStyle w:val="ListParagraph"/>
        <w:ind w:left="2160"/>
        <w:rPr>
          <w:rFonts w:asciiTheme="majorHAnsi" w:hAnsiTheme="majorHAnsi"/>
        </w:rPr>
      </w:pPr>
      <w:r w:rsidRPr="00B134E3">
        <w:rPr>
          <w:rFonts w:asciiTheme="majorHAnsi" w:hAnsiTheme="majorHAnsi"/>
        </w:rPr>
        <w:tab/>
      </w:r>
      <w:r w:rsidRPr="00B134E3">
        <w:rPr>
          <w:rFonts w:asciiTheme="majorHAnsi" w:hAnsiTheme="majorHAnsi"/>
        </w:rPr>
        <w:tab/>
      </w:r>
      <w:r w:rsidRPr="00B134E3">
        <w:rPr>
          <w:rFonts w:asciiTheme="majorHAnsi" w:hAnsiTheme="majorHAnsi"/>
        </w:rPr>
        <w:tab/>
        <w:t>&lt;&lt; prmName &lt;&lt; ");" &lt;&lt; endl;</w:t>
      </w:r>
    </w:p>
    <w:p w:rsidR="00324F25" w:rsidRDefault="00324F25" w:rsidP="00B134E3">
      <w:pPr>
        <w:pStyle w:val="ListParagraph"/>
        <w:ind w:left="2160"/>
      </w:pPr>
      <w:r w:rsidRPr="00B134E3">
        <w:rPr>
          <w:rFonts w:asciiTheme="majorHAnsi" w:hAnsiTheme="majorHAnsi"/>
        </w:rPr>
        <w:t>}</w:t>
      </w:r>
    </w:p>
    <w:p w:rsidR="00F63D5B" w:rsidRDefault="00F63D5B" w:rsidP="00324F25">
      <w:pPr>
        <w:pStyle w:val="ListParagraph"/>
        <w:ind w:left="1440"/>
      </w:pPr>
    </w:p>
    <w:p w:rsidR="00324F25" w:rsidRDefault="00324F25" w:rsidP="00717493">
      <w:pPr>
        <w:pStyle w:val="ListParagraph"/>
        <w:numPr>
          <w:ilvl w:val="1"/>
          <w:numId w:val="12"/>
        </w:numPr>
        <w:spacing w:after="160" w:line="259" w:lineRule="auto"/>
        <w:jc w:val="left"/>
      </w:pPr>
      <w:r>
        <w:t>setInLink : Leave the function as it is. Uncomment in case you want to introduce error if number of incoming links exceeds maxIncoming. Also, replace maxIncoming with actual number</w:t>
      </w:r>
    </w:p>
    <w:p w:rsidR="004B6449" w:rsidRDefault="004B6449" w:rsidP="00324F25">
      <w:pPr>
        <w:pStyle w:val="ListParagraph"/>
        <w:ind w:left="1440"/>
      </w:pPr>
    </w:p>
    <w:p w:rsidR="00324F25" w:rsidRPr="009D570F" w:rsidRDefault="00324F25" w:rsidP="009D570F">
      <w:pPr>
        <w:pStyle w:val="ListParagraph"/>
        <w:ind w:left="2160"/>
        <w:rPr>
          <w:rFonts w:asciiTheme="majorHAnsi" w:hAnsiTheme="majorHAnsi"/>
        </w:rPr>
      </w:pPr>
      <w:r w:rsidRPr="009D570F">
        <w:rPr>
          <w:rFonts w:asciiTheme="majorHAnsi" w:hAnsiTheme="majorHAnsi"/>
        </w:rPr>
        <w:t>int LinkName::setInLink(Link* obj) {</w:t>
      </w:r>
    </w:p>
    <w:p w:rsidR="00324F25" w:rsidRPr="009D570F" w:rsidRDefault="00324F25" w:rsidP="009D570F">
      <w:pPr>
        <w:pStyle w:val="ListParagraph"/>
        <w:ind w:left="2160"/>
        <w:rPr>
          <w:rFonts w:asciiTheme="majorHAnsi" w:hAnsiTheme="majorHAnsi"/>
        </w:rPr>
      </w:pPr>
      <w:r w:rsidRPr="009D570F">
        <w:rPr>
          <w:rFonts w:asciiTheme="majorHAnsi" w:hAnsiTheme="majorHAnsi"/>
        </w:rPr>
        <w:t xml:space="preserve">//CHECK_ERROR_ABORT(inLink.size() &gt;= maxIncoming, "Error: "+name+" Link </w:t>
      </w:r>
      <w:r w:rsidR="006270AB">
        <w:rPr>
          <w:rFonts w:asciiTheme="majorHAnsi" w:hAnsiTheme="majorHAnsi"/>
        </w:rPr>
        <w:t>//</w:t>
      </w:r>
      <w:r w:rsidRPr="009D570F">
        <w:rPr>
          <w:rFonts w:asciiTheme="majorHAnsi" w:hAnsiTheme="majorHAnsi"/>
        </w:rPr>
        <w:t>should not have more than “+maxIncoming+” ingoing links");</w:t>
      </w:r>
    </w:p>
    <w:p w:rsidR="00324F25" w:rsidRPr="009D570F" w:rsidRDefault="00324F25" w:rsidP="009D570F">
      <w:pPr>
        <w:pStyle w:val="ListParagraph"/>
        <w:ind w:left="2160"/>
        <w:rPr>
          <w:rFonts w:asciiTheme="majorHAnsi" w:hAnsiTheme="majorHAnsi"/>
        </w:rPr>
      </w:pPr>
      <w:r w:rsidRPr="009D570F">
        <w:rPr>
          <w:rFonts w:asciiTheme="majorHAnsi" w:hAnsiTheme="majorHAnsi"/>
        </w:rPr>
        <w:tab/>
        <w:t>inLink.push_back(make_pair(obj, -1));</w:t>
      </w:r>
    </w:p>
    <w:p w:rsidR="00324F25" w:rsidRPr="009D570F" w:rsidRDefault="00324F25" w:rsidP="009D570F">
      <w:pPr>
        <w:pStyle w:val="ListParagraph"/>
        <w:ind w:left="2160"/>
        <w:rPr>
          <w:rFonts w:asciiTheme="majorHAnsi" w:hAnsiTheme="majorHAnsi"/>
        </w:rPr>
      </w:pPr>
      <w:r w:rsidRPr="009D570F">
        <w:rPr>
          <w:rFonts w:asciiTheme="majorHAnsi" w:hAnsiTheme="majorHAnsi"/>
        </w:rPr>
        <w:tab/>
        <w:t>if(inLink.size() &gt; 1)</w:t>
      </w:r>
    </w:p>
    <w:p w:rsidR="00324F25" w:rsidRPr="009D570F" w:rsidRDefault="00324F25" w:rsidP="009D570F">
      <w:pPr>
        <w:pStyle w:val="ListParagraph"/>
        <w:ind w:left="2160"/>
        <w:rPr>
          <w:rFonts w:asciiTheme="majorHAnsi" w:hAnsiTheme="majorHAnsi"/>
        </w:rPr>
      </w:pPr>
      <w:r w:rsidRPr="009D570F">
        <w:rPr>
          <w:rFonts w:asciiTheme="majorHAnsi" w:hAnsiTheme="majorHAnsi"/>
        </w:rPr>
        <w:tab/>
      </w:r>
      <w:r w:rsidRPr="009D570F">
        <w:rPr>
          <w:rFonts w:asciiTheme="majorHAnsi" w:hAnsiTheme="majorHAnsi"/>
        </w:rPr>
        <w:tab/>
        <w:t>mulInQue = true;</w:t>
      </w:r>
    </w:p>
    <w:p w:rsidR="00324F25" w:rsidRPr="009D570F" w:rsidRDefault="00324F25" w:rsidP="009D570F">
      <w:pPr>
        <w:pStyle w:val="ListParagraph"/>
        <w:ind w:left="2160"/>
        <w:rPr>
          <w:rFonts w:asciiTheme="majorHAnsi" w:hAnsiTheme="majorHAnsi"/>
        </w:rPr>
      </w:pPr>
      <w:r w:rsidRPr="009D570F">
        <w:rPr>
          <w:rFonts w:asciiTheme="majorHAnsi" w:hAnsiTheme="majorHAnsi"/>
        </w:rPr>
        <w:tab/>
        <w:t>return (inLink.size() - 1);</w:t>
      </w:r>
    </w:p>
    <w:p w:rsidR="00324F25" w:rsidRDefault="00324F25" w:rsidP="009D570F">
      <w:pPr>
        <w:pStyle w:val="ListParagraph"/>
        <w:ind w:left="2160"/>
      </w:pPr>
      <w:r w:rsidRPr="009D570F">
        <w:rPr>
          <w:rFonts w:asciiTheme="majorHAnsi" w:hAnsiTheme="majorHAnsi"/>
        </w:rPr>
        <w:t>}</w:t>
      </w:r>
    </w:p>
    <w:p w:rsidR="004B6449" w:rsidRDefault="004B6449" w:rsidP="00324F25">
      <w:pPr>
        <w:pStyle w:val="ListParagraph"/>
        <w:ind w:left="1440"/>
      </w:pPr>
    </w:p>
    <w:p w:rsidR="00324F25" w:rsidRDefault="00324F25" w:rsidP="00717493">
      <w:pPr>
        <w:pStyle w:val="ListParagraph"/>
        <w:numPr>
          <w:ilvl w:val="1"/>
          <w:numId w:val="12"/>
        </w:numPr>
        <w:spacing w:after="160" w:line="259" w:lineRule="auto"/>
        <w:jc w:val="left"/>
      </w:pPr>
      <w:r>
        <w:t>setOutLink: Same rules as setInLink</w:t>
      </w:r>
    </w:p>
    <w:p w:rsidR="00053277" w:rsidRDefault="00053277" w:rsidP="00324F25">
      <w:pPr>
        <w:pStyle w:val="ListParagraph"/>
        <w:ind w:left="1440"/>
      </w:pPr>
    </w:p>
    <w:p w:rsidR="00324F25" w:rsidRPr="00157820" w:rsidRDefault="00324F25" w:rsidP="00F10818">
      <w:pPr>
        <w:pStyle w:val="ListParagraph"/>
        <w:ind w:left="2160"/>
        <w:rPr>
          <w:rFonts w:asciiTheme="majorHAnsi" w:hAnsiTheme="majorHAnsi"/>
        </w:rPr>
      </w:pPr>
      <w:r w:rsidRPr="00157820">
        <w:rPr>
          <w:rFonts w:asciiTheme="majorHAnsi" w:hAnsiTheme="majorHAnsi"/>
        </w:rPr>
        <w:t>int LinkName::setOutLink(Link* obj) {</w:t>
      </w:r>
    </w:p>
    <w:p w:rsidR="00324F25" w:rsidRPr="00157820" w:rsidRDefault="00324F25" w:rsidP="00F10818">
      <w:pPr>
        <w:pStyle w:val="ListParagraph"/>
        <w:ind w:left="2160"/>
        <w:rPr>
          <w:rFonts w:asciiTheme="majorHAnsi" w:hAnsiTheme="majorHAnsi"/>
        </w:rPr>
      </w:pPr>
      <w:r w:rsidRPr="00157820">
        <w:rPr>
          <w:rFonts w:asciiTheme="majorHAnsi" w:hAnsiTheme="majorHAnsi"/>
        </w:rPr>
        <w:tab/>
        <w:t xml:space="preserve">//CHECK_ERROR_ABORT(outLink.size() &gt;= maxOutGoing, "Error: </w:t>
      </w:r>
      <w:r w:rsidR="00157820">
        <w:rPr>
          <w:rFonts w:asciiTheme="majorHAnsi" w:hAnsiTheme="majorHAnsi"/>
        </w:rPr>
        <w:t>//</w:t>
      </w:r>
      <w:r w:rsidRPr="00157820">
        <w:rPr>
          <w:rFonts w:asciiTheme="majorHAnsi" w:hAnsiTheme="majorHAnsi"/>
        </w:rPr>
        <w:t>"+name+" Link should not have more than “+maxOutGoing +” outgoing links");</w:t>
      </w:r>
    </w:p>
    <w:p w:rsidR="00324F25" w:rsidRPr="00157820" w:rsidRDefault="00324F25" w:rsidP="00F10818">
      <w:pPr>
        <w:pStyle w:val="ListParagraph"/>
        <w:ind w:left="2160" w:firstLine="720"/>
        <w:rPr>
          <w:rFonts w:asciiTheme="majorHAnsi" w:hAnsiTheme="majorHAnsi"/>
        </w:rPr>
      </w:pPr>
      <w:r w:rsidRPr="00157820">
        <w:rPr>
          <w:rFonts w:asciiTheme="majorHAnsi" w:hAnsiTheme="majorHAnsi"/>
        </w:rPr>
        <w:t>outLink.push_back(make_pair(obj, -1));</w:t>
      </w:r>
    </w:p>
    <w:p w:rsidR="00324F25" w:rsidRPr="00157820" w:rsidRDefault="00324F25" w:rsidP="00F10818">
      <w:pPr>
        <w:pStyle w:val="ListParagraph"/>
        <w:ind w:left="2160" w:firstLine="720"/>
        <w:rPr>
          <w:rFonts w:asciiTheme="majorHAnsi" w:hAnsiTheme="majorHAnsi"/>
        </w:rPr>
      </w:pPr>
      <w:r w:rsidRPr="00157820">
        <w:rPr>
          <w:rFonts w:asciiTheme="majorHAnsi" w:hAnsiTheme="majorHAnsi"/>
        </w:rPr>
        <w:t>return (outLink.size() - 1);</w:t>
      </w:r>
    </w:p>
    <w:p w:rsidR="00324F25" w:rsidRDefault="00324F25" w:rsidP="00F10818">
      <w:pPr>
        <w:pStyle w:val="ListParagraph"/>
        <w:ind w:left="2160"/>
      </w:pPr>
      <w:r w:rsidRPr="00157820">
        <w:rPr>
          <w:rFonts w:asciiTheme="majorHAnsi" w:hAnsiTheme="majorHAnsi"/>
        </w:rPr>
        <w:t>}</w:t>
      </w:r>
    </w:p>
    <w:p w:rsidR="00053277" w:rsidRDefault="00053277" w:rsidP="00324F25">
      <w:pPr>
        <w:pStyle w:val="ListParagraph"/>
        <w:ind w:left="1440"/>
      </w:pPr>
    </w:p>
    <w:p w:rsidR="00324F25" w:rsidRDefault="00324F25" w:rsidP="00717493">
      <w:pPr>
        <w:pStyle w:val="ListParagraph"/>
        <w:numPr>
          <w:ilvl w:val="1"/>
          <w:numId w:val="12"/>
        </w:numPr>
        <w:spacing w:after="160" w:line="259" w:lineRule="auto"/>
        <w:jc w:val="left"/>
      </w:pPr>
      <w:r>
        <w:t>genSetLinkPrms: Can set any parameters for the link</w:t>
      </w:r>
    </w:p>
    <w:p w:rsidR="00324F25" w:rsidRPr="00F10818" w:rsidRDefault="00324F25" w:rsidP="00F10818">
      <w:pPr>
        <w:ind w:left="1440" w:firstLine="720"/>
        <w:rPr>
          <w:rFonts w:asciiTheme="majorHAnsi" w:hAnsiTheme="majorHAnsi"/>
        </w:rPr>
      </w:pPr>
      <w:r w:rsidRPr="00F10818">
        <w:rPr>
          <w:rFonts w:asciiTheme="majorHAnsi" w:hAnsiTheme="majorHAnsi"/>
        </w:rPr>
        <w:t>void LinkName::genSetLinkPrms(ostream &amp;fp, string obj)</w:t>
      </w:r>
    </w:p>
    <w:p w:rsidR="00324F25" w:rsidRPr="00F10818" w:rsidRDefault="00324F25" w:rsidP="00F10818">
      <w:pPr>
        <w:ind w:left="1440" w:firstLine="720"/>
        <w:rPr>
          <w:rFonts w:asciiTheme="majorHAnsi" w:hAnsiTheme="majorHAnsi"/>
        </w:rPr>
      </w:pPr>
      <w:r w:rsidRPr="00F10818">
        <w:rPr>
          <w:rFonts w:asciiTheme="majorHAnsi" w:hAnsiTheme="majorHAnsi"/>
        </w:rPr>
        <w:t>{</w:t>
      </w:r>
    </w:p>
    <w:p w:rsidR="00324F25" w:rsidRDefault="00324F25" w:rsidP="00F10818">
      <w:pPr>
        <w:ind w:left="1440" w:firstLine="720"/>
      </w:pPr>
      <w:r w:rsidRPr="00F10818">
        <w:rPr>
          <w:rFonts w:asciiTheme="majorHAnsi" w:hAnsiTheme="majorHAnsi"/>
        </w:rPr>
        <w:t>}</w:t>
      </w:r>
    </w:p>
    <w:p w:rsidR="00324F25" w:rsidRDefault="00324F25" w:rsidP="00324F25">
      <w:pPr>
        <w:pStyle w:val="ListParagraph"/>
        <w:ind w:left="1440"/>
      </w:pPr>
    </w:p>
    <w:p w:rsidR="00324F25" w:rsidRDefault="00324F25" w:rsidP="00717493">
      <w:pPr>
        <w:pStyle w:val="ListParagraph"/>
        <w:numPr>
          <w:ilvl w:val="0"/>
          <w:numId w:val="12"/>
        </w:numPr>
        <w:spacing w:after="160" w:line="259" w:lineRule="auto"/>
        <w:jc w:val="left"/>
      </w:pPr>
      <w:r>
        <w:t xml:space="preserve">In processor.cpp </w:t>
      </w:r>
      <w:r w:rsidRPr="00CF1697">
        <w:t>getLinkID</w:t>
      </w:r>
      <w:r>
        <w:t xml:space="preserve"> function, introduce an extra case in switch. Replace ID with LinkID which needs to be assigned. Other switch cases serve as an example.</w:t>
      </w:r>
    </w:p>
    <w:p w:rsidR="008B7BBE" w:rsidRDefault="008B7BBE" w:rsidP="00324F25">
      <w:pPr>
        <w:pStyle w:val="ListParagraph"/>
        <w:ind w:left="1440"/>
      </w:pPr>
    </w:p>
    <w:p w:rsidR="00324F25" w:rsidRPr="00530CAB" w:rsidRDefault="00324F25" w:rsidP="00530CAB">
      <w:pPr>
        <w:ind w:left="720" w:firstLine="720"/>
        <w:rPr>
          <w:rFonts w:asciiTheme="majorHAnsi" w:hAnsiTheme="majorHAnsi"/>
        </w:rPr>
      </w:pPr>
      <w:r w:rsidRPr="00530CAB">
        <w:rPr>
          <w:rFonts w:asciiTheme="majorHAnsi" w:hAnsiTheme="majorHAnsi"/>
        </w:rPr>
        <w:t>case cDecode:</w:t>
      </w:r>
    </w:p>
    <w:p w:rsidR="00324F25" w:rsidRPr="0070116F" w:rsidRDefault="00384E0E" w:rsidP="00324F25">
      <w:pPr>
        <w:pStyle w:val="ListParagraph"/>
        <w:ind w:left="1440"/>
        <w:rPr>
          <w:rFonts w:asciiTheme="majorHAnsi" w:hAnsiTheme="majorHAnsi"/>
        </w:rPr>
      </w:pPr>
      <w:r>
        <w:rPr>
          <w:rFonts w:asciiTheme="majorHAnsi" w:hAnsiTheme="majorHAnsi"/>
        </w:rPr>
        <w:tab/>
      </w:r>
      <w:r w:rsidR="00324F25" w:rsidRPr="0070116F">
        <w:rPr>
          <w:rFonts w:asciiTheme="majorHAnsi" w:hAnsiTheme="majorHAnsi"/>
        </w:rPr>
        <w:t>linkIDName = ID;</w:t>
      </w:r>
    </w:p>
    <w:p w:rsidR="00324F25" w:rsidRPr="0070116F" w:rsidRDefault="00384E0E" w:rsidP="00324F25">
      <w:pPr>
        <w:pStyle w:val="ListParagraph"/>
        <w:ind w:left="1440"/>
        <w:rPr>
          <w:rFonts w:asciiTheme="majorHAnsi" w:hAnsiTheme="majorHAnsi"/>
        </w:rPr>
      </w:pPr>
      <w:r>
        <w:rPr>
          <w:rFonts w:asciiTheme="majorHAnsi" w:hAnsiTheme="majorHAnsi"/>
        </w:rPr>
        <w:tab/>
      </w:r>
      <w:r w:rsidR="00324F25" w:rsidRPr="0070116F">
        <w:rPr>
          <w:rFonts w:asciiTheme="majorHAnsi" w:hAnsiTheme="majorHAnsi"/>
        </w:rPr>
        <w:t>linkIDAsgn[cType]++;</w:t>
      </w:r>
    </w:p>
    <w:p w:rsidR="00324F25" w:rsidRPr="0070116F" w:rsidRDefault="00384E0E" w:rsidP="00324F25">
      <w:pPr>
        <w:pStyle w:val="ListParagraph"/>
        <w:ind w:left="1440"/>
        <w:rPr>
          <w:rFonts w:asciiTheme="majorHAnsi" w:hAnsiTheme="majorHAnsi"/>
        </w:rPr>
      </w:pPr>
      <w:r>
        <w:rPr>
          <w:rFonts w:asciiTheme="majorHAnsi" w:hAnsiTheme="majorHAnsi"/>
        </w:rPr>
        <w:tab/>
      </w:r>
      <w:r w:rsidR="00324F25" w:rsidRPr="0070116F">
        <w:rPr>
          <w:rFonts w:asciiTheme="majorHAnsi" w:hAnsiTheme="majorHAnsi"/>
        </w:rPr>
        <w:t>break;</w:t>
      </w:r>
    </w:p>
    <w:p w:rsidR="00324F25" w:rsidRDefault="00324F25" w:rsidP="00324F25">
      <w:pPr>
        <w:pStyle w:val="ListParagraph"/>
        <w:ind w:left="1440"/>
      </w:pPr>
    </w:p>
    <w:p w:rsidR="00324F25" w:rsidRDefault="00324F25" w:rsidP="00717493">
      <w:pPr>
        <w:pStyle w:val="ListParagraph"/>
        <w:numPr>
          <w:ilvl w:val="0"/>
          <w:numId w:val="12"/>
        </w:numPr>
        <w:spacing w:after="160" w:line="259" w:lineRule="auto"/>
        <w:jc w:val="left"/>
      </w:pPr>
      <w:r>
        <w:t xml:space="preserve">In usecase.cpp in </w:t>
      </w:r>
      <w:r w:rsidRPr="00E400B1">
        <w:t>createNewObj</w:t>
      </w:r>
      <w:r>
        <w:t xml:space="preserve"> function, include a new condition. Where “NewLinkBase” is the base name and NewLink is the class created.</w:t>
      </w:r>
    </w:p>
    <w:p w:rsidR="00324F25" w:rsidRPr="0070116F" w:rsidRDefault="00324F25" w:rsidP="00324F25">
      <w:pPr>
        <w:ind w:left="720" w:firstLine="720"/>
        <w:rPr>
          <w:rFonts w:asciiTheme="majorHAnsi" w:hAnsiTheme="majorHAnsi"/>
        </w:rPr>
      </w:pPr>
      <w:r w:rsidRPr="0070116F">
        <w:rPr>
          <w:rFonts w:asciiTheme="majorHAnsi" w:hAnsiTheme="majorHAnsi"/>
        </w:rPr>
        <w:t>else if (root == "NewLinkBase")</w:t>
      </w:r>
    </w:p>
    <w:p w:rsidR="00324F25" w:rsidRDefault="00324F25" w:rsidP="00324F25">
      <w:pPr>
        <w:rPr>
          <w:rFonts w:asciiTheme="majorHAnsi" w:hAnsiTheme="majorHAnsi"/>
        </w:rPr>
      </w:pPr>
      <w:r w:rsidRPr="0070116F">
        <w:rPr>
          <w:rFonts w:asciiTheme="majorHAnsi" w:hAnsiTheme="majorHAnsi"/>
        </w:rPr>
        <w:lastRenderedPageBreak/>
        <w:tab/>
      </w:r>
      <w:r w:rsidRPr="0070116F">
        <w:rPr>
          <w:rFonts w:asciiTheme="majorHAnsi" w:hAnsiTheme="majorHAnsi"/>
        </w:rPr>
        <w:tab/>
      </w:r>
      <w:r w:rsidRPr="0070116F">
        <w:rPr>
          <w:rFonts w:asciiTheme="majorHAnsi" w:hAnsiTheme="majorHAnsi"/>
        </w:rPr>
        <w:tab/>
        <w:t>obj = new NewLink(name);</w:t>
      </w:r>
    </w:p>
    <w:p w:rsidR="00300F7A" w:rsidRDefault="00300F7A" w:rsidP="00324F25">
      <w:pPr>
        <w:rPr>
          <w:rFonts w:asciiTheme="majorHAnsi" w:hAnsiTheme="majorHAnsi"/>
        </w:rPr>
      </w:pPr>
    </w:p>
    <w:p w:rsidR="00A94DEE" w:rsidRPr="00A94DEE" w:rsidRDefault="00A94DEE" w:rsidP="00A94DEE">
      <w:pPr>
        <w:pStyle w:val="ListParagraph"/>
        <w:numPr>
          <w:ilvl w:val="0"/>
          <w:numId w:val="12"/>
        </w:numPr>
        <w:jc w:val="left"/>
        <w:rPr>
          <w:rFonts w:asciiTheme="majorHAnsi" w:hAnsiTheme="majorHAnsi"/>
        </w:rPr>
      </w:pPr>
      <w:r w:rsidRPr="00A94DEE">
        <w:rPr>
          <w:rFonts w:asciiTheme="majorHAnsi" w:hAnsiTheme="majorHAnsi"/>
        </w:rPr>
        <w:t>In options.cpp in process_Options function, add a new text string for the newly added link. Where “NewLinkBase” is the new link that is added</w:t>
      </w:r>
      <w:r w:rsidRPr="00A94DEE">
        <w:rPr>
          <w:rFonts w:asciiTheme="majorHAnsi" w:hAnsiTheme="majorHAnsi"/>
        </w:rPr>
        <w:br/>
        <w:t xml:space="preserve">    string usage =</w:t>
      </w:r>
      <w:r w:rsidRPr="00A94DEE">
        <w:rPr>
          <w:rFonts w:asciiTheme="majorHAnsi" w:hAnsiTheme="majorHAnsi"/>
        </w:rPr>
        <w:br/>
        <w:t>…</w:t>
      </w:r>
      <w:r w:rsidRPr="00A94DEE">
        <w:rPr>
          <w:rFonts w:asciiTheme="majorHAnsi" w:hAnsiTheme="majorHAnsi"/>
        </w:rPr>
        <w:br/>
        <w:t>" Supported Links:  \n"</w:t>
      </w:r>
      <w:r w:rsidRPr="00A94DEE">
        <w:rPr>
          <w:rFonts w:asciiTheme="majorHAnsi" w:hAnsiTheme="majorHAnsi"/>
        </w:rPr>
        <w:br/>
        <w:t>…</w:t>
      </w:r>
      <w:r>
        <w:rPr>
          <w:rFonts w:asciiTheme="majorHAnsi" w:hAnsiTheme="majorHAnsi"/>
        </w:rPr>
        <w:br/>
        <w:t>“   NewLinkBase\n”</w:t>
      </w:r>
    </w:p>
    <w:p w:rsidR="00144CB8" w:rsidRDefault="00144CB8">
      <w:pPr>
        <w:jc w:val="left"/>
        <w:rPr>
          <w:b/>
        </w:rPr>
      </w:pPr>
    </w:p>
    <w:p w:rsidR="00CA284A" w:rsidRDefault="005D265E" w:rsidP="00B46908">
      <w:pPr>
        <w:pStyle w:val="Heading2"/>
      </w:pPr>
      <w:bookmarkStart w:id="17" w:name="_Toc487029999"/>
      <w:r>
        <w:t xml:space="preserve">Adding </w:t>
      </w:r>
      <w:r w:rsidR="00B24EE1">
        <w:t>s</w:t>
      </w:r>
      <w:r>
        <w:t xml:space="preserve">upport for new </w:t>
      </w:r>
      <w:r w:rsidR="00FC748D">
        <w:t xml:space="preserve">Algorithm </w:t>
      </w:r>
      <w:r>
        <w:t>Plugin</w:t>
      </w:r>
      <w:r w:rsidR="00DC6856">
        <w:t xml:space="preserve"> in the tool</w:t>
      </w:r>
      <w:bookmarkEnd w:id="17"/>
    </w:p>
    <w:p w:rsidR="00CA284A" w:rsidRDefault="00CA284A" w:rsidP="00CA284A">
      <w:pPr>
        <w:pStyle w:val="Describe"/>
      </w:pPr>
    </w:p>
    <w:p w:rsidR="00FC748D" w:rsidRDefault="00FC748D" w:rsidP="007D21DA">
      <w:pPr>
        <w:ind w:left="360" w:firstLine="360"/>
      </w:pPr>
      <w:r>
        <w:t>To develop a new Algorithm:</w:t>
      </w:r>
    </w:p>
    <w:p w:rsidR="00DF7FC7" w:rsidRDefault="00DF7FC7" w:rsidP="007D21DA">
      <w:pPr>
        <w:ind w:left="360" w:firstLine="360"/>
      </w:pPr>
    </w:p>
    <w:p w:rsidR="00FC748D" w:rsidRDefault="00FC748D" w:rsidP="00717493">
      <w:pPr>
        <w:pStyle w:val="ListParagraph"/>
        <w:numPr>
          <w:ilvl w:val="0"/>
          <w:numId w:val="13"/>
        </w:numPr>
        <w:spacing w:after="160" w:line="259" w:lineRule="auto"/>
        <w:ind w:left="1080"/>
        <w:jc w:val="left"/>
      </w:pPr>
      <w:r>
        <w:t>Follow all the steps in developing new link above except 5</w:t>
      </w:r>
      <w:r w:rsidRPr="00133E8D">
        <w:rPr>
          <w:vertAlign w:val="superscript"/>
        </w:rPr>
        <w:t>th</w:t>
      </w:r>
      <w:r>
        <w:t>. Preferably name class as Alg_LinkName</w:t>
      </w:r>
    </w:p>
    <w:p w:rsidR="00FC748D" w:rsidRDefault="00FC748D" w:rsidP="00717493">
      <w:pPr>
        <w:pStyle w:val="ListParagraph"/>
        <w:numPr>
          <w:ilvl w:val="0"/>
          <w:numId w:val="13"/>
        </w:numPr>
        <w:spacing w:after="160" w:line="259" w:lineRule="auto"/>
        <w:ind w:left="1080"/>
        <w:jc w:val="left"/>
      </w:pPr>
      <w:r>
        <w:t xml:space="preserve">In processor.cpp </w:t>
      </w:r>
      <w:r w:rsidRPr="00133E8D">
        <w:t>getProcID</w:t>
      </w:r>
      <w:r>
        <w:t xml:space="preserve"> introduce a new case to validate the CPU.</w:t>
      </w:r>
    </w:p>
    <w:p w:rsidR="00FC748D" w:rsidRDefault="00FC748D" w:rsidP="00717493">
      <w:pPr>
        <w:pStyle w:val="ListParagraph"/>
        <w:numPr>
          <w:ilvl w:val="0"/>
          <w:numId w:val="13"/>
        </w:numPr>
        <w:spacing w:after="160" w:line="259" w:lineRule="auto"/>
        <w:ind w:left="1080"/>
        <w:jc w:val="left"/>
      </w:pPr>
      <w:r>
        <w:t xml:space="preserve">In usecase.cpp, in </w:t>
      </w:r>
      <w:r w:rsidRPr="00E400B1">
        <w:t>createNewObj</w:t>
      </w:r>
      <w:r>
        <w:t xml:space="preserve"> function, include a new condition inside Alg condition.</w:t>
      </w:r>
    </w:p>
    <w:p w:rsidR="00FC748D" w:rsidRDefault="00FC748D" w:rsidP="00FC748D">
      <w:pPr>
        <w:ind w:left="360" w:firstLine="720"/>
      </w:pPr>
      <w:r>
        <w:t>e.g:</w:t>
      </w:r>
    </w:p>
    <w:p w:rsidR="00FC748D" w:rsidRPr="00FC748D" w:rsidRDefault="00FC748D" w:rsidP="00FC748D">
      <w:pPr>
        <w:ind w:left="360" w:firstLine="720"/>
        <w:rPr>
          <w:rFonts w:asciiTheme="majorHAnsi" w:hAnsiTheme="majorHAnsi"/>
        </w:rPr>
      </w:pPr>
      <w:r w:rsidRPr="00FC748D">
        <w:rPr>
          <w:rFonts w:asciiTheme="majorHAnsi" w:hAnsiTheme="majorHAnsi"/>
        </w:rPr>
        <w:t>else if (root == "Alg") { //insert condition inside Alg Condition</w:t>
      </w:r>
    </w:p>
    <w:p w:rsidR="00FC748D" w:rsidRPr="00FC748D" w:rsidRDefault="00FC748D" w:rsidP="00FC748D">
      <w:pPr>
        <w:ind w:left="360"/>
        <w:rPr>
          <w:rFonts w:asciiTheme="majorHAnsi" w:hAnsiTheme="majorHAnsi"/>
        </w:rPr>
      </w:pPr>
      <w:r w:rsidRPr="00FC748D">
        <w:rPr>
          <w:rFonts w:asciiTheme="majorHAnsi" w:hAnsiTheme="majorHAnsi"/>
        </w:rPr>
        <w:tab/>
      </w:r>
      <w:r w:rsidRPr="00FC748D">
        <w:rPr>
          <w:rFonts w:asciiTheme="majorHAnsi" w:hAnsiTheme="majorHAnsi"/>
        </w:rPr>
        <w:tab/>
        <w:t xml:space="preserve">string sec = getSecRoot(name); </w:t>
      </w:r>
    </w:p>
    <w:p w:rsidR="00FC748D" w:rsidRPr="00FC748D" w:rsidRDefault="00FC748D" w:rsidP="00FC748D">
      <w:pPr>
        <w:ind w:left="1080" w:firstLine="720"/>
        <w:rPr>
          <w:rFonts w:asciiTheme="majorHAnsi" w:hAnsiTheme="majorHAnsi"/>
        </w:rPr>
      </w:pPr>
      <w:r w:rsidRPr="00FC748D">
        <w:rPr>
          <w:rFonts w:asciiTheme="majorHAnsi" w:hAnsiTheme="majorHAnsi"/>
        </w:rPr>
        <w:tab/>
        <w:t>if (sec == "NewLinkBase") //NewLinkBase is the base name of Alg link</w:t>
      </w:r>
    </w:p>
    <w:p w:rsidR="00FC748D" w:rsidRPr="00FC748D" w:rsidRDefault="00FC748D" w:rsidP="00FC748D">
      <w:pPr>
        <w:ind w:left="1080" w:firstLine="720"/>
        <w:rPr>
          <w:rFonts w:asciiTheme="majorHAnsi" w:hAnsiTheme="majorHAnsi"/>
        </w:rPr>
      </w:pPr>
      <w:r w:rsidRPr="00FC748D">
        <w:rPr>
          <w:rFonts w:asciiTheme="majorHAnsi" w:hAnsiTheme="majorHAnsi"/>
        </w:rPr>
        <w:tab/>
      </w:r>
      <w:r w:rsidRPr="00FC748D">
        <w:rPr>
          <w:rFonts w:asciiTheme="majorHAnsi" w:hAnsiTheme="majorHAnsi"/>
        </w:rPr>
        <w:tab/>
        <w:t>obj = new Alg_NewLink(name); // Alg_NewLink is class of new Alg</w:t>
      </w:r>
    </w:p>
    <w:p w:rsidR="0033138F" w:rsidRDefault="00A5361A" w:rsidP="00A5361A">
      <w:pPr>
        <w:ind w:left="360" w:firstLine="720"/>
        <w:rPr>
          <w:rFonts w:asciiTheme="majorHAnsi" w:hAnsiTheme="majorHAnsi"/>
        </w:rPr>
      </w:pPr>
      <w:r>
        <w:rPr>
          <w:rFonts w:asciiTheme="majorHAnsi" w:hAnsiTheme="majorHAnsi"/>
        </w:rPr>
        <w:t>}</w:t>
      </w:r>
    </w:p>
    <w:p w:rsidR="009309C1" w:rsidRDefault="009309C1" w:rsidP="00A5361A">
      <w:pPr>
        <w:ind w:left="360" w:firstLine="720"/>
        <w:rPr>
          <w:rFonts w:asciiTheme="majorHAnsi" w:hAnsiTheme="majorHAnsi"/>
        </w:rPr>
      </w:pPr>
    </w:p>
    <w:p w:rsidR="009309C1" w:rsidRDefault="009309C1" w:rsidP="009309C1">
      <w:pPr>
        <w:pStyle w:val="Heading1"/>
      </w:pPr>
      <w:bookmarkStart w:id="18" w:name="_Toc487028889"/>
      <w:bookmarkStart w:id="19" w:name="_Toc487030000"/>
      <w:r>
        <w:t>Revision History</w:t>
      </w:r>
      <w:bookmarkEnd w:id="18"/>
      <w:bookmarkEnd w:id="1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2184"/>
        <w:gridCol w:w="2262"/>
      </w:tblGrid>
      <w:tr w:rsidR="009309C1" w:rsidTr="009309C1">
        <w:tc>
          <w:tcPr>
            <w:tcW w:w="2205" w:type="dxa"/>
            <w:tcBorders>
              <w:top w:val="single" w:sz="4" w:space="0" w:color="auto"/>
              <w:left w:val="single" w:sz="4" w:space="0" w:color="auto"/>
              <w:bottom w:val="single" w:sz="4" w:space="0" w:color="auto"/>
              <w:right w:val="single" w:sz="4" w:space="0" w:color="auto"/>
            </w:tcBorders>
            <w:hideMark/>
          </w:tcPr>
          <w:p w:rsidR="009309C1" w:rsidRDefault="009309C1">
            <w:pPr>
              <w:pStyle w:val="TextGeneric"/>
              <w:jc w:val="left"/>
              <w:rPr>
                <w:b/>
              </w:rPr>
            </w:pPr>
            <w:r>
              <w:rPr>
                <w:b/>
              </w:rPr>
              <w:t>Version</w:t>
            </w:r>
          </w:p>
        </w:tc>
        <w:tc>
          <w:tcPr>
            <w:tcW w:w="2184" w:type="dxa"/>
            <w:tcBorders>
              <w:top w:val="single" w:sz="4" w:space="0" w:color="auto"/>
              <w:left w:val="single" w:sz="4" w:space="0" w:color="auto"/>
              <w:bottom w:val="single" w:sz="4" w:space="0" w:color="auto"/>
              <w:right w:val="single" w:sz="4" w:space="0" w:color="auto"/>
            </w:tcBorders>
            <w:hideMark/>
          </w:tcPr>
          <w:p w:rsidR="009309C1" w:rsidRDefault="009309C1">
            <w:pPr>
              <w:pStyle w:val="TextGeneric"/>
              <w:jc w:val="left"/>
              <w:rPr>
                <w:b/>
              </w:rPr>
            </w:pPr>
            <w:r>
              <w:rPr>
                <w:b/>
              </w:rPr>
              <w:t>Date</w:t>
            </w:r>
          </w:p>
        </w:tc>
        <w:tc>
          <w:tcPr>
            <w:tcW w:w="2262" w:type="dxa"/>
            <w:tcBorders>
              <w:top w:val="single" w:sz="4" w:space="0" w:color="auto"/>
              <w:left w:val="single" w:sz="4" w:space="0" w:color="auto"/>
              <w:bottom w:val="single" w:sz="4" w:space="0" w:color="auto"/>
              <w:right w:val="single" w:sz="4" w:space="0" w:color="auto"/>
            </w:tcBorders>
            <w:hideMark/>
          </w:tcPr>
          <w:p w:rsidR="009309C1" w:rsidRDefault="009309C1">
            <w:pPr>
              <w:pStyle w:val="TextGeneric"/>
              <w:jc w:val="left"/>
              <w:rPr>
                <w:b/>
              </w:rPr>
            </w:pPr>
            <w:r>
              <w:rPr>
                <w:b/>
              </w:rPr>
              <w:t>Revision History</w:t>
            </w:r>
          </w:p>
        </w:tc>
      </w:tr>
      <w:tr w:rsidR="009309C1" w:rsidTr="009309C1">
        <w:trPr>
          <w:trHeight w:val="431"/>
        </w:trPr>
        <w:tc>
          <w:tcPr>
            <w:tcW w:w="2205" w:type="dxa"/>
            <w:tcBorders>
              <w:top w:val="single" w:sz="4" w:space="0" w:color="auto"/>
              <w:left w:val="single" w:sz="4" w:space="0" w:color="auto"/>
              <w:bottom w:val="single" w:sz="4" w:space="0" w:color="auto"/>
              <w:right w:val="single" w:sz="4" w:space="0" w:color="auto"/>
            </w:tcBorders>
            <w:hideMark/>
          </w:tcPr>
          <w:p w:rsidR="009309C1" w:rsidRDefault="009309C1">
            <w:pPr>
              <w:pStyle w:val="para"/>
              <w:spacing w:before="0"/>
              <w:ind w:left="0" w:right="-7"/>
              <w:jc w:val="center"/>
              <w:rPr>
                <w:sz w:val="18"/>
              </w:rPr>
            </w:pPr>
            <w:r>
              <w:rPr>
                <w:sz w:val="18"/>
              </w:rPr>
              <w:t>0.1</w:t>
            </w:r>
          </w:p>
        </w:tc>
        <w:tc>
          <w:tcPr>
            <w:tcW w:w="2184" w:type="dxa"/>
            <w:tcBorders>
              <w:top w:val="single" w:sz="4" w:space="0" w:color="auto"/>
              <w:left w:val="single" w:sz="4" w:space="0" w:color="auto"/>
              <w:bottom w:val="single" w:sz="4" w:space="0" w:color="auto"/>
              <w:right w:val="single" w:sz="4" w:space="0" w:color="auto"/>
            </w:tcBorders>
            <w:hideMark/>
          </w:tcPr>
          <w:p w:rsidR="009309C1" w:rsidRDefault="009309C1">
            <w:pPr>
              <w:pStyle w:val="Tablecell"/>
              <w:jc w:val="center"/>
            </w:pPr>
            <w:r>
              <w:t>03</w:t>
            </w:r>
            <w:r>
              <w:rPr>
                <w:vertAlign w:val="superscript"/>
              </w:rPr>
              <w:t>rd</w:t>
            </w:r>
            <w:r>
              <w:t xml:space="preserve"> March 201</w:t>
            </w:r>
            <w:r w:rsidR="000F4A4B">
              <w:t>6</w:t>
            </w:r>
          </w:p>
        </w:tc>
        <w:tc>
          <w:tcPr>
            <w:tcW w:w="2262" w:type="dxa"/>
            <w:tcBorders>
              <w:top w:val="single" w:sz="4" w:space="0" w:color="auto"/>
              <w:left w:val="single" w:sz="4" w:space="0" w:color="auto"/>
              <w:bottom w:val="single" w:sz="4" w:space="0" w:color="auto"/>
              <w:right w:val="single" w:sz="4" w:space="0" w:color="auto"/>
            </w:tcBorders>
            <w:hideMark/>
          </w:tcPr>
          <w:p w:rsidR="009309C1" w:rsidRDefault="009309C1">
            <w:pPr>
              <w:pStyle w:val="Tablecell"/>
              <w:jc w:val="center"/>
            </w:pPr>
            <w:r>
              <w:t>Draft</w:t>
            </w:r>
          </w:p>
        </w:tc>
      </w:tr>
      <w:tr w:rsidR="009309C1" w:rsidTr="009309C1">
        <w:trPr>
          <w:trHeight w:val="431"/>
        </w:trPr>
        <w:tc>
          <w:tcPr>
            <w:tcW w:w="2205" w:type="dxa"/>
            <w:tcBorders>
              <w:top w:val="single" w:sz="4" w:space="0" w:color="auto"/>
              <w:left w:val="single" w:sz="4" w:space="0" w:color="auto"/>
              <w:bottom w:val="single" w:sz="4" w:space="0" w:color="auto"/>
              <w:right w:val="single" w:sz="4" w:space="0" w:color="auto"/>
            </w:tcBorders>
            <w:hideMark/>
          </w:tcPr>
          <w:p w:rsidR="009309C1" w:rsidRDefault="009309C1">
            <w:pPr>
              <w:pStyle w:val="para"/>
              <w:spacing w:before="0"/>
              <w:ind w:left="0" w:right="-7"/>
              <w:jc w:val="center"/>
              <w:rPr>
                <w:sz w:val="18"/>
              </w:rPr>
            </w:pPr>
            <w:r>
              <w:rPr>
                <w:sz w:val="18"/>
              </w:rPr>
              <w:t>0.2</w:t>
            </w:r>
          </w:p>
        </w:tc>
        <w:tc>
          <w:tcPr>
            <w:tcW w:w="2184" w:type="dxa"/>
            <w:tcBorders>
              <w:top w:val="single" w:sz="4" w:space="0" w:color="auto"/>
              <w:left w:val="single" w:sz="4" w:space="0" w:color="auto"/>
              <w:bottom w:val="single" w:sz="4" w:space="0" w:color="auto"/>
              <w:right w:val="single" w:sz="4" w:space="0" w:color="auto"/>
            </w:tcBorders>
            <w:hideMark/>
          </w:tcPr>
          <w:p w:rsidR="009309C1" w:rsidRDefault="009309C1">
            <w:pPr>
              <w:pStyle w:val="Tablecell"/>
              <w:jc w:val="center"/>
            </w:pPr>
            <w:r>
              <w:t>29</w:t>
            </w:r>
            <w:r>
              <w:rPr>
                <w:vertAlign w:val="superscript"/>
              </w:rPr>
              <w:t>th</w:t>
            </w:r>
            <w:r>
              <w:t xml:space="preserve"> June 2017</w:t>
            </w:r>
          </w:p>
        </w:tc>
        <w:tc>
          <w:tcPr>
            <w:tcW w:w="2262" w:type="dxa"/>
            <w:tcBorders>
              <w:top w:val="single" w:sz="4" w:space="0" w:color="auto"/>
              <w:left w:val="single" w:sz="4" w:space="0" w:color="auto"/>
              <w:bottom w:val="single" w:sz="4" w:space="0" w:color="auto"/>
              <w:right w:val="single" w:sz="4" w:space="0" w:color="auto"/>
            </w:tcBorders>
            <w:hideMark/>
          </w:tcPr>
          <w:p w:rsidR="009309C1" w:rsidRDefault="009309C1">
            <w:pPr>
              <w:pStyle w:val="Tablecell"/>
              <w:jc w:val="center"/>
            </w:pPr>
            <w:r>
              <w:t>Updated for Vision SDK rel 3.0</w:t>
            </w:r>
          </w:p>
        </w:tc>
      </w:tr>
    </w:tbl>
    <w:p w:rsidR="009309C1" w:rsidRPr="00A5361A" w:rsidRDefault="009309C1" w:rsidP="00A5361A">
      <w:pPr>
        <w:ind w:left="360" w:firstLine="720"/>
        <w:rPr>
          <w:rFonts w:asciiTheme="majorHAnsi" w:hAnsiTheme="majorHAnsi"/>
        </w:rPr>
      </w:pPr>
    </w:p>
    <w:sectPr w:rsidR="009309C1" w:rsidRPr="00A5361A" w:rsidSect="00441061">
      <w:headerReference w:type="default" r:id="rId39"/>
      <w:footerReference w:type="default" r:id="rId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87A" w:rsidRDefault="0097687A">
      <w:r>
        <w:separator/>
      </w:r>
    </w:p>
  </w:endnote>
  <w:endnote w:type="continuationSeparator" w:id="0">
    <w:p w:rsidR="0097687A" w:rsidRDefault="00976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70F" w:rsidRDefault="007B009E" w:rsidP="006045CC">
    <w:pPr>
      <w:pStyle w:val="Footer"/>
    </w:pPr>
    <w:r>
      <w:rPr>
        <w:noProof/>
      </w:rPr>
      <mc:AlternateContent>
        <mc:Choice Requires="wps">
          <w:drawing>
            <wp:anchor distT="0" distB="0" distL="114300" distR="114300" simplePos="0" relativeHeight="251663360" behindDoc="0" locked="0" layoutInCell="0" allowOverlap="1">
              <wp:simplePos x="0" y="0"/>
              <wp:positionH relativeFrom="column">
                <wp:posOffset>4846320</wp:posOffset>
              </wp:positionH>
              <wp:positionV relativeFrom="paragraph">
                <wp:posOffset>139065</wp:posOffset>
              </wp:positionV>
              <wp:extent cx="1097280" cy="182880"/>
              <wp:effectExtent l="0" t="0" r="7620" b="7620"/>
              <wp:wrapNone/>
              <wp:docPr id="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70F" w:rsidRDefault="009D570F" w:rsidP="006045CC">
                          <w:pPr>
                            <w:jc w:val="right"/>
                            <w:rPr>
                              <w:b/>
                            </w:rPr>
                          </w:pPr>
                          <w:r>
                            <w:rPr>
                              <w:b/>
                            </w:rPr>
                            <w:t xml:space="preserve">Page </w:t>
                          </w:r>
                          <w:r>
                            <w:rPr>
                              <w:rStyle w:val="PageNumber"/>
                              <w:b/>
                            </w:rPr>
                            <w:fldChar w:fldCharType="begin"/>
                          </w:r>
                          <w:r>
                            <w:rPr>
                              <w:rStyle w:val="PageNumber"/>
                              <w:b/>
                            </w:rPr>
                            <w:instrText xml:space="preserve"> PAGE </w:instrText>
                          </w:r>
                          <w:r>
                            <w:rPr>
                              <w:rStyle w:val="PageNumber"/>
                              <w:b/>
                            </w:rPr>
                            <w:fldChar w:fldCharType="separate"/>
                          </w:r>
                          <w:r w:rsidR="007B009E">
                            <w:rPr>
                              <w:rStyle w:val="PageNumber"/>
                              <w:b/>
                              <w:noProof/>
                            </w:rPr>
                            <w:t>1</w:t>
                          </w:r>
                          <w:r>
                            <w:rPr>
                              <w:rStyle w:val="PageNumber"/>
                              <w:b/>
                            </w:rPr>
                            <w:fldChar w:fldCharType="end"/>
                          </w:r>
                          <w:r>
                            <w:rPr>
                              <w:rStyle w:val="PageNumber"/>
                              <w:b/>
                            </w:rPr>
                            <w:t xml:space="preserve"> of </w:t>
                          </w:r>
                          <w:r>
                            <w:rPr>
                              <w:rStyle w:val="PageNumber"/>
                              <w:b/>
                            </w:rPr>
                            <w:fldChar w:fldCharType="begin"/>
                          </w:r>
                          <w:r>
                            <w:rPr>
                              <w:rStyle w:val="PageNumber"/>
                              <w:b/>
                            </w:rPr>
                            <w:instrText xml:space="preserve"> NUMPAGES </w:instrText>
                          </w:r>
                          <w:r>
                            <w:rPr>
                              <w:rStyle w:val="PageNumber"/>
                              <w:b/>
                            </w:rPr>
                            <w:fldChar w:fldCharType="separate"/>
                          </w:r>
                          <w:r w:rsidR="007B009E">
                            <w:rPr>
                              <w:rStyle w:val="PageNumber"/>
                              <w:b/>
                              <w:noProof/>
                            </w:rPr>
                            <w:t>9</w:t>
                          </w:r>
                          <w:r>
                            <w:rPr>
                              <w:rStyle w:val="PageNumber"/>
                              <w:b/>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26" type="#_x0000_t202" style="position:absolute;left:0;text-align:left;margin-left:381.6pt;margin-top:10.95pt;width:86.4pt;height:1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k+KqwIAAKo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" o:allowincell="f" filled="f" stroked="f">
              <v:textbox inset="0,0,0,0">
                <w:txbxContent>
                  <w:p w:rsidR="009D570F" w:rsidRDefault="009D570F" w:rsidP="006045CC">
                    <w:pPr>
                      <w:jc w:val="right"/>
                      <w:rPr>
                        <w:b/>
                      </w:rPr>
                    </w:pPr>
                    <w:r>
                      <w:rPr>
                        <w:b/>
                      </w:rPr>
                      <w:t xml:space="preserve">Page </w:t>
                    </w:r>
                    <w:r>
                      <w:rPr>
                        <w:rStyle w:val="PageNumber"/>
                        <w:b/>
                      </w:rPr>
                      <w:fldChar w:fldCharType="begin"/>
                    </w:r>
                    <w:r>
                      <w:rPr>
                        <w:rStyle w:val="PageNumber"/>
                        <w:b/>
                      </w:rPr>
                      <w:instrText xml:space="preserve"> PAGE </w:instrText>
                    </w:r>
                    <w:r>
                      <w:rPr>
                        <w:rStyle w:val="PageNumber"/>
                        <w:b/>
                      </w:rPr>
                      <w:fldChar w:fldCharType="separate"/>
                    </w:r>
                    <w:r w:rsidR="007B009E">
                      <w:rPr>
                        <w:rStyle w:val="PageNumber"/>
                        <w:b/>
                        <w:noProof/>
                      </w:rPr>
                      <w:t>1</w:t>
                    </w:r>
                    <w:r>
                      <w:rPr>
                        <w:rStyle w:val="PageNumber"/>
                        <w:b/>
                      </w:rPr>
                      <w:fldChar w:fldCharType="end"/>
                    </w:r>
                    <w:r>
                      <w:rPr>
                        <w:rStyle w:val="PageNumber"/>
                        <w:b/>
                      </w:rPr>
                      <w:t xml:space="preserve"> of </w:t>
                    </w:r>
                    <w:r>
                      <w:rPr>
                        <w:rStyle w:val="PageNumber"/>
                        <w:b/>
                      </w:rPr>
                      <w:fldChar w:fldCharType="begin"/>
                    </w:r>
                    <w:r>
                      <w:rPr>
                        <w:rStyle w:val="PageNumber"/>
                        <w:b/>
                      </w:rPr>
                      <w:instrText xml:space="preserve"> NUMPAGES </w:instrText>
                    </w:r>
                    <w:r>
                      <w:rPr>
                        <w:rStyle w:val="PageNumber"/>
                        <w:b/>
                      </w:rPr>
                      <w:fldChar w:fldCharType="separate"/>
                    </w:r>
                    <w:r w:rsidR="007B009E">
                      <w:rPr>
                        <w:rStyle w:val="PageNumber"/>
                        <w:b/>
                        <w:noProof/>
                      </w:rPr>
                      <w:t>9</w:t>
                    </w:r>
                    <w:r>
                      <w:rPr>
                        <w:rStyle w:val="PageNumber"/>
                        <w:b/>
                      </w:rPr>
                      <w:fldChar w:fldCharType="end"/>
                    </w:r>
                  </w:p>
                </w:txbxContent>
              </v:textbox>
            </v:shape>
          </w:pict>
        </mc:Fallback>
      </mc:AlternateContent>
    </w:r>
    <w:r>
      <w:rPr>
        <w:noProof/>
      </w:rPr>
      <mc:AlternateContent>
        <mc:Choice Requires="wps">
          <w:drawing>
            <wp:anchor distT="4294967295" distB="4294967295" distL="114300" distR="114300" simplePos="0" relativeHeight="251662336" behindDoc="0" locked="0" layoutInCell="0" allowOverlap="1">
              <wp:simplePos x="0" y="0"/>
              <wp:positionH relativeFrom="column">
                <wp:posOffset>0</wp:posOffset>
              </wp:positionH>
              <wp:positionV relativeFrom="paragraph">
                <wp:posOffset>47624</wp:posOffset>
              </wp:positionV>
              <wp:extent cx="5943600" cy="0"/>
              <wp:effectExtent l="0" t="19050" r="19050" b="38100"/>
              <wp:wrapNone/>
              <wp:docPr id="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75pt" to="46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" o:allowincell="f" strokeweight="4.5pt">
              <v:stroke linestyle="thickThin"/>
            </v:line>
          </w:pict>
        </mc:Fallback>
      </mc:AlternateContent>
    </w:r>
  </w:p>
  <w:p w:rsidR="009D570F" w:rsidRDefault="009D5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87A" w:rsidRDefault="0097687A">
      <w:r>
        <w:separator/>
      </w:r>
    </w:p>
  </w:footnote>
  <w:footnote w:type="continuationSeparator" w:id="0">
    <w:p w:rsidR="0097687A" w:rsidRDefault="009768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70F" w:rsidRDefault="007B009E">
    <w:pPr>
      <w:pStyle w:val="Header"/>
    </w:pPr>
    <w:r>
      <w:rPr>
        <w:noProof/>
      </w:rPr>
      <mc:AlternateContent>
        <mc:Choice Requires="wps">
          <w:drawing>
            <wp:anchor distT="4294967295" distB="4294967295" distL="114300" distR="114300" simplePos="0" relativeHeight="251654144" behindDoc="0" locked="0" layoutInCell="1" allowOverlap="1">
              <wp:simplePos x="0" y="0"/>
              <wp:positionH relativeFrom="column">
                <wp:posOffset>51435</wp:posOffset>
              </wp:positionH>
              <wp:positionV relativeFrom="paragraph">
                <wp:posOffset>345439</wp:posOffset>
              </wp:positionV>
              <wp:extent cx="5943600" cy="0"/>
              <wp:effectExtent l="0" t="19050" r="19050" b="38100"/>
              <wp:wrapNone/>
              <wp:docPr id="6"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5pt,27.2pt" to="472.0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" strokeweight="4.5pt">
              <v:stroke linestyle="thinThick"/>
            </v:line>
          </w:pict>
        </mc:Fallback>
      </mc:AlternateContent>
    </w:r>
    <w:r w:rsidR="009D570F">
      <w:rPr>
        <w:noProof/>
      </w:rPr>
      <w:drawing>
        <wp:inline distT="0" distB="0" distL="0" distR="0">
          <wp:extent cx="847725" cy="285750"/>
          <wp:effectExtent l="19050" t="0" r="9525" b="0"/>
          <wp:docPr id="3" name="Picture 3" descr="t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_logo"/>
                  <pic:cNvPicPr>
                    <a:picLocks noChangeAspect="1" noChangeArrowheads="1"/>
                  </pic:cNvPicPr>
                </pic:nvPicPr>
                <pic:blipFill>
                  <a:blip r:embed="rId1"/>
                  <a:srcRect/>
                  <a:stretch>
                    <a:fillRect/>
                  </a:stretch>
                </pic:blipFill>
                <pic:spPr bwMode="auto">
                  <a:xfrm>
                    <a:off x="0" y="0"/>
                    <a:ext cx="847725" cy="285750"/>
                  </a:xfrm>
                  <a:prstGeom prst="rect">
                    <a:avLst/>
                  </a:prstGeom>
                  <a:noFill/>
                  <a:ln w="9525">
                    <a:noFill/>
                    <a:miter lim="800000"/>
                    <a:headEnd/>
                    <a:tailEnd/>
                  </a:ln>
                </pic:spPr>
              </pic:pic>
            </a:graphicData>
          </a:graphic>
        </wp:inline>
      </w:drawing>
    </w:r>
    <w:r w:rsidR="009D570F">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4188A"/>
    <w:multiLevelType w:val="hybridMultilevel"/>
    <w:tmpl w:val="FD1CAD6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7B5193"/>
    <w:multiLevelType w:val="hybridMultilevel"/>
    <w:tmpl w:val="0972D1DA"/>
    <w:lvl w:ilvl="0" w:tplc="F97E2408">
      <w:start w:val="1"/>
      <w:numFmt w:val="decimal"/>
      <w:pStyle w:val="Figure"/>
      <w:lvlText w:val="Figure %1."/>
      <w:lvlJc w:val="left"/>
      <w:pPr>
        <w:tabs>
          <w:tab w:val="num" w:pos="2520"/>
        </w:tabs>
        <w:ind w:left="1440" w:firstLine="0"/>
      </w:pPr>
      <w:rPr>
        <w:rFonts w:ascii="Arial" w:hAnsi="Arial" w:hint="default"/>
        <w:b/>
        <w:i w:val="0"/>
        <w:sz w:val="20"/>
      </w:rPr>
    </w:lvl>
    <w:lvl w:ilvl="1" w:tplc="04090001">
      <w:start w:val="1"/>
      <w:numFmt w:val="bullet"/>
      <w:lvlText w:val=""/>
      <w:lvlJc w:val="left"/>
      <w:pPr>
        <w:tabs>
          <w:tab w:val="num" w:pos="1440"/>
        </w:tabs>
        <w:ind w:left="1440" w:hanging="360"/>
      </w:pPr>
      <w:rPr>
        <w:rFonts w:ascii="Symbol" w:hAnsi="Symbol" w:hint="default"/>
        <w:b/>
        <w:i w:val="0"/>
        <w:sz w:val="2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B16093"/>
    <w:multiLevelType w:val="multilevel"/>
    <w:tmpl w:val="01846C32"/>
    <w:name w:val="NonReqNum"/>
    <w:lvl w:ilvl="0">
      <w:start w:val="1"/>
      <w:numFmt w:val="decimal"/>
      <w:lvlText w:val="N%1"/>
      <w:lvlJc w:val="left"/>
      <w:pPr>
        <w:tabs>
          <w:tab w:val="num" w:pos="1440"/>
        </w:tabs>
        <w:ind w:left="1440" w:hanging="720"/>
      </w:pPr>
      <w:rPr>
        <w:rFonts w:ascii="Verdana" w:hAnsi="Verdana" w:hint="default"/>
        <w:b w:val="0"/>
        <w:i w:val="0"/>
        <w:color w:val="auto"/>
        <w:sz w:val="20"/>
      </w:rPr>
    </w:lvl>
    <w:lvl w:ilvl="1">
      <w:start w:val="1"/>
      <w:numFmt w:val="decimal"/>
      <w:lvlText w:val="N%1.%2"/>
      <w:lvlJc w:val="left"/>
      <w:pPr>
        <w:tabs>
          <w:tab w:val="num" w:pos="1440"/>
        </w:tabs>
        <w:ind w:left="1440" w:hanging="720"/>
      </w:pPr>
      <w:rPr>
        <w:rFonts w:ascii="Verdana" w:hAnsi="Verdana"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584" w:hanging="864"/>
      </w:pPr>
      <w:rPr>
        <w:rFonts w:hint="default"/>
      </w:rPr>
    </w:lvl>
    <w:lvl w:ilvl="4">
      <w:start w:val="1"/>
      <w:numFmt w:val="decimal"/>
      <w:lvlText w:val="%1.%2.%3.%4.%5"/>
      <w:lvlJc w:val="left"/>
      <w:pPr>
        <w:tabs>
          <w:tab w:val="num" w:pos="2160"/>
        </w:tabs>
        <w:ind w:left="1728" w:hanging="1008"/>
      </w:pPr>
      <w:rPr>
        <w:rFonts w:hint="default"/>
      </w:rPr>
    </w:lvl>
    <w:lvl w:ilvl="5">
      <w:start w:val="1"/>
      <w:numFmt w:val="decimal"/>
      <w:lvlText w:val="%1.%2.%3.%4.%5.%6"/>
      <w:lvlJc w:val="left"/>
      <w:pPr>
        <w:tabs>
          <w:tab w:val="num" w:pos="2160"/>
        </w:tabs>
        <w:ind w:left="1872" w:hanging="1152"/>
      </w:pPr>
      <w:rPr>
        <w:rFonts w:hint="default"/>
      </w:rPr>
    </w:lvl>
    <w:lvl w:ilvl="6">
      <w:start w:val="1"/>
      <w:numFmt w:val="decimal"/>
      <w:lvlText w:val="%1.%2.%3.%4.%5.%6.%7"/>
      <w:lvlJc w:val="left"/>
      <w:pPr>
        <w:tabs>
          <w:tab w:val="num" w:pos="2520"/>
        </w:tabs>
        <w:ind w:left="2016" w:hanging="1296"/>
      </w:pPr>
      <w:rPr>
        <w:rFonts w:hint="default"/>
      </w:rPr>
    </w:lvl>
    <w:lvl w:ilvl="7">
      <w:start w:val="1"/>
      <w:numFmt w:val="decimal"/>
      <w:lvlText w:val="%1.%2.%3.%4.%5.%6.%7.%8"/>
      <w:lvlJc w:val="left"/>
      <w:pPr>
        <w:tabs>
          <w:tab w:val="num" w:pos="2880"/>
        </w:tabs>
        <w:ind w:left="2160" w:hanging="1440"/>
      </w:pPr>
      <w:rPr>
        <w:rFonts w:hint="default"/>
      </w:rPr>
    </w:lvl>
    <w:lvl w:ilvl="8">
      <w:start w:val="1"/>
      <w:numFmt w:val="decimal"/>
      <w:lvlText w:val="%1.%2.%3.%4.%5.%6.%7.%8.%9"/>
      <w:lvlJc w:val="left"/>
      <w:pPr>
        <w:tabs>
          <w:tab w:val="num" w:pos="2880"/>
        </w:tabs>
        <w:ind w:left="2304" w:hanging="1584"/>
      </w:pPr>
      <w:rPr>
        <w:rFonts w:hint="default"/>
      </w:rPr>
    </w:lvl>
  </w:abstractNum>
  <w:abstractNum w:abstractNumId="3">
    <w:nsid w:val="21515D55"/>
    <w:multiLevelType w:val="singleLevel"/>
    <w:tmpl w:val="B760886A"/>
    <w:lvl w:ilvl="0">
      <w:start w:val="1"/>
      <w:numFmt w:val="lowerRoman"/>
      <w:pStyle w:val="Listn3"/>
      <w:lvlText w:val="%1)"/>
      <w:lvlJc w:val="left"/>
      <w:pPr>
        <w:tabs>
          <w:tab w:val="num" w:pos="1080"/>
        </w:tabs>
        <w:ind w:left="360" w:hanging="360"/>
      </w:pPr>
    </w:lvl>
  </w:abstractNum>
  <w:abstractNum w:abstractNumId="4">
    <w:nsid w:val="2D4B5867"/>
    <w:multiLevelType w:val="hybridMultilevel"/>
    <w:tmpl w:val="B21EC114"/>
    <w:lvl w:ilvl="0" w:tplc="04090001">
      <w:start w:val="1"/>
      <w:numFmt w:val="bullet"/>
      <w:lvlText w:val=""/>
      <w:lvlJc w:val="left"/>
      <w:pPr>
        <w:ind w:left="810" w:hanging="360"/>
      </w:pPr>
      <w:rPr>
        <w:rFonts w:ascii="Symbol" w:hAnsi="Symbol" w:hint="default"/>
      </w:rPr>
    </w:lvl>
    <w:lvl w:ilvl="1" w:tplc="04090005">
      <w:start w:val="1"/>
      <w:numFmt w:val="bullet"/>
      <w:lvlText w:val=""/>
      <w:lvlJc w:val="left"/>
      <w:pPr>
        <w:ind w:left="1530" w:hanging="360"/>
      </w:pPr>
      <w:rPr>
        <w:rFonts w:ascii="Wingdings" w:hAnsi="Wingdings" w:hint="default"/>
      </w:r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F673AF7"/>
    <w:multiLevelType w:val="hybridMultilevel"/>
    <w:tmpl w:val="99B4365C"/>
    <w:lvl w:ilvl="0" w:tplc="B474763C">
      <w:start w:val="1"/>
      <w:numFmt w:val="bullet"/>
      <w:lvlText w:val=""/>
      <w:lvlJc w:val="left"/>
      <w:pPr>
        <w:tabs>
          <w:tab w:val="num" w:pos="720"/>
        </w:tabs>
        <w:ind w:left="720" w:hanging="360"/>
      </w:pPr>
      <w:rPr>
        <w:rFonts w:ascii="Wingdings 3" w:hAnsi="Wingdings 3" w:hint="default"/>
      </w:rPr>
    </w:lvl>
    <w:lvl w:ilvl="1" w:tplc="6428D314" w:tentative="1">
      <w:start w:val="1"/>
      <w:numFmt w:val="bullet"/>
      <w:lvlText w:val=""/>
      <w:lvlJc w:val="left"/>
      <w:pPr>
        <w:tabs>
          <w:tab w:val="num" w:pos="1440"/>
        </w:tabs>
        <w:ind w:left="1440" w:hanging="360"/>
      </w:pPr>
      <w:rPr>
        <w:rFonts w:ascii="Wingdings 3" w:hAnsi="Wingdings 3" w:hint="default"/>
      </w:rPr>
    </w:lvl>
    <w:lvl w:ilvl="2" w:tplc="5D82CCAA" w:tentative="1">
      <w:start w:val="1"/>
      <w:numFmt w:val="bullet"/>
      <w:lvlText w:val=""/>
      <w:lvlJc w:val="left"/>
      <w:pPr>
        <w:tabs>
          <w:tab w:val="num" w:pos="2160"/>
        </w:tabs>
        <w:ind w:left="2160" w:hanging="360"/>
      </w:pPr>
      <w:rPr>
        <w:rFonts w:ascii="Wingdings 3" w:hAnsi="Wingdings 3" w:hint="default"/>
      </w:rPr>
    </w:lvl>
    <w:lvl w:ilvl="3" w:tplc="436278E2" w:tentative="1">
      <w:start w:val="1"/>
      <w:numFmt w:val="bullet"/>
      <w:lvlText w:val=""/>
      <w:lvlJc w:val="left"/>
      <w:pPr>
        <w:tabs>
          <w:tab w:val="num" w:pos="2880"/>
        </w:tabs>
        <w:ind w:left="2880" w:hanging="360"/>
      </w:pPr>
      <w:rPr>
        <w:rFonts w:ascii="Wingdings 3" w:hAnsi="Wingdings 3" w:hint="default"/>
      </w:rPr>
    </w:lvl>
    <w:lvl w:ilvl="4" w:tplc="D312F12E" w:tentative="1">
      <w:start w:val="1"/>
      <w:numFmt w:val="bullet"/>
      <w:lvlText w:val=""/>
      <w:lvlJc w:val="left"/>
      <w:pPr>
        <w:tabs>
          <w:tab w:val="num" w:pos="3600"/>
        </w:tabs>
        <w:ind w:left="3600" w:hanging="360"/>
      </w:pPr>
      <w:rPr>
        <w:rFonts w:ascii="Wingdings 3" w:hAnsi="Wingdings 3" w:hint="default"/>
      </w:rPr>
    </w:lvl>
    <w:lvl w:ilvl="5" w:tplc="21F04BF8" w:tentative="1">
      <w:start w:val="1"/>
      <w:numFmt w:val="bullet"/>
      <w:lvlText w:val=""/>
      <w:lvlJc w:val="left"/>
      <w:pPr>
        <w:tabs>
          <w:tab w:val="num" w:pos="4320"/>
        </w:tabs>
        <w:ind w:left="4320" w:hanging="360"/>
      </w:pPr>
      <w:rPr>
        <w:rFonts w:ascii="Wingdings 3" w:hAnsi="Wingdings 3" w:hint="default"/>
      </w:rPr>
    </w:lvl>
    <w:lvl w:ilvl="6" w:tplc="E02478AE" w:tentative="1">
      <w:start w:val="1"/>
      <w:numFmt w:val="bullet"/>
      <w:lvlText w:val=""/>
      <w:lvlJc w:val="left"/>
      <w:pPr>
        <w:tabs>
          <w:tab w:val="num" w:pos="5040"/>
        </w:tabs>
        <w:ind w:left="5040" w:hanging="360"/>
      </w:pPr>
      <w:rPr>
        <w:rFonts w:ascii="Wingdings 3" w:hAnsi="Wingdings 3" w:hint="default"/>
      </w:rPr>
    </w:lvl>
    <w:lvl w:ilvl="7" w:tplc="51BE5174" w:tentative="1">
      <w:start w:val="1"/>
      <w:numFmt w:val="bullet"/>
      <w:lvlText w:val=""/>
      <w:lvlJc w:val="left"/>
      <w:pPr>
        <w:tabs>
          <w:tab w:val="num" w:pos="5760"/>
        </w:tabs>
        <w:ind w:left="5760" w:hanging="360"/>
      </w:pPr>
      <w:rPr>
        <w:rFonts w:ascii="Wingdings 3" w:hAnsi="Wingdings 3" w:hint="default"/>
      </w:rPr>
    </w:lvl>
    <w:lvl w:ilvl="8" w:tplc="5ABEBAE8" w:tentative="1">
      <w:start w:val="1"/>
      <w:numFmt w:val="bullet"/>
      <w:lvlText w:val=""/>
      <w:lvlJc w:val="left"/>
      <w:pPr>
        <w:tabs>
          <w:tab w:val="num" w:pos="6480"/>
        </w:tabs>
        <w:ind w:left="6480" w:hanging="360"/>
      </w:pPr>
      <w:rPr>
        <w:rFonts w:ascii="Wingdings 3" w:hAnsi="Wingdings 3" w:hint="default"/>
      </w:rPr>
    </w:lvl>
  </w:abstractNum>
  <w:abstractNum w:abstractNumId="6">
    <w:nsid w:val="2F743A7F"/>
    <w:multiLevelType w:val="hybridMultilevel"/>
    <w:tmpl w:val="243A1DE0"/>
    <w:lvl w:ilvl="0" w:tplc="04090001">
      <w:start w:val="1"/>
      <w:numFmt w:val="bullet"/>
      <w:lvlText w:val=""/>
      <w:lvlJc w:val="left"/>
      <w:pPr>
        <w:ind w:left="1155" w:hanging="360"/>
      </w:pPr>
      <w:rPr>
        <w:rFonts w:ascii="Symbol" w:hAnsi="Symbol" w:hint="default"/>
      </w:rPr>
    </w:lvl>
    <w:lvl w:ilvl="1" w:tplc="04090003">
      <w:start w:val="1"/>
      <w:numFmt w:val="bullet"/>
      <w:lvlText w:val="o"/>
      <w:lvlJc w:val="left"/>
      <w:pPr>
        <w:ind w:left="1875" w:hanging="360"/>
      </w:pPr>
      <w:rPr>
        <w:rFonts w:ascii="Courier New" w:hAnsi="Courier New" w:cs="Courier New" w:hint="default"/>
      </w:rPr>
    </w:lvl>
    <w:lvl w:ilvl="2" w:tplc="04090005">
      <w:start w:val="1"/>
      <w:numFmt w:val="bullet"/>
      <w:lvlText w:val=""/>
      <w:lvlJc w:val="left"/>
      <w:pPr>
        <w:ind w:left="2595" w:hanging="360"/>
      </w:pPr>
      <w:rPr>
        <w:rFonts w:ascii="Wingdings" w:hAnsi="Wingdings" w:hint="default"/>
      </w:rPr>
    </w:lvl>
    <w:lvl w:ilvl="3" w:tplc="0409000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7">
    <w:nsid w:val="39F821BB"/>
    <w:multiLevelType w:val="multilevel"/>
    <w:tmpl w:val="CC045C9C"/>
    <w:lvl w:ilvl="0">
      <w:start w:val="1"/>
      <w:numFmt w:val="upperLetter"/>
      <w:pStyle w:val="Headerh0Apx"/>
      <w:suff w:val="nothing"/>
      <w:lvlText w:val="Appendix %1"/>
      <w:lvlJc w:val="left"/>
      <w:pPr>
        <w:ind w:left="7452" w:firstLine="288"/>
      </w:pPr>
      <w:rPr>
        <w:rFonts w:hint="default"/>
      </w:rPr>
    </w:lvl>
    <w:lvl w:ilvl="1">
      <w:start w:val="1"/>
      <w:numFmt w:val="decimal"/>
      <w:pStyle w:val="Headerh1Apx"/>
      <w:lvlText w:val="%1.%2"/>
      <w:lvlJc w:val="left"/>
      <w:pPr>
        <w:tabs>
          <w:tab w:val="num" w:pos="720"/>
        </w:tabs>
        <w:ind w:left="576" w:hanging="576"/>
      </w:pPr>
      <w:rPr>
        <w:rFonts w:hint="default"/>
      </w:rPr>
    </w:lvl>
    <w:lvl w:ilvl="2">
      <w:start w:val="1"/>
      <w:numFmt w:val="decimal"/>
      <w:pStyle w:val="Headerh2Apx"/>
      <w:lvlText w:val="%1.%2.%3"/>
      <w:lvlJc w:val="left"/>
      <w:pPr>
        <w:tabs>
          <w:tab w:val="num" w:pos="1080"/>
        </w:tabs>
        <w:ind w:left="720" w:hanging="720"/>
      </w:pPr>
      <w:rPr>
        <w:rFonts w:hint="default"/>
      </w:rPr>
    </w:lvl>
    <w:lvl w:ilvl="3">
      <w:start w:val="1"/>
      <w:numFmt w:val="decimal"/>
      <w:pStyle w:val="Headerh3Apx"/>
      <w:lvlText w:val="%1.%2.%3.%4"/>
      <w:lvlJc w:val="left"/>
      <w:pPr>
        <w:tabs>
          <w:tab w:val="num" w:pos="180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8">
    <w:nsid w:val="3C850835"/>
    <w:multiLevelType w:val="multilevel"/>
    <w:tmpl w:val="6646FDC2"/>
    <w:name w:val="NonReqNum2"/>
    <w:lvl w:ilvl="0">
      <w:start w:val="1"/>
      <w:numFmt w:val="decimal"/>
      <w:pStyle w:val="NonReqmt1"/>
      <w:lvlText w:val="N%1"/>
      <w:lvlJc w:val="left"/>
      <w:pPr>
        <w:tabs>
          <w:tab w:val="num" w:pos="1440"/>
        </w:tabs>
        <w:ind w:left="1440" w:hanging="720"/>
      </w:pPr>
      <w:rPr>
        <w:rFonts w:ascii="Verdana" w:hAnsi="Verdana" w:hint="default"/>
        <w:b w:val="0"/>
        <w:i w:val="0"/>
        <w:color w:val="auto"/>
        <w:sz w:val="20"/>
      </w:rPr>
    </w:lvl>
    <w:lvl w:ilvl="1">
      <w:start w:val="1"/>
      <w:numFmt w:val="decimal"/>
      <w:pStyle w:val="NonReqmt2"/>
      <w:lvlText w:val="N%1.%2"/>
      <w:lvlJc w:val="left"/>
      <w:pPr>
        <w:tabs>
          <w:tab w:val="num" w:pos="1440"/>
        </w:tabs>
        <w:ind w:left="1440" w:hanging="720"/>
      </w:pPr>
      <w:rPr>
        <w:rFonts w:ascii="Verdana" w:hAnsi="Verdana"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584" w:hanging="864"/>
      </w:pPr>
      <w:rPr>
        <w:rFonts w:hint="default"/>
      </w:rPr>
    </w:lvl>
    <w:lvl w:ilvl="4">
      <w:start w:val="1"/>
      <w:numFmt w:val="decimal"/>
      <w:lvlText w:val="%1.%2.%3.%4.%5"/>
      <w:lvlJc w:val="left"/>
      <w:pPr>
        <w:tabs>
          <w:tab w:val="num" w:pos="2160"/>
        </w:tabs>
        <w:ind w:left="1728" w:hanging="1008"/>
      </w:pPr>
      <w:rPr>
        <w:rFonts w:hint="default"/>
      </w:rPr>
    </w:lvl>
    <w:lvl w:ilvl="5">
      <w:start w:val="1"/>
      <w:numFmt w:val="decimal"/>
      <w:lvlText w:val="%1.%2.%3.%4.%5.%6"/>
      <w:lvlJc w:val="left"/>
      <w:pPr>
        <w:tabs>
          <w:tab w:val="num" w:pos="2160"/>
        </w:tabs>
        <w:ind w:left="1872" w:hanging="1152"/>
      </w:pPr>
      <w:rPr>
        <w:rFonts w:hint="default"/>
      </w:rPr>
    </w:lvl>
    <w:lvl w:ilvl="6">
      <w:start w:val="1"/>
      <w:numFmt w:val="decimal"/>
      <w:lvlText w:val="%1.%2.%3.%4.%5.%6.%7"/>
      <w:lvlJc w:val="left"/>
      <w:pPr>
        <w:tabs>
          <w:tab w:val="num" w:pos="2520"/>
        </w:tabs>
        <w:ind w:left="2016" w:hanging="1296"/>
      </w:pPr>
      <w:rPr>
        <w:rFonts w:hint="default"/>
      </w:rPr>
    </w:lvl>
    <w:lvl w:ilvl="7">
      <w:start w:val="1"/>
      <w:numFmt w:val="decimal"/>
      <w:lvlText w:val="%1.%2.%3.%4.%5.%6.%7.%8"/>
      <w:lvlJc w:val="left"/>
      <w:pPr>
        <w:tabs>
          <w:tab w:val="num" w:pos="2880"/>
        </w:tabs>
        <w:ind w:left="2160" w:hanging="1440"/>
      </w:pPr>
      <w:rPr>
        <w:rFonts w:hint="default"/>
      </w:rPr>
    </w:lvl>
    <w:lvl w:ilvl="8">
      <w:start w:val="1"/>
      <w:numFmt w:val="decimal"/>
      <w:lvlText w:val="%1.%2.%3.%4.%5.%6.%7.%8.%9"/>
      <w:lvlJc w:val="left"/>
      <w:pPr>
        <w:tabs>
          <w:tab w:val="num" w:pos="2880"/>
        </w:tabs>
        <w:ind w:left="2304" w:hanging="1584"/>
      </w:pPr>
      <w:rPr>
        <w:rFonts w:hint="default"/>
      </w:rPr>
    </w:lvl>
  </w:abstractNum>
  <w:abstractNum w:abstractNumId="9">
    <w:nsid w:val="444B2F19"/>
    <w:multiLevelType w:val="hybridMultilevel"/>
    <w:tmpl w:val="20BC3322"/>
    <w:lvl w:ilvl="0" w:tplc="1CE4B0BC">
      <w:start w:val="1"/>
      <w:numFmt w:val="bullet"/>
      <w:pStyle w:val="Note"/>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6944FFF"/>
    <w:multiLevelType w:val="multilevel"/>
    <w:tmpl w:val="F30A89F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3870"/>
        </w:tabs>
        <w:ind w:left="3870" w:hanging="720"/>
      </w:pPr>
      <w:rPr>
        <w:rFonts w:hint="default"/>
      </w:rPr>
    </w:lvl>
    <w:lvl w:ilvl="3">
      <w:start w:val="1"/>
      <w:numFmt w:val="decimal"/>
      <w:pStyle w:val="Heading4"/>
      <w:lvlText w:val="%1.%2.%3.%4"/>
      <w:lvlJc w:val="left"/>
      <w:pPr>
        <w:tabs>
          <w:tab w:val="num" w:pos="108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4D6E39AA"/>
    <w:multiLevelType w:val="multilevel"/>
    <w:tmpl w:val="5A642078"/>
    <w:lvl w:ilvl="0">
      <w:start w:val="1"/>
      <w:numFmt w:val="decimal"/>
      <w:pStyle w:val="Reqmt1"/>
      <w:lvlText w:val="R%1"/>
      <w:lvlJc w:val="left"/>
      <w:pPr>
        <w:tabs>
          <w:tab w:val="num" w:pos="1440"/>
        </w:tabs>
        <w:ind w:left="1440" w:hanging="720"/>
      </w:pPr>
      <w:rPr>
        <w:rFonts w:ascii="Verdana" w:hAnsi="Verdana" w:hint="default"/>
        <w:b w:val="0"/>
        <w:i w:val="0"/>
        <w:color w:val="auto"/>
        <w:sz w:val="20"/>
      </w:rPr>
    </w:lvl>
    <w:lvl w:ilvl="1">
      <w:start w:val="1"/>
      <w:numFmt w:val="decimal"/>
      <w:pStyle w:val="Reqmt2"/>
      <w:lvlText w:val="R%1.%2"/>
      <w:lvlJc w:val="left"/>
      <w:pPr>
        <w:tabs>
          <w:tab w:val="num" w:pos="1440"/>
        </w:tabs>
        <w:ind w:left="1440" w:hanging="720"/>
      </w:pPr>
      <w:rPr>
        <w:rFonts w:hint="default"/>
      </w:rPr>
    </w:lvl>
    <w:lvl w:ilvl="2">
      <w:start w:val="1"/>
      <w:numFmt w:val="decimal"/>
      <w:lvlText w:val="R%1.%2.%3"/>
      <w:lvlJc w:val="left"/>
      <w:pPr>
        <w:tabs>
          <w:tab w:val="num" w:pos="180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2">
    <w:nsid w:val="5897685F"/>
    <w:multiLevelType w:val="hybridMultilevel"/>
    <w:tmpl w:val="C9205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584B94"/>
    <w:multiLevelType w:val="hybridMultilevel"/>
    <w:tmpl w:val="00287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572C4F"/>
    <w:multiLevelType w:val="hybridMultilevel"/>
    <w:tmpl w:val="31167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7D46A7D"/>
    <w:multiLevelType w:val="hybridMultilevel"/>
    <w:tmpl w:val="EA00AA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1E7292"/>
    <w:multiLevelType w:val="hybridMultilevel"/>
    <w:tmpl w:val="483225F0"/>
    <w:lvl w:ilvl="0" w:tplc="04090001">
      <w:start w:val="1"/>
      <w:numFmt w:val="bullet"/>
      <w:lvlText w:val=""/>
      <w:lvlJc w:val="left"/>
      <w:pPr>
        <w:tabs>
          <w:tab w:val="num" w:pos="720"/>
        </w:tabs>
        <w:ind w:left="720" w:hanging="360"/>
      </w:pPr>
      <w:rPr>
        <w:rFonts w:ascii="Symbol" w:hAnsi="Symbol" w:hint="default"/>
      </w:rPr>
    </w:lvl>
    <w:lvl w:ilvl="1" w:tplc="6428D314" w:tentative="1">
      <w:start w:val="1"/>
      <w:numFmt w:val="bullet"/>
      <w:lvlText w:val=""/>
      <w:lvlJc w:val="left"/>
      <w:pPr>
        <w:tabs>
          <w:tab w:val="num" w:pos="1440"/>
        </w:tabs>
        <w:ind w:left="1440" w:hanging="360"/>
      </w:pPr>
      <w:rPr>
        <w:rFonts w:ascii="Wingdings 3" w:hAnsi="Wingdings 3" w:hint="default"/>
      </w:rPr>
    </w:lvl>
    <w:lvl w:ilvl="2" w:tplc="5D82CCAA" w:tentative="1">
      <w:start w:val="1"/>
      <w:numFmt w:val="bullet"/>
      <w:lvlText w:val=""/>
      <w:lvlJc w:val="left"/>
      <w:pPr>
        <w:tabs>
          <w:tab w:val="num" w:pos="2160"/>
        </w:tabs>
        <w:ind w:left="2160" w:hanging="360"/>
      </w:pPr>
      <w:rPr>
        <w:rFonts w:ascii="Wingdings 3" w:hAnsi="Wingdings 3" w:hint="default"/>
      </w:rPr>
    </w:lvl>
    <w:lvl w:ilvl="3" w:tplc="436278E2" w:tentative="1">
      <w:start w:val="1"/>
      <w:numFmt w:val="bullet"/>
      <w:lvlText w:val=""/>
      <w:lvlJc w:val="left"/>
      <w:pPr>
        <w:tabs>
          <w:tab w:val="num" w:pos="2880"/>
        </w:tabs>
        <w:ind w:left="2880" w:hanging="360"/>
      </w:pPr>
      <w:rPr>
        <w:rFonts w:ascii="Wingdings 3" w:hAnsi="Wingdings 3" w:hint="default"/>
      </w:rPr>
    </w:lvl>
    <w:lvl w:ilvl="4" w:tplc="D312F12E" w:tentative="1">
      <w:start w:val="1"/>
      <w:numFmt w:val="bullet"/>
      <w:lvlText w:val=""/>
      <w:lvlJc w:val="left"/>
      <w:pPr>
        <w:tabs>
          <w:tab w:val="num" w:pos="3600"/>
        </w:tabs>
        <w:ind w:left="3600" w:hanging="360"/>
      </w:pPr>
      <w:rPr>
        <w:rFonts w:ascii="Wingdings 3" w:hAnsi="Wingdings 3" w:hint="default"/>
      </w:rPr>
    </w:lvl>
    <w:lvl w:ilvl="5" w:tplc="21F04BF8" w:tentative="1">
      <w:start w:val="1"/>
      <w:numFmt w:val="bullet"/>
      <w:lvlText w:val=""/>
      <w:lvlJc w:val="left"/>
      <w:pPr>
        <w:tabs>
          <w:tab w:val="num" w:pos="4320"/>
        </w:tabs>
        <w:ind w:left="4320" w:hanging="360"/>
      </w:pPr>
      <w:rPr>
        <w:rFonts w:ascii="Wingdings 3" w:hAnsi="Wingdings 3" w:hint="default"/>
      </w:rPr>
    </w:lvl>
    <w:lvl w:ilvl="6" w:tplc="E02478AE" w:tentative="1">
      <w:start w:val="1"/>
      <w:numFmt w:val="bullet"/>
      <w:lvlText w:val=""/>
      <w:lvlJc w:val="left"/>
      <w:pPr>
        <w:tabs>
          <w:tab w:val="num" w:pos="5040"/>
        </w:tabs>
        <w:ind w:left="5040" w:hanging="360"/>
      </w:pPr>
      <w:rPr>
        <w:rFonts w:ascii="Wingdings 3" w:hAnsi="Wingdings 3" w:hint="default"/>
      </w:rPr>
    </w:lvl>
    <w:lvl w:ilvl="7" w:tplc="51BE5174" w:tentative="1">
      <w:start w:val="1"/>
      <w:numFmt w:val="bullet"/>
      <w:lvlText w:val=""/>
      <w:lvlJc w:val="left"/>
      <w:pPr>
        <w:tabs>
          <w:tab w:val="num" w:pos="5760"/>
        </w:tabs>
        <w:ind w:left="5760" w:hanging="360"/>
      </w:pPr>
      <w:rPr>
        <w:rFonts w:ascii="Wingdings 3" w:hAnsi="Wingdings 3" w:hint="default"/>
      </w:rPr>
    </w:lvl>
    <w:lvl w:ilvl="8" w:tplc="5ABEBAE8"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11"/>
  </w:num>
  <w:num w:numId="3">
    <w:abstractNumId w:val="8"/>
  </w:num>
  <w:num w:numId="4">
    <w:abstractNumId w:val="3"/>
  </w:num>
  <w:num w:numId="5">
    <w:abstractNumId w:val="10"/>
  </w:num>
  <w:num w:numId="6">
    <w:abstractNumId w:val="7"/>
  </w:num>
  <w:num w:numId="7">
    <w:abstractNumId w:val="1"/>
  </w:num>
  <w:num w:numId="8">
    <w:abstractNumId w:val="6"/>
  </w:num>
  <w:num w:numId="9">
    <w:abstractNumId w:val="13"/>
  </w:num>
  <w:num w:numId="10">
    <w:abstractNumId w:val="0"/>
  </w:num>
  <w:num w:numId="11">
    <w:abstractNumId w:val="4"/>
  </w:num>
  <w:num w:numId="12">
    <w:abstractNumId w:val="12"/>
  </w:num>
  <w:num w:numId="13">
    <w:abstractNumId w:val="15"/>
  </w:num>
  <w:num w:numId="14">
    <w:abstractNumId w:val="5"/>
  </w:num>
  <w:num w:numId="15">
    <w:abstractNumId w:val="16"/>
  </w:num>
  <w:num w:numId="1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3">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CF2"/>
    <w:rsid w:val="000004B6"/>
    <w:rsid w:val="00000838"/>
    <w:rsid w:val="00002355"/>
    <w:rsid w:val="00002A6E"/>
    <w:rsid w:val="00002D8F"/>
    <w:rsid w:val="00003728"/>
    <w:rsid w:val="00003F15"/>
    <w:rsid w:val="00004A03"/>
    <w:rsid w:val="00004D1F"/>
    <w:rsid w:val="00004E45"/>
    <w:rsid w:val="000051A6"/>
    <w:rsid w:val="00005BC4"/>
    <w:rsid w:val="00005BD0"/>
    <w:rsid w:val="00006856"/>
    <w:rsid w:val="00007F70"/>
    <w:rsid w:val="00010891"/>
    <w:rsid w:val="00010C3D"/>
    <w:rsid w:val="00010D78"/>
    <w:rsid w:val="0001131A"/>
    <w:rsid w:val="00011A0A"/>
    <w:rsid w:val="0001200F"/>
    <w:rsid w:val="00012448"/>
    <w:rsid w:val="00012EF6"/>
    <w:rsid w:val="00013123"/>
    <w:rsid w:val="00013B4A"/>
    <w:rsid w:val="00014047"/>
    <w:rsid w:val="0001482E"/>
    <w:rsid w:val="00015951"/>
    <w:rsid w:val="00015B5B"/>
    <w:rsid w:val="00015DB9"/>
    <w:rsid w:val="0001649F"/>
    <w:rsid w:val="00016AAD"/>
    <w:rsid w:val="00017E27"/>
    <w:rsid w:val="000201C5"/>
    <w:rsid w:val="0002077F"/>
    <w:rsid w:val="000216E2"/>
    <w:rsid w:val="000222C4"/>
    <w:rsid w:val="0002272E"/>
    <w:rsid w:val="00022A03"/>
    <w:rsid w:val="0002310C"/>
    <w:rsid w:val="00023296"/>
    <w:rsid w:val="000242DC"/>
    <w:rsid w:val="000260D8"/>
    <w:rsid w:val="00026B10"/>
    <w:rsid w:val="000270DC"/>
    <w:rsid w:val="00027529"/>
    <w:rsid w:val="0003067E"/>
    <w:rsid w:val="000310FB"/>
    <w:rsid w:val="00031152"/>
    <w:rsid w:val="000320D5"/>
    <w:rsid w:val="00032180"/>
    <w:rsid w:val="00032C91"/>
    <w:rsid w:val="0003360C"/>
    <w:rsid w:val="0003417D"/>
    <w:rsid w:val="00034C67"/>
    <w:rsid w:val="000350E7"/>
    <w:rsid w:val="00035940"/>
    <w:rsid w:val="000363A3"/>
    <w:rsid w:val="000371D6"/>
    <w:rsid w:val="00037294"/>
    <w:rsid w:val="00040539"/>
    <w:rsid w:val="00040DA2"/>
    <w:rsid w:val="0004123A"/>
    <w:rsid w:val="00041721"/>
    <w:rsid w:val="00041CEB"/>
    <w:rsid w:val="00042D45"/>
    <w:rsid w:val="0004305E"/>
    <w:rsid w:val="0004312B"/>
    <w:rsid w:val="00044EF0"/>
    <w:rsid w:val="00050854"/>
    <w:rsid w:val="00053277"/>
    <w:rsid w:val="00053410"/>
    <w:rsid w:val="0005363E"/>
    <w:rsid w:val="0005495E"/>
    <w:rsid w:val="00054F1D"/>
    <w:rsid w:val="00055682"/>
    <w:rsid w:val="000557BC"/>
    <w:rsid w:val="00055FEF"/>
    <w:rsid w:val="00056462"/>
    <w:rsid w:val="00056EE7"/>
    <w:rsid w:val="000571C5"/>
    <w:rsid w:val="000572FC"/>
    <w:rsid w:val="00060726"/>
    <w:rsid w:val="00060764"/>
    <w:rsid w:val="00060A1C"/>
    <w:rsid w:val="00060D4C"/>
    <w:rsid w:val="000612F7"/>
    <w:rsid w:val="00061F66"/>
    <w:rsid w:val="00062371"/>
    <w:rsid w:val="000627B2"/>
    <w:rsid w:val="00063289"/>
    <w:rsid w:val="00063631"/>
    <w:rsid w:val="00064F50"/>
    <w:rsid w:val="00065E97"/>
    <w:rsid w:val="00066339"/>
    <w:rsid w:val="000663F5"/>
    <w:rsid w:val="000665F1"/>
    <w:rsid w:val="00066C56"/>
    <w:rsid w:val="00066FCF"/>
    <w:rsid w:val="00067466"/>
    <w:rsid w:val="00067C1F"/>
    <w:rsid w:val="00067D96"/>
    <w:rsid w:val="00067E76"/>
    <w:rsid w:val="00067E79"/>
    <w:rsid w:val="00070754"/>
    <w:rsid w:val="00071644"/>
    <w:rsid w:val="000719D4"/>
    <w:rsid w:val="00071CE8"/>
    <w:rsid w:val="00071D0F"/>
    <w:rsid w:val="00071F2C"/>
    <w:rsid w:val="00072471"/>
    <w:rsid w:val="00073756"/>
    <w:rsid w:val="00075C09"/>
    <w:rsid w:val="00076060"/>
    <w:rsid w:val="0007629A"/>
    <w:rsid w:val="00077688"/>
    <w:rsid w:val="00077890"/>
    <w:rsid w:val="0008020B"/>
    <w:rsid w:val="00080283"/>
    <w:rsid w:val="00081530"/>
    <w:rsid w:val="0008167A"/>
    <w:rsid w:val="00081A49"/>
    <w:rsid w:val="00081E69"/>
    <w:rsid w:val="00082776"/>
    <w:rsid w:val="00082D37"/>
    <w:rsid w:val="00083CA0"/>
    <w:rsid w:val="0008450F"/>
    <w:rsid w:val="0008460C"/>
    <w:rsid w:val="00084953"/>
    <w:rsid w:val="00085039"/>
    <w:rsid w:val="00085247"/>
    <w:rsid w:val="00086660"/>
    <w:rsid w:val="00086D69"/>
    <w:rsid w:val="00090208"/>
    <w:rsid w:val="00092A9F"/>
    <w:rsid w:val="00093F88"/>
    <w:rsid w:val="000941B7"/>
    <w:rsid w:val="00094997"/>
    <w:rsid w:val="000953D7"/>
    <w:rsid w:val="00095430"/>
    <w:rsid w:val="0009586C"/>
    <w:rsid w:val="00095CF2"/>
    <w:rsid w:val="00096AA6"/>
    <w:rsid w:val="00097E0A"/>
    <w:rsid w:val="00097E12"/>
    <w:rsid w:val="000A0028"/>
    <w:rsid w:val="000A04DE"/>
    <w:rsid w:val="000A05B6"/>
    <w:rsid w:val="000A0EEA"/>
    <w:rsid w:val="000A117F"/>
    <w:rsid w:val="000A1DC3"/>
    <w:rsid w:val="000A1E75"/>
    <w:rsid w:val="000A236B"/>
    <w:rsid w:val="000A2EB0"/>
    <w:rsid w:val="000A2F84"/>
    <w:rsid w:val="000A32C6"/>
    <w:rsid w:val="000A4765"/>
    <w:rsid w:val="000A52A6"/>
    <w:rsid w:val="000A5576"/>
    <w:rsid w:val="000A5B7D"/>
    <w:rsid w:val="000A702B"/>
    <w:rsid w:val="000B00BE"/>
    <w:rsid w:val="000B1393"/>
    <w:rsid w:val="000B1A5C"/>
    <w:rsid w:val="000B1EAB"/>
    <w:rsid w:val="000B30EB"/>
    <w:rsid w:val="000B31BA"/>
    <w:rsid w:val="000B3421"/>
    <w:rsid w:val="000B39F4"/>
    <w:rsid w:val="000B3C77"/>
    <w:rsid w:val="000B4720"/>
    <w:rsid w:val="000B4B9E"/>
    <w:rsid w:val="000B5DB0"/>
    <w:rsid w:val="000B5DD0"/>
    <w:rsid w:val="000B5E18"/>
    <w:rsid w:val="000B5E4A"/>
    <w:rsid w:val="000B6608"/>
    <w:rsid w:val="000B6AA0"/>
    <w:rsid w:val="000B7035"/>
    <w:rsid w:val="000B777E"/>
    <w:rsid w:val="000B7833"/>
    <w:rsid w:val="000C084F"/>
    <w:rsid w:val="000C0F49"/>
    <w:rsid w:val="000C263F"/>
    <w:rsid w:val="000C2687"/>
    <w:rsid w:val="000C34DB"/>
    <w:rsid w:val="000C36F6"/>
    <w:rsid w:val="000C3A07"/>
    <w:rsid w:val="000C57C6"/>
    <w:rsid w:val="000C608D"/>
    <w:rsid w:val="000C63C3"/>
    <w:rsid w:val="000C6C0D"/>
    <w:rsid w:val="000C700E"/>
    <w:rsid w:val="000C752A"/>
    <w:rsid w:val="000C778A"/>
    <w:rsid w:val="000D1E51"/>
    <w:rsid w:val="000D2F85"/>
    <w:rsid w:val="000D4017"/>
    <w:rsid w:val="000D4B35"/>
    <w:rsid w:val="000D557C"/>
    <w:rsid w:val="000D6312"/>
    <w:rsid w:val="000D63EB"/>
    <w:rsid w:val="000D66FC"/>
    <w:rsid w:val="000D7149"/>
    <w:rsid w:val="000D7882"/>
    <w:rsid w:val="000E0100"/>
    <w:rsid w:val="000E0472"/>
    <w:rsid w:val="000E0F66"/>
    <w:rsid w:val="000E1D95"/>
    <w:rsid w:val="000E2D86"/>
    <w:rsid w:val="000E3CA6"/>
    <w:rsid w:val="000E4069"/>
    <w:rsid w:val="000E4232"/>
    <w:rsid w:val="000E4CF2"/>
    <w:rsid w:val="000E531B"/>
    <w:rsid w:val="000E68F9"/>
    <w:rsid w:val="000E7231"/>
    <w:rsid w:val="000E7B86"/>
    <w:rsid w:val="000F09B6"/>
    <w:rsid w:val="000F0DF6"/>
    <w:rsid w:val="000F0E95"/>
    <w:rsid w:val="000F1E42"/>
    <w:rsid w:val="000F216A"/>
    <w:rsid w:val="000F2C86"/>
    <w:rsid w:val="000F3393"/>
    <w:rsid w:val="000F352E"/>
    <w:rsid w:val="000F3BF5"/>
    <w:rsid w:val="000F46C0"/>
    <w:rsid w:val="000F4A4B"/>
    <w:rsid w:val="000F4D0E"/>
    <w:rsid w:val="000F61B0"/>
    <w:rsid w:val="000F61BD"/>
    <w:rsid w:val="000F6265"/>
    <w:rsid w:val="000F6675"/>
    <w:rsid w:val="000F6F7C"/>
    <w:rsid w:val="000F703D"/>
    <w:rsid w:val="000F7691"/>
    <w:rsid w:val="000F7EA1"/>
    <w:rsid w:val="000F7EFC"/>
    <w:rsid w:val="00101F7B"/>
    <w:rsid w:val="00103561"/>
    <w:rsid w:val="001035E5"/>
    <w:rsid w:val="00103B75"/>
    <w:rsid w:val="00103C1D"/>
    <w:rsid w:val="00103D21"/>
    <w:rsid w:val="00103F05"/>
    <w:rsid w:val="00104A75"/>
    <w:rsid w:val="0010590E"/>
    <w:rsid w:val="0010599A"/>
    <w:rsid w:val="00105D70"/>
    <w:rsid w:val="001065E0"/>
    <w:rsid w:val="00106893"/>
    <w:rsid w:val="00106A59"/>
    <w:rsid w:val="00106CA5"/>
    <w:rsid w:val="001074D3"/>
    <w:rsid w:val="00110133"/>
    <w:rsid w:val="00110A84"/>
    <w:rsid w:val="00111005"/>
    <w:rsid w:val="001111C3"/>
    <w:rsid w:val="00111529"/>
    <w:rsid w:val="001116B3"/>
    <w:rsid w:val="00112245"/>
    <w:rsid w:val="001124EB"/>
    <w:rsid w:val="00112F91"/>
    <w:rsid w:val="001144AE"/>
    <w:rsid w:val="00114553"/>
    <w:rsid w:val="00114887"/>
    <w:rsid w:val="00114EE1"/>
    <w:rsid w:val="001165BB"/>
    <w:rsid w:val="001169B1"/>
    <w:rsid w:val="00116F50"/>
    <w:rsid w:val="001177D4"/>
    <w:rsid w:val="001178FC"/>
    <w:rsid w:val="00117E98"/>
    <w:rsid w:val="00121749"/>
    <w:rsid w:val="0012187A"/>
    <w:rsid w:val="00122FF9"/>
    <w:rsid w:val="00123868"/>
    <w:rsid w:val="00123D19"/>
    <w:rsid w:val="001240A4"/>
    <w:rsid w:val="0012413B"/>
    <w:rsid w:val="001242B0"/>
    <w:rsid w:val="00124AA5"/>
    <w:rsid w:val="00124AC8"/>
    <w:rsid w:val="00124DBB"/>
    <w:rsid w:val="00125400"/>
    <w:rsid w:val="0012546B"/>
    <w:rsid w:val="00125D99"/>
    <w:rsid w:val="0012602E"/>
    <w:rsid w:val="0012670F"/>
    <w:rsid w:val="00126D96"/>
    <w:rsid w:val="00127928"/>
    <w:rsid w:val="00127B77"/>
    <w:rsid w:val="0013015C"/>
    <w:rsid w:val="001305D6"/>
    <w:rsid w:val="0013180D"/>
    <w:rsid w:val="0013258F"/>
    <w:rsid w:val="001327B5"/>
    <w:rsid w:val="00132B0A"/>
    <w:rsid w:val="00132EF3"/>
    <w:rsid w:val="0013300E"/>
    <w:rsid w:val="0013354F"/>
    <w:rsid w:val="00134049"/>
    <w:rsid w:val="00134359"/>
    <w:rsid w:val="00134B38"/>
    <w:rsid w:val="001352FC"/>
    <w:rsid w:val="00135506"/>
    <w:rsid w:val="00135D24"/>
    <w:rsid w:val="00135D87"/>
    <w:rsid w:val="0013658E"/>
    <w:rsid w:val="00136DC5"/>
    <w:rsid w:val="001376B1"/>
    <w:rsid w:val="00137E53"/>
    <w:rsid w:val="001405CF"/>
    <w:rsid w:val="00140C3D"/>
    <w:rsid w:val="001416F2"/>
    <w:rsid w:val="001417DB"/>
    <w:rsid w:val="00141CE9"/>
    <w:rsid w:val="00141D63"/>
    <w:rsid w:val="001424E6"/>
    <w:rsid w:val="00142933"/>
    <w:rsid w:val="00142D0E"/>
    <w:rsid w:val="0014356A"/>
    <w:rsid w:val="001435B1"/>
    <w:rsid w:val="00143652"/>
    <w:rsid w:val="00143ED6"/>
    <w:rsid w:val="0014409A"/>
    <w:rsid w:val="0014464C"/>
    <w:rsid w:val="00144CB8"/>
    <w:rsid w:val="00144F96"/>
    <w:rsid w:val="00145092"/>
    <w:rsid w:val="0014551F"/>
    <w:rsid w:val="001455BC"/>
    <w:rsid w:val="00146192"/>
    <w:rsid w:val="001467AE"/>
    <w:rsid w:val="0014748D"/>
    <w:rsid w:val="00147B8D"/>
    <w:rsid w:val="00151F91"/>
    <w:rsid w:val="001525B4"/>
    <w:rsid w:val="00152CD7"/>
    <w:rsid w:val="00152FE6"/>
    <w:rsid w:val="00154374"/>
    <w:rsid w:val="0015459F"/>
    <w:rsid w:val="00154E6C"/>
    <w:rsid w:val="00155D67"/>
    <w:rsid w:val="00155DFA"/>
    <w:rsid w:val="001563C5"/>
    <w:rsid w:val="001564B3"/>
    <w:rsid w:val="00157384"/>
    <w:rsid w:val="00157820"/>
    <w:rsid w:val="00160167"/>
    <w:rsid w:val="00160666"/>
    <w:rsid w:val="00160695"/>
    <w:rsid w:val="00160C23"/>
    <w:rsid w:val="00161026"/>
    <w:rsid w:val="00161F0D"/>
    <w:rsid w:val="001623F6"/>
    <w:rsid w:val="00162475"/>
    <w:rsid w:val="00162632"/>
    <w:rsid w:val="00162C59"/>
    <w:rsid w:val="00162C99"/>
    <w:rsid w:val="00163643"/>
    <w:rsid w:val="001653FB"/>
    <w:rsid w:val="00165726"/>
    <w:rsid w:val="001660AF"/>
    <w:rsid w:val="00166194"/>
    <w:rsid w:val="0016777E"/>
    <w:rsid w:val="001678B5"/>
    <w:rsid w:val="00167C88"/>
    <w:rsid w:val="001702EF"/>
    <w:rsid w:val="0017086C"/>
    <w:rsid w:val="001709E3"/>
    <w:rsid w:val="00170FDC"/>
    <w:rsid w:val="001710B3"/>
    <w:rsid w:val="00171C05"/>
    <w:rsid w:val="00171DF9"/>
    <w:rsid w:val="001724EA"/>
    <w:rsid w:val="001728E8"/>
    <w:rsid w:val="00173542"/>
    <w:rsid w:val="00174598"/>
    <w:rsid w:val="001749C8"/>
    <w:rsid w:val="001759AF"/>
    <w:rsid w:val="00175A9A"/>
    <w:rsid w:val="00175E86"/>
    <w:rsid w:val="0017786E"/>
    <w:rsid w:val="00177F97"/>
    <w:rsid w:val="0018027C"/>
    <w:rsid w:val="001805D8"/>
    <w:rsid w:val="00180ACB"/>
    <w:rsid w:val="00180DF2"/>
    <w:rsid w:val="00182200"/>
    <w:rsid w:val="001824A5"/>
    <w:rsid w:val="00182553"/>
    <w:rsid w:val="00182A4D"/>
    <w:rsid w:val="00182F9F"/>
    <w:rsid w:val="00183AED"/>
    <w:rsid w:val="00183C16"/>
    <w:rsid w:val="00184017"/>
    <w:rsid w:val="00184D28"/>
    <w:rsid w:val="00185785"/>
    <w:rsid w:val="00185CF4"/>
    <w:rsid w:val="00185FE4"/>
    <w:rsid w:val="00186A32"/>
    <w:rsid w:val="00187412"/>
    <w:rsid w:val="001875E8"/>
    <w:rsid w:val="001908B5"/>
    <w:rsid w:val="001911D6"/>
    <w:rsid w:val="00193EC7"/>
    <w:rsid w:val="00193FD5"/>
    <w:rsid w:val="001944BF"/>
    <w:rsid w:val="00194752"/>
    <w:rsid w:val="00194B94"/>
    <w:rsid w:val="001952CC"/>
    <w:rsid w:val="00195331"/>
    <w:rsid w:val="00195B51"/>
    <w:rsid w:val="00195CD6"/>
    <w:rsid w:val="00195FBA"/>
    <w:rsid w:val="00196415"/>
    <w:rsid w:val="001964C4"/>
    <w:rsid w:val="00196B8E"/>
    <w:rsid w:val="00196E53"/>
    <w:rsid w:val="00196E7E"/>
    <w:rsid w:val="001974E4"/>
    <w:rsid w:val="0019779B"/>
    <w:rsid w:val="001A06F1"/>
    <w:rsid w:val="001A084B"/>
    <w:rsid w:val="001A09FC"/>
    <w:rsid w:val="001A0D1C"/>
    <w:rsid w:val="001A1042"/>
    <w:rsid w:val="001A18E2"/>
    <w:rsid w:val="001A1923"/>
    <w:rsid w:val="001A2275"/>
    <w:rsid w:val="001A25D6"/>
    <w:rsid w:val="001A2803"/>
    <w:rsid w:val="001A335D"/>
    <w:rsid w:val="001A3551"/>
    <w:rsid w:val="001A3D21"/>
    <w:rsid w:val="001A4B46"/>
    <w:rsid w:val="001A51E8"/>
    <w:rsid w:val="001A5838"/>
    <w:rsid w:val="001A62A1"/>
    <w:rsid w:val="001A6990"/>
    <w:rsid w:val="001A6A15"/>
    <w:rsid w:val="001A6F00"/>
    <w:rsid w:val="001A6F85"/>
    <w:rsid w:val="001A7489"/>
    <w:rsid w:val="001A7603"/>
    <w:rsid w:val="001A7608"/>
    <w:rsid w:val="001A7A9D"/>
    <w:rsid w:val="001B06ED"/>
    <w:rsid w:val="001B0EB1"/>
    <w:rsid w:val="001B152A"/>
    <w:rsid w:val="001B1722"/>
    <w:rsid w:val="001B1C9E"/>
    <w:rsid w:val="001B21EC"/>
    <w:rsid w:val="001B2800"/>
    <w:rsid w:val="001B2A4D"/>
    <w:rsid w:val="001B3E2D"/>
    <w:rsid w:val="001B470B"/>
    <w:rsid w:val="001B4CF0"/>
    <w:rsid w:val="001B5662"/>
    <w:rsid w:val="001B5C66"/>
    <w:rsid w:val="001B683C"/>
    <w:rsid w:val="001B6F96"/>
    <w:rsid w:val="001B7400"/>
    <w:rsid w:val="001B770F"/>
    <w:rsid w:val="001B7772"/>
    <w:rsid w:val="001C0BBA"/>
    <w:rsid w:val="001C17A3"/>
    <w:rsid w:val="001C180B"/>
    <w:rsid w:val="001C1F03"/>
    <w:rsid w:val="001C2245"/>
    <w:rsid w:val="001C235D"/>
    <w:rsid w:val="001C2522"/>
    <w:rsid w:val="001C2DA4"/>
    <w:rsid w:val="001C3A99"/>
    <w:rsid w:val="001C3C36"/>
    <w:rsid w:val="001C45AE"/>
    <w:rsid w:val="001C464C"/>
    <w:rsid w:val="001C589F"/>
    <w:rsid w:val="001C5B1A"/>
    <w:rsid w:val="001C5CF2"/>
    <w:rsid w:val="001C605F"/>
    <w:rsid w:val="001C6466"/>
    <w:rsid w:val="001C6B52"/>
    <w:rsid w:val="001C7C5C"/>
    <w:rsid w:val="001D0878"/>
    <w:rsid w:val="001D126F"/>
    <w:rsid w:val="001D129F"/>
    <w:rsid w:val="001D15EF"/>
    <w:rsid w:val="001D2330"/>
    <w:rsid w:val="001D6336"/>
    <w:rsid w:val="001D749F"/>
    <w:rsid w:val="001D74E6"/>
    <w:rsid w:val="001E036B"/>
    <w:rsid w:val="001E0DD0"/>
    <w:rsid w:val="001E1694"/>
    <w:rsid w:val="001E1DD3"/>
    <w:rsid w:val="001E237A"/>
    <w:rsid w:val="001E2D45"/>
    <w:rsid w:val="001E399A"/>
    <w:rsid w:val="001E3CEF"/>
    <w:rsid w:val="001E3F53"/>
    <w:rsid w:val="001E4D14"/>
    <w:rsid w:val="001E4D67"/>
    <w:rsid w:val="001E5BDE"/>
    <w:rsid w:val="001E642F"/>
    <w:rsid w:val="001E7F81"/>
    <w:rsid w:val="001F083E"/>
    <w:rsid w:val="001F287E"/>
    <w:rsid w:val="001F2B27"/>
    <w:rsid w:val="001F32F8"/>
    <w:rsid w:val="001F3D6E"/>
    <w:rsid w:val="001F434C"/>
    <w:rsid w:val="001F4458"/>
    <w:rsid w:val="001F461B"/>
    <w:rsid w:val="001F4D55"/>
    <w:rsid w:val="001F683D"/>
    <w:rsid w:val="001F6900"/>
    <w:rsid w:val="001F7123"/>
    <w:rsid w:val="001F732C"/>
    <w:rsid w:val="001F7381"/>
    <w:rsid w:val="001F7DD7"/>
    <w:rsid w:val="001F7E73"/>
    <w:rsid w:val="002006F7"/>
    <w:rsid w:val="00201B77"/>
    <w:rsid w:val="00201CCB"/>
    <w:rsid w:val="00202106"/>
    <w:rsid w:val="002029F4"/>
    <w:rsid w:val="0020365C"/>
    <w:rsid w:val="002038EE"/>
    <w:rsid w:val="00203A29"/>
    <w:rsid w:val="00203AC4"/>
    <w:rsid w:val="00203BCC"/>
    <w:rsid w:val="002042CE"/>
    <w:rsid w:val="00204885"/>
    <w:rsid w:val="00204D9C"/>
    <w:rsid w:val="00204DE7"/>
    <w:rsid w:val="002055ED"/>
    <w:rsid w:val="0020571C"/>
    <w:rsid w:val="00205BE1"/>
    <w:rsid w:val="0020761F"/>
    <w:rsid w:val="00210571"/>
    <w:rsid w:val="002108C5"/>
    <w:rsid w:val="002111D2"/>
    <w:rsid w:val="00211BCB"/>
    <w:rsid w:val="00211E24"/>
    <w:rsid w:val="002121F2"/>
    <w:rsid w:val="00212408"/>
    <w:rsid w:val="002132B3"/>
    <w:rsid w:val="00213939"/>
    <w:rsid w:val="00214033"/>
    <w:rsid w:val="002150C6"/>
    <w:rsid w:val="002152E7"/>
    <w:rsid w:val="00216EDD"/>
    <w:rsid w:val="00216EDE"/>
    <w:rsid w:val="00217C5D"/>
    <w:rsid w:val="00217D06"/>
    <w:rsid w:val="00220CA1"/>
    <w:rsid w:val="00220CF2"/>
    <w:rsid w:val="00222283"/>
    <w:rsid w:val="00222966"/>
    <w:rsid w:val="00222A60"/>
    <w:rsid w:val="00223AAF"/>
    <w:rsid w:val="00223B6E"/>
    <w:rsid w:val="00223D61"/>
    <w:rsid w:val="00223F9D"/>
    <w:rsid w:val="00224890"/>
    <w:rsid w:val="00224B56"/>
    <w:rsid w:val="00224CCE"/>
    <w:rsid w:val="00224EC5"/>
    <w:rsid w:val="002254B6"/>
    <w:rsid w:val="00225681"/>
    <w:rsid w:val="00225D99"/>
    <w:rsid w:val="0022615B"/>
    <w:rsid w:val="002269CF"/>
    <w:rsid w:val="00227C5F"/>
    <w:rsid w:val="00230238"/>
    <w:rsid w:val="00230390"/>
    <w:rsid w:val="0023188A"/>
    <w:rsid w:val="00231DC5"/>
    <w:rsid w:val="00231E96"/>
    <w:rsid w:val="002334A9"/>
    <w:rsid w:val="00233E5E"/>
    <w:rsid w:val="00233E5F"/>
    <w:rsid w:val="002341FE"/>
    <w:rsid w:val="00234C77"/>
    <w:rsid w:val="00234FD4"/>
    <w:rsid w:val="0023551E"/>
    <w:rsid w:val="00235692"/>
    <w:rsid w:val="00236209"/>
    <w:rsid w:val="00236453"/>
    <w:rsid w:val="002368EC"/>
    <w:rsid w:val="00236D54"/>
    <w:rsid w:val="00236E95"/>
    <w:rsid w:val="00236F6D"/>
    <w:rsid w:val="002374FE"/>
    <w:rsid w:val="0023793B"/>
    <w:rsid w:val="00240759"/>
    <w:rsid w:val="00241009"/>
    <w:rsid w:val="0024183A"/>
    <w:rsid w:val="00242CB9"/>
    <w:rsid w:val="00243543"/>
    <w:rsid w:val="00243FA7"/>
    <w:rsid w:val="00244CDB"/>
    <w:rsid w:val="002455BC"/>
    <w:rsid w:val="00246065"/>
    <w:rsid w:val="00246172"/>
    <w:rsid w:val="00246D32"/>
    <w:rsid w:val="00246EA7"/>
    <w:rsid w:val="00247616"/>
    <w:rsid w:val="00247803"/>
    <w:rsid w:val="00247914"/>
    <w:rsid w:val="002503ED"/>
    <w:rsid w:val="00251B5D"/>
    <w:rsid w:val="002522C9"/>
    <w:rsid w:val="002532AA"/>
    <w:rsid w:val="002539F1"/>
    <w:rsid w:val="00253E2D"/>
    <w:rsid w:val="002557E6"/>
    <w:rsid w:val="00255849"/>
    <w:rsid w:val="00255AEB"/>
    <w:rsid w:val="00255CF1"/>
    <w:rsid w:val="00255E8C"/>
    <w:rsid w:val="0025777B"/>
    <w:rsid w:val="002579C4"/>
    <w:rsid w:val="00257E50"/>
    <w:rsid w:val="00257F09"/>
    <w:rsid w:val="0026116C"/>
    <w:rsid w:val="0026265A"/>
    <w:rsid w:val="002632AA"/>
    <w:rsid w:val="00263307"/>
    <w:rsid w:val="002645CD"/>
    <w:rsid w:val="0026481B"/>
    <w:rsid w:val="00265504"/>
    <w:rsid w:val="002657C2"/>
    <w:rsid w:val="00265CF5"/>
    <w:rsid w:val="00266489"/>
    <w:rsid w:val="00266678"/>
    <w:rsid w:val="00266966"/>
    <w:rsid w:val="00266999"/>
    <w:rsid w:val="00266F43"/>
    <w:rsid w:val="00267E06"/>
    <w:rsid w:val="002700B6"/>
    <w:rsid w:val="00270A59"/>
    <w:rsid w:val="00270FED"/>
    <w:rsid w:val="00272070"/>
    <w:rsid w:val="002727C0"/>
    <w:rsid w:val="00272E90"/>
    <w:rsid w:val="0027325C"/>
    <w:rsid w:val="00273396"/>
    <w:rsid w:val="002734AF"/>
    <w:rsid w:val="00273992"/>
    <w:rsid w:val="00274C69"/>
    <w:rsid w:val="00277028"/>
    <w:rsid w:val="00277465"/>
    <w:rsid w:val="00277523"/>
    <w:rsid w:val="002777BF"/>
    <w:rsid w:val="00280635"/>
    <w:rsid w:val="00280686"/>
    <w:rsid w:val="002811E4"/>
    <w:rsid w:val="00281677"/>
    <w:rsid w:val="00281897"/>
    <w:rsid w:val="00282217"/>
    <w:rsid w:val="002825B5"/>
    <w:rsid w:val="00282744"/>
    <w:rsid w:val="002839FA"/>
    <w:rsid w:val="0028577C"/>
    <w:rsid w:val="002857FA"/>
    <w:rsid w:val="00285CDD"/>
    <w:rsid w:val="00286B6F"/>
    <w:rsid w:val="00286EA5"/>
    <w:rsid w:val="00286FE9"/>
    <w:rsid w:val="002873E8"/>
    <w:rsid w:val="0028779C"/>
    <w:rsid w:val="00287A06"/>
    <w:rsid w:val="00287CB9"/>
    <w:rsid w:val="00290327"/>
    <w:rsid w:val="00290B96"/>
    <w:rsid w:val="002912BB"/>
    <w:rsid w:val="00291FC7"/>
    <w:rsid w:val="002922D2"/>
    <w:rsid w:val="00292420"/>
    <w:rsid w:val="0029248E"/>
    <w:rsid w:val="00292EE2"/>
    <w:rsid w:val="00293499"/>
    <w:rsid w:val="00294C0B"/>
    <w:rsid w:val="002977F4"/>
    <w:rsid w:val="00297B84"/>
    <w:rsid w:val="002A0ABD"/>
    <w:rsid w:val="002A1281"/>
    <w:rsid w:val="002A157C"/>
    <w:rsid w:val="002A205E"/>
    <w:rsid w:val="002A27EF"/>
    <w:rsid w:val="002A40C5"/>
    <w:rsid w:val="002A49AF"/>
    <w:rsid w:val="002A5166"/>
    <w:rsid w:val="002A55EB"/>
    <w:rsid w:val="002A6BFE"/>
    <w:rsid w:val="002A7133"/>
    <w:rsid w:val="002A716E"/>
    <w:rsid w:val="002A732C"/>
    <w:rsid w:val="002A7E18"/>
    <w:rsid w:val="002B02EE"/>
    <w:rsid w:val="002B055F"/>
    <w:rsid w:val="002B101A"/>
    <w:rsid w:val="002B12E4"/>
    <w:rsid w:val="002B150C"/>
    <w:rsid w:val="002B21D1"/>
    <w:rsid w:val="002B2398"/>
    <w:rsid w:val="002B367D"/>
    <w:rsid w:val="002B3B32"/>
    <w:rsid w:val="002B446D"/>
    <w:rsid w:val="002B5725"/>
    <w:rsid w:val="002B5BED"/>
    <w:rsid w:val="002B66B8"/>
    <w:rsid w:val="002B7897"/>
    <w:rsid w:val="002C0075"/>
    <w:rsid w:val="002C123F"/>
    <w:rsid w:val="002C2AA6"/>
    <w:rsid w:val="002C4214"/>
    <w:rsid w:val="002C460E"/>
    <w:rsid w:val="002C4822"/>
    <w:rsid w:val="002C507F"/>
    <w:rsid w:val="002C5A72"/>
    <w:rsid w:val="002C689A"/>
    <w:rsid w:val="002C6B6E"/>
    <w:rsid w:val="002C6CBE"/>
    <w:rsid w:val="002C6E6A"/>
    <w:rsid w:val="002C6FCC"/>
    <w:rsid w:val="002C7072"/>
    <w:rsid w:val="002C7327"/>
    <w:rsid w:val="002C736E"/>
    <w:rsid w:val="002C7669"/>
    <w:rsid w:val="002D067A"/>
    <w:rsid w:val="002D0C7C"/>
    <w:rsid w:val="002D144C"/>
    <w:rsid w:val="002D181A"/>
    <w:rsid w:val="002D1B1B"/>
    <w:rsid w:val="002D24A7"/>
    <w:rsid w:val="002D3EE6"/>
    <w:rsid w:val="002D4090"/>
    <w:rsid w:val="002D44A0"/>
    <w:rsid w:val="002D4708"/>
    <w:rsid w:val="002D54A6"/>
    <w:rsid w:val="002D5B0E"/>
    <w:rsid w:val="002D6444"/>
    <w:rsid w:val="002D6708"/>
    <w:rsid w:val="002D6C17"/>
    <w:rsid w:val="002D70B8"/>
    <w:rsid w:val="002D71C3"/>
    <w:rsid w:val="002D766D"/>
    <w:rsid w:val="002D775F"/>
    <w:rsid w:val="002E07D8"/>
    <w:rsid w:val="002E0CEC"/>
    <w:rsid w:val="002E17BE"/>
    <w:rsid w:val="002E192C"/>
    <w:rsid w:val="002E216B"/>
    <w:rsid w:val="002E254C"/>
    <w:rsid w:val="002E3B1F"/>
    <w:rsid w:val="002E3B8A"/>
    <w:rsid w:val="002E48A0"/>
    <w:rsid w:val="002E49E2"/>
    <w:rsid w:val="002E5117"/>
    <w:rsid w:val="002E5818"/>
    <w:rsid w:val="002E644F"/>
    <w:rsid w:val="002E7081"/>
    <w:rsid w:val="002F086F"/>
    <w:rsid w:val="002F08B0"/>
    <w:rsid w:val="002F08B4"/>
    <w:rsid w:val="002F151B"/>
    <w:rsid w:val="002F1831"/>
    <w:rsid w:val="002F19BA"/>
    <w:rsid w:val="002F24FF"/>
    <w:rsid w:val="002F2C13"/>
    <w:rsid w:val="002F3365"/>
    <w:rsid w:val="002F3D4F"/>
    <w:rsid w:val="002F4EFE"/>
    <w:rsid w:val="002F5DE3"/>
    <w:rsid w:val="002F645D"/>
    <w:rsid w:val="002F7D61"/>
    <w:rsid w:val="00300722"/>
    <w:rsid w:val="00300F7A"/>
    <w:rsid w:val="00301B03"/>
    <w:rsid w:val="003034AE"/>
    <w:rsid w:val="00303C8D"/>
    <w:rsid w:val="003046CF"/>
    <w:rsid w:val="00304733"/>
    <w:rsid w:val="00305005"/>
    <w:rsid w:val="003050AB"/>
    <w:rsid w:val="003053BA"/>
    <w:rsid w:val="0030556B"/>
    <w:rsid w:val="0030573A"/>
    <w:rsid w:val="003064D2"/>
    <w:rsid w:val="003067E9"/>
    <w:rsid w:val="00310A3A"/>
    <w:rsid w:val="00310DE1"/>
    <w:rsid w:val="0031106C"/>
    <w:rsid w:val="00311118"/>
    <w:rsid w:val="003119A1"/>
    <w:rsid w:val="00312950"/>
    <w:rsid w:val="003129C8"/>
    <w:rsid w:val="0031303B"/>
    <w:rsid w:val="0031324A"/>
    <w:rsid w:val="0031351D"/>
    <w:rsid w:val="0031415A"/>
    <w:rsid w:val="00314467"/>
    <w:rsid w:val="003149DE"/>
    <w:rsid w:val="00315761"/>
    <w:rsid w:val="00316287"/>
    <w:rsid w:val="00320006"/>
    <w:rsid w:val="00320889"/>
    <w:rsid w:val="00320FDD"/>
    <w:rsid w:val="003213A7"/>
    <w:rsid w:val="0032141F"/>
    <w:rsid w:val="003225AC"/>
    <w:rsid w:val="00322AD4"/>
    <w:rsid w:val="00323A58"/>
    <w:rsid w:val="00323F0F"/>
    <w:rsid w:val="00324487"/>
    <w:rsid w:val="003249F5"/>
    <w:rsid w:val="00324F25"/>
    <w:rsid w:val="0032578F"/>
    <w:rsid w:val="003261A1"/>
    <w:rsid w:val="0032646E"/>
    <w:rsid w:val="00327038"/>
    <w:rsid w:val="003270F5"/>
    <w:rsid w:val="00327941"/>
    <w:rsid w:val="00327970"/>
    <w:rsid w:val="00330096"/>
    <w:rsid w:val="003302D2"/>
    <w:rsid w:val="00330358"/>
    <w:rsid w:val="003303B1"/>
    <w:rsid w:val="00330DB3"/>
    <w:rsid w:val="0033138F"/>
    <w:rsid w:val="00331F3A"/>
    <w:rsid w:val="00331F95"/>
    <w:rsid w:val="0033232A"/>
    <w:rsid w:val="00333501"/>
    <w:rsid w:val="0033402A"/>
    <w:rsid w:val="00334C98"/>
    <w:rsid w:val="0033554F"/>
    <w:rsid w:val="00335C32"/>
    <w:rsid w:val="00336675"/>
    <w:rsid w:val="00336FE6"/>
    <w:rsid w:val="0033701A"/>
    <w:rsid w:val="00337189"/>
    <w:rsid w:val="003378EC"/>
    <w:rsid w:val="00340DB6"/>
    <w:rsid w:val="00341B26"/>
    <w:rsid w:val="00342882"/>
    <w:rsid w:val="003433E1"/>
    <w:rsid w:val="0034355E"/>
    <w:rsid w:val="00343DE5"/>
    <w:rsid w:val="003450C9"/>
    <w:rsid w:val="00345303"/>
    <w:rsid w:val="003464FB"/>
    <w:rsid w:val="00346644"/>
    <w:rsid w:val="0034670F"/>
    <w:rsid w:val="00346985"/>
    <w:rsid w:val="00346BBA"/>
    <w:rsid w:val="00347E24"/>
    <w:rsid w:val="00351209"/>
    <w:rsid w:val="00351A4B"/>
    <w:rsid w:val="00351DAE"/>
    <w:rsid w:val="003522EA"/>
    <w:rsid w:val="003529E7"/>
    <w:rsid w:val="00352DA4"/>
    <w:rsid w:val="003538B8"/>
    <w:rsid w:val="003565B7"/>
    <w:rsid w:val="00356F8A"/>
    <w:rsid w:val="00357372"/>
    <w:rsid w:val="003575BC"/>
    <w:rsid w:val="003576BD"/>
    <w:rsid w:val="003576F5"/>
    <w:rsid w:val="00357B1E"/>
    <w:rsid w:val="0036046C"/>
    <w:rsid w:val="0036064B"/>
    <w:rsid w:val="00360668"/>
    <w:rsid w:val="003608A1"/>
    <w:rsid w:val="00360CE6"/>
    <w:rsid w:val="00360FE4"/>
    <w:rsid w:val="003611B8"/>
    <w:rsid w:val="00361416"/>
    <w:rsid w:val="00361AC5"/>
    <w:rsid w:val="003623A4"/>
    <w:rsid w:val="00362CA5"/>
    <w:rsid w:val="00363369"/>
    <w:rsid w:val="00363430"/>
    <w:rsid w:val="00363F98"/>
    <w:rsid w:val="0036408D"/>
    <w:rsid w:val="00364B5E"/>
    <w:rsid w:val="00364E68"/>
    <w:rsid w:val="00365036"/>
    <w:rsid w:val="003651DA"/>
    <w:rsid w:val="003655C9"/>
    <w:rsid w:val="0036588C"/>
    <w:rsid w:val="003658FE"/>
    <w:rsid w:val="00365AD6"/>
    <w:rsid w:val="00366E63"/>
    <w:rsid w:val="00366F23"/>
    <w:rsid w:val="003675D6"/>
    <w:rsid w:val="003703C3"/>
    <w:rsid w:val="003715B7"/>
    <w:rsid w:val="00371DA1"/>
    <w:rsid w:val="00372433"/>
    <w:rsid w:val="00372979"/>
    <w:rsid w:val="00372A8A"/>
    <w:rsid w:val="00373235"/>
    <w:rsid w:val="003733E2"/>
    <w:rsid w:val="0037354B"/>
    <w:rsid w:val="00374547"/>
    <w:rsid w:val="0037463F"/>
    <w:rsid w:val="0037479A"/>
    <w:rsid w:val="00374E14"/>
    <w:rsid w:val="003752A7"/>
    <w:rsid w:val="003753E4"/>
    <w:rsid w:val="00375F35"/>
    <w:rsid w:val="00376364"/>
    <w:rsid w:val="00376B7A"/>
    <w:rsid w:val="0038049B"/>
    <w:rsid w:val="00380583"/>
    <w:rsid w:val="0038072D"/>
    <w:rsid w:val="00380D75"/>
    <w:rsid w:val="00382116"/>
    <w:rsid w:val="0038244C"/>
    <w:rsid w:val="00382C33"/>
    <w:rsid w:val="00382C8C"/>
    <w:rsid w:val="00382D5D"/>
    <w:rsid w:val="0038340B"/>
    <w:rsid w:val="003835FE"/>
    <w:rsid w:val="00383E17"/>
    <w:rsid w:val="0038439A"/>
    <w:rsid w:val="00384E0E"/>
    <w:rsid w:val="00385297"/>
    <w:rsid w:val="00385B5C"/>
    <w:rsid w:val="00387514"/>
    <w:rsid w:val="00387D16"/>
    <w:rsid w:val="003907B6"/>
    <w:rsid w:val="00390F5C"/>
    <w:rsid w:val="003911E4"/>
    <w:rsid w:val="0039120D"/>
    <w:rsid w:val="00391764"/>
    <w:rsid w:val="00392B0C"/>
    <w:rsid w:val="00394C18"/>
    <w:rsid w:val="003952B8"/>
    <w:rsid w:val="00395A8C"/>
    <w:rsid w:val="003963E8"/>
    <w:rsid w:val="00396518"/>
    <w:rsid w:val="00396893"/>
    <w:rsid w:val="003969C0"/>
    <w:rsid w:val="003A060E"/>
    <w:rsid w:val="003A0661"/>
    <w:rsid w:val="003A0F53"/>
    <w:rsid w:val="003A1235"/>
    <w:rsid w:val="003A2481"/>
    <w:rsid w:val="003A3997"/>
    <w:rsid w:val="003A4654"/>
    <w:rsid w:val="003A46A0"/>
    <w:rsid w:val="003A4EAC"/>
    <w:rsid w:val="003A5092"/>
    <w:rsid w:val="003A5C64"/>
    <w:rsid w:val="003A6814"/>
    <w:rsid w:val="003A6E4B"/>
    <w:rsid w:val="003B013F"/>
    <w:rsid w:val="003B0936"/>
    <w:rsid w:val="003B0E56"/>
    <w:rsid w:val="003B16E3"/>
    <w:rsid w:val="003B25C6"/>
    <w:rsid w:val="003B2A0F"/>
    <w:rsid w:val="003B3552"/>
    <w:rsid w:val="003B4430"/>
    <w:rsid w:val="003B5876"/>
    <w:rsid w:val="003B5E81"/>
    <w:rsid w:val="003B6A33"/>
    <w:rsid w:val="003B6BF7"/>
    <w:rsid w:val="003B742B"/>
    <w:rsid w:val="003B7CA3"/>
    <w:rsid w:val="003B7CE4"/>
    <w:rsid w:val="003B7D82"/>
    <w:rsid w:val="003B7E45"/>
    <w:rsid w:val="003C0407"/>
    <w:rsid w:val="003C0B81"/>
    <w:rsid w:val="003C119C"/>
    <w:rsid w:val="003C213D"/>
    <w:rsid w:val="003C23D6"/>
    <w:rsid w:val="003C33D5"/>
    <w:rsid w:val="003C36DA"/>
    <w:rsid w:val="003C4731"/>
    <w:rsid w:val="003C4D67"/>
    <w:rsid w:val="003C4FA1"/>
    <w:rsid w:val="003C512C"/>
    <w:rsid w:val="003C6556"/>
    <w:rsid w:val="003C6C37"/>
    <w:rsid w:val="003C78D5"/>
    <w:rsid w:val="003D04EE"/>
    <w:rsid w:val="003D0C76"/>
    <w:rsid w:val="003D0DDB"/>
    <w:rsid w:val="003D1C70"/>
    <w:rsid w:val="003D22A8"/>
    <w:rsid w:val="003D27AB"/>
    <w:rsid w:val="003D29A4"/>
    <w:rsid w:val="003D31DB"/>
    <w:rsid w:val="003D3430"/>
    <w:rsid w:val="003D3560"/>
    <w:rsid w:val="003D37B2"/>
    <w:rsid w:val="003D4468"/>
    <w:rsid w:val="003D4738"/>
    <w:rsid w:val="003D481C"/>
    <w:rsid w:val="003D4A9F"/>
    <w:rsid w:val="003D5709"/>
    <w:rsid w:val="003D57AE"/>
    <w:rsid w:val="003D5A0E"/>
    <w:rsid w:val="003D5F62"/>
    <w:rsid w:val="003D61DB"/>
    <w:rsid w:val="003D6B61"/>
    <w:rsid w:val="003D6C8B"/>
    <w:rsid w:val="003D7248"/>
    <w:rsid w:val="003D76AC"/>
    <w:rsid w:val="003D7B4E"/>
    <w:rsid w:val="003D7B67"/>
    <w:rsid w:val="003E0458"/>
    <w:rsid w:val="003E056B"/>
    <w:rsid w:val="003E128B"/>
    <w:rsid w:val="003E2CE7"/>
    <w:rsid w:val="003E2FCF"/>
    <w:rsid w:val="003E3A86"/>
    <w:rsid w:val="003E3B65"/>
    <w:rsid w:val="003E3E17"/>
    <w:rsid w:val="003E4FE3"/>
    <w:rsid w:val="003E58B4"/>
    <w:rsid w:val="003E58F7"/>
    <w:rsid w:val="003E7F18"/>
    <w:rsid w:val="003F0482"/>
    <w:rsid w:val="003F0642"/>
    <w:rsid w:val="003F0DC4"/>
    <w:rsid w:val="003F180D"/>
    <w:rsid w:val="003F1ABA"/>
    <w:rsid w:val="003F1CCC"/>
    <w:rsid w:val="003F2471"/>
    <w:rsid w:val="003F28B7"/>
    <w:rsid w:val="003F3453"/>
    <w:rsid w:val="003F41CC"/>
    <w:rsid w:val="003F429A"/>
    <w:rsid w:val="003F47DD"/>
    <w:rsid w:val="003F4DEE"/>
    <w:rsid w:val="003F5494"/>
    <w:rsid w:val="003F6737"/>
    <w:rsid w:val="003F6A13"/>
    <w:rsid w:val="003F6FC2"/>
    <w:rsid w:val="003F7B24"/>
    <w:rsid w:val="003F7CF4"/>
    <w:rsid w:val="0040021D"/>
    <w:rsid w:val="00400413"/>
    <w:rsid w:val="004009DD"/>
    <w:rsid w:val="00400D92"/>
    <w:rsid w:val="00400E57"/>
    <w:rsid w:val="00400FD5"/>
    <w:rsid w:val="0040107C"/>
    <w:rsid w:val="0040114B"/>
    <w:rsid w:val="00401720"/>
    <w:rsid w:val="004050DC"/>
    <w:rsid w:val="0040563F"/>
    <w:rsid w:val="00405CEB"/>
    <w:rsid w:val="0040612B"/>
    <w:rsid w:val="00406475"/>
    <w:rsid w:val="004064E1"/>
    <w:rsid w:val="00406B43"/>
    <w:rsid w:val="00406EF1"/>
    <w:rsid w:val="004102E6"/>
    <w:rsid w:val="00410B03"/>
    <w:rsid w:val="00411CB7"/>
    <w:rsid w:val="004124D2"/>
    <w:rsid w:val="004127E8"/>
    <w:rsid w:val="00412F0F"/>
    <w:rsid w:val="004137BA"/>
    <w:rsid w:val="0041421F"/>
    <w:rsid w:val="0041424E"/>
    <w:rsid w:val="0041558A"/>
    <w:rsid w:val="00416402"/>
    <w:rsid w:val="00416729"/>
    <w:rsid w:val="004167D0"/>
    <w:rsid w:val="00417D90"/>
    <w:rsid w:val="004202DC"/>
    <w:rsid w:val="00420657"/>
    <w:rsid w:val="004212D1"/>
    <w:rsid w:val="00422569"/>
    <w:rsid w:val="00422C1B"/>
    <w:rsid w:val="004230A0"/>
    <w:rsid w:val="00423219"/>
    <w:rsid w:val="004234C0"/>
    <w:rsid w:val="004234C6"/>
    <w:rsid w:val="00423689"/>
    <w:rsid w:val="00423FE6"/>
    <w:rsid w:val="0042439A"/>
    <w:rsid w:val="0042450D"/>
    <w:rsid w:val="0042457F"/>
    <w:rsid w:val="004261E4"/>
    <w:rsid w:val="00426D78"/>
    <w:rsid w:val="00426FF9"/>
    <w:rsid w:val="004277AE"/>
    <w:rsid w:val="00430664"/>
    <w:rsid w:val="00430694"/>
    <w:rsid w:val="00430B07"/>
    <w:rsid w:val="00431C90"/>
    <w:rsid w:val="00431D4D"/>
    <w:rsid w:val="0043329E"/>
    <w:rsid w:val="004332FD"/>
    <w:rsid w:val="004337DA"/>
    <w:rsid w:val="004338A2"/>
    <w:rsid w:val="00433BEC"/>
    <w:rsid w:val="004348F6"/>
    <w:rsid w:val="00434A7C"/>
    <w:rsid w:val="00434CE6"/>
    <w:rsid w:val="00435C01"/>
    <w:rsid w:val="00435F8B"/>
    <w:rsid w:val="0043683D"/>
    <w:rsid w:val="00437373"/>
    <w:rsid w:val="00440095"/>
    <w:rsid w:val="00440A16"/>
    <w:rsid w:val="00440DBF"/>
    <w:rsid w:val="00441061"/>
    <w:rsid w:val="00441092"/>
    <w:rsid w:val="004418F0"/>
    <w:rsid w:val="004433D2"/>
    <w:rsid w:val="00443492"/>
    <w:rsid w:val="00443A43"/>
    <w:rsid w:val="0044428B"/>
    <w:rsid w:val="00444818"/>
    <w:rsid w:val="004448F6"/>
    <w:rsid w:val="0044529F"/>
    <w:rsid w:val="00445401"/>
    <w:rsid w:val="004468B1"/>
    <w:rsid w:val="00446927"/>
    <w:rsid w:val="00451251"/>
    <w:rsid w:val="0045157E"/>
    <w:rsid w:val="00452A2A"/>
    <w:rsid w:val="00453756"/>
    <w:rsid w:val="0045470E"/>
    <w:rsid w:val="00454AAF"/>
    <w:rsid w:val="0045520C"/>
    <w:rsid w:val="004552CE"/>
    <w:rsid w:val="00455EA1"/>
    <w:rsid w:val="00456A96"/>
    <w:rsid w:val="004571A6"/>
    <w:rsid w:val="00457BC6"/>
    <w:rsid w:val="004609D8"/>
    <w:rsid w:val="00461F0B"/>
    <w:rsid w:val="00462226"/>
    <w:rsid w:val="004623F4"/>
    <w:rsid w:val="00462445"/>
    <w:rsid w:val="00462589"/>
    <w:rsid w:val="00462922"/>
    <w:rsid w:val="00462B73"/>
    <w:rsid w:val="00463395"/>
    <w:rsid w:val="00463580"/>
    <w:rsid w:val="00463ABD"/>
    <w:rsid w:val="00464B79"/>
    <w:rsid w:val="004650AE"/>
    <w:rsid w:val="0047000F"/>
    <w:rsid w:val="004701DE"/>
    <w:rsid w:val="00471A1A"/>
    <w:rsid w:val="00471B9F"/>
    <w:rsid w:val="00471F77"/>
    <w:rsid w:val="00471FC0"/>
    <w:rsid w:val="00472FA8"/>
    <w:rsid w:val="00473070"/>
    <w:rsid w:val="004749AA"/>
    <w:rsid w:val="0047590B"/>
    <w:rsid w:val="00476A98"/>
    <w:rsid w:val="00476DE0"/>
    <w:rsid w:val="00476E10"/>
    <w:rsid w:val="004777AF"/>
    <w:rsid w:val="00477C7F"/>
    <w:rsid w:val="00480143"/>
    <w:rsid w:val="0048079B"/>
    <w:rsid w:val="00481527"/>
    <w:rsid w:val="004818F2"/>
    <w:rsid w:val="004819AF"/>
    <w:rsid w:val="004819D5"/>
    <w:rsid w:val="00483056"/>
    <w:rsid w:val="004832B9"/>
    <w:rsid w:val="0048341A"/>
    <w:rsid w:val="00483589"/>
    <w:rsid w:val="00483865"/>
    <w:rsid w:val="00483BCB"/>
    <w:rsid w:val="00485628"/>
    <w:rsid w:val="00486846"/>
    <w:rsid w:val="00487831"/>
    <w:rsid w:val="0049059B"/>
    <w:rsid w:val="004910AD"/>
    <w:rsid w:val="0049131C"/>
    <w:rsid w:val="00491337"/>
    <w:rsid w:val="0049189D"/>
    <w:rsid w:val="004925F8"/>
    <w:rsid w:val="00492F4C"/>
    <w:rsid w:val="00494121"/>
    <w:rsid w:val="0049460D"/>
    <w:rsid w:val="004948D2"/>
    <w:rsid w:val="00495034"/>
    <w:rsid w:val="004954D8"/>
    <w:rsid w:val="00495748"/>
    <w:rsid w:val="00495ECC"/>
    <w:rsid w:val="0049634E"/>
    <w:rsid w:val="00496959"/>
    <w:rsid w:val="00496CD0"/>
    <w:rsid w:val="0049758A"/>
    <w:rsid w:val="004A029A"/>
    <w:rsid w:val="004A08DE"/>
    <w:rsid w:val="004A1757"/>
    <w:rsid w:val="004A1B7C"/>
    <w:rsid w:val="004A1EC3"/>
    <w:rsid w:val="004A2504"/>
    <w:rsid w:val="004A28E7"/>
    <w:rsid w:val="004A2FB0"/>
    <w:rsid w:val="004A3256"/>
    <w:rsid w:val="004A3F13"/>
    <w:rsid w:val="004A40F8"/>
    <w:rsid w:val="004A45E3"/>
    <w:rsid w:val="004A4618"/>
    <w:rsid w:val="004A48A7"/>
    <w:rsid w:val="004A4EF6"/>
    <w:rsid w:val="004A595F"/>
    <w:rsid w:val="004A59EA"/>
    <w:rsid w:val="004A5E9E"/>
    <w:rsid w:val="004A6049"/>
    <w:rsid w:val="004A7CD8"/>
    <w:rsid w:val="004B02B5"/>
    <w:rsid w:val="004B082D"/>
    <w:rsid w:val="004B09D9"/>
    <w:rsid w:val="004B14B1"/>
    <w:rsid w:val="004B366C"/>
    <w:rsid w:val="004B38AE"/>
    <w:rsid w:val="004B469B"/>
    <w:rsid w:val="004B5CF0"/>
    <w:rsid w:val="004B6449"/>
    <w:rsid w:val="004B651F"/>
    <w:rsid w:val="004B783D"/>
    <w:rsid w:val="004B7855"/>
    <w:rsid w:val="004C0074"/>
    <w:rsid w:val="004C055D"/>
    <w:rsid w:val="004C064C"/>
    <w:rsid w:val="004C07F4"/>
    <w:rsid w:val="004C157C"/>
    <w:rsid w:val="004C1AAA"/>
    <w:rsid w:val="004C1E51"/>
    <w:rsid w:val="004C2501"/>
    <w:rsid w:val="004C2F99"/>
    <w:rsid w:val="004C5F47"/>
    <w:rsid w:val="004C63F0"/>
    <w:rsid w:val="004C6ECE"/>
    <w:rsid w:val="004C707F"/>
    <w:rsid w:val="004C77B7"/>
    <w:rsid w:val="004C78F5"/>
    <w:rsid w:val="004C7ADF"/>
    <w:rsid w:val="004C7B32"/>
    <w:rsid w:val="004C7C3B"/>
    <w:rsid w:val="004D0614"/>
    <w:rsid w:val="004D0E29"/>
    <w:rsid w:val="004D0E3C"/>
    <w:rsid w:val="004D180A"/>
    <w:rsid w:val="004D2243"/>
    <w:rsid w:val="004D24C8"/>
    <w:rsid w:val="004D25BA"/>
    <w:rsid w:val="004D29D9"/>
    <w:rsid w:val="004D2EC1"/>
    <w:rsid w:val="004D3D6F"/>
    <w:rsid w:val="004D4CF7"/>
    <w:rsid w:val="004D5C25"/>
    <w:rsid w:val="004E0B7C"/>
    <w:rsid w:val="004E0C0E"/>
    <w:rsid w:val="004E1318"/>
    <w:rsid w:val="004E1C37"/>
    <w:rsid w:val="004E1F14"/>
    <w:rsid w:val="004E22BF"/>
    <w:rsid w:val="004E22CF"/>
    <w:rsid w:val="004E2C28"/>
    <w:rsid w:val="004E35FF"/>
    <w:rsid w:val="004E3B7E"/>
    <w:rsid w:val="004E4090"/>
    <w:rsid w:val="004E42BA"/>
    <w:rsid w:val="004E47FC"/>
    <w:rsid w:val="004E4FE7"/>
    <w:rsid w:val="004E537D"/>
    <w:rsid w:val="004E595B"/>
    <w:rsid w:val="004E60E1"/>
    <w:rsid w:val="004F1C4B"/>
    <w:rsid w:val="004F2F43"/>
    <w:rsid w:val="004F3264"/>
    <w:rsid w:val="004F39E5"/>
    <w:rsid w:val="004F39E8"/>
    <w:rsid w:val="004F4187"/>
    <w:rsid w:val="004F47ED"/>
    <w:rsid w:val="004F51FC"/>
    <w:rsid w:val="004F54C3"/>
    <w:rsid w:val="004F5641"/>
    <w:rsid w:val="004F5BA4"/>
    <w:rsid w:val="004F6006"/>
    <w:rsid w:val="004F6748"/>
    <w:rsid w:val="004F76FB"/>
    <w:rsid w:val="004F7743"/>
    <w:rsid w:val="004F7B35"/>
    <w:rsid w:val="004F7E8A"/>
    <w:rsid w:val="005005B4"/>
    <w:rsid w:val="00500B08"/>
    <w:rsid w:val="00500FE1"/>
    <w:rsid w:val="005019E0"/>
    <w:rsid w:val="00501F26"/>
    <w:rsid w:val="0050225B"/>
    <w:rsid w:val="005025BF"/>
    <w:rsid w:val="00502986"/>
    <w:rsid w:val="005031C9"/>
    <w:rsid w:val="00503939"/>
    <w:rsid w:val="005039B3"/>
    <w:rsid w:val="0050451A"/>
    <w:rsid w:val="00505104"/>
    <w:rsid w:val="00505AEB"/>
    <w:rsid w:val="005060FD"/>
    <w:rsid w:val="00506EAF"/>
    <w:rsid w:val="00507A47"/>
    <w:rsid w:val="00510E16"/>
    <w:rsid w:val="005119D6"/>
    <w:rsid w:val="00513089"/>
    <w:rsid w:val="00514B6D"/>
    <w:rsid w:val="005156FE"/>
    <w:rsid w:val="005158BB"/>
    <w:rsid w:val="0051597E"/>
    <w:rsid w:val="0051799B"/>
    <w:rsid w:val="005204A0"/>
    <w:rsid w:val="0052125F"/>
    <w:rsid w:val="00521754"/>
    <w:rsid w:val="00522BA5"/>
    <w:rsid w:val="00523538"/>
    <w:rsid w:val="00523B0B"/>
    <w:rsid w:val="00525B0E"/>
    <w:rsid w:val="0052630D"/>
    <w:rsid w:val="00526A45"/>
    <w:rsid w:val="00530CAB"/>
    <w:rsid w:val="00531381"/>
    <w:rsid w:val="00531A3D"/>
    <w:rsid w:val="00531C89"/>
    <w:rsid w:val="00531F1D"/>
    <w:rsid w:val="0053267A"/>
    <w:rsid w:val="00532D6B"/>
    <w:rsid w:val="00532EB6"/>
    <w:rsid w:val="00532EEC"/>
    <w:rsid w:val="0053315A"/>
    <w:rsid w:val="00534921"/>
    <w:rsid w:val="00535254"/>
    <w:rsid w:val="005357D3"/>
    <w:rsid w:val="0053594E"/>
    <w:rsid w:val="00536355"/>
    <w:rsid w:val="00537450"/>
    <w:rsid w:val="00537C8E"/>
    <w:rsid w:val="00540FD6"/>
    <w:rsid w:val="005413E1"/>
    <w:rsid w:val="005423C2"/>
    <w:rsid w:val="00542A82"/>
    <w:rsid w:val="00543895"/>
    <w:rsid w:val="00543F1E"/>
    <w:rsid w:val="00543F40"/>
    <w:rsid w:val="00544252"/>
    <w:rsid w:val="00544382"/>
    <w:rsid w:val="00546E52"/>
    <w:rsid w:val="0054711D"/>
    <w:rsid w:val="00547665"/>
    <w:rsid w:val="005477FD"/>
    <w:rsid w:val="00547990"/>
    <w:rsid w:val="005500ED"/>
    <w:rsid w:val="005505EE"/>
    <w:rsid w:val="005515A3"/>
    <w:rsid w:val="0055264E"/>
    <w:rsid w:val="005529C8"/>
    <w:rsid w:val="0055304C"/>
    <w:rsid w:val="005536FA"/>
    <w:rsid w:val="005538C4"/>
    <w:rsid w:val="005539EF"/>
    <w:rsid w:val="00554333"/>
    <w:rsid w:val="00554D27"/>
    <w:rsid w:val="005569E7"/>
    <w:rsid w:val="00556D1C"/>
    <w:rsid w:val="005572A0"/>
    <w:rsid w:val="00557AAF"/>
    <w:rsid w:val="00557F4C"/>
    <w:rsid w:val="00560528"/>
    <w:rsid w:val="0056179B"/>
    <w:rsid w:val="00561B73"/>
    <w:rsid w:val="00561F37"/>
    <w:rsid w:val="00562245"/>
    <w:rsid w:val="005625FC"/>
    <w:rsid w:val="005651B6"/>
    <w:rsid w:val="00566113"/>
    <w:rsid w:val="00566260"/>
    <w:rsid w:val="00566327"/>
    <w:rsid w:val="005667EA"/>
    <w:rsid w:val="00570BAC"/>
    <w:rsid w:val="00570E01"/>
    <w:rsid w:val="00570EEA"/>
    <w:rsid w:val="005715FC"/>
    <w:rsid w:val="00571EE4"/>
    <w:rsid w:val="00572A23"/>
    <w:rsid w:val="00573140"/>
    <w:rsid w:val="00573271"/>
    <w:rsid w:val="00573C2C"/>
    <w:rsid w:val="00574ED1"/>
    <w:rsid w:val="00574F75"/>
    <w:rsid w:val="005751A1"/>
    <w:rsid w:val="005751F5"/>
    <w:rsid w:val="00575E59"/>
    <w:rsid w:val="00575F9A"/>
    <w:rsid w:val="00576635"/>
    <w:rsid w:val="00576F67"/>
    <w:rsid w:val="00577553"/>
    <w:rsid w:val="00577C0E"/>
    <w:rsid w:val="00577C18"/>
    <w:rsid w:val="00577E04"/>
    <w:rsid w:val="005804B6"/>
    <w:rsid w:val="005804FC"/>
    <w:rsid w:val="00580DAF"/>
    <w:rsid w:val="005835FF"/>
    <w:rsid w:val="00584836"/>
    <w:rsid w:val="00585414"/>
    <w:rsid w:val="00585470"/>
    <w:rsid w:val="005854F2"/>
    <w:rsid w:val="00585BCF"/>
    <w:rsid w:val="005860AE"/>
    <w:rsid w:val="00586E20"/>
    <w:rsid w:val="005876C5"/>
    <w:rsid w:val="00587EF5"/>
    <w:rsid w:val="0059034B"/>
    <w:rsid w:val="00590417"/>
    <w:rsid w:val="00592445"/>
    <w:rsid w:val="00593068"/>
    <w:rsid w:val="00593CEE"/>
    <w:rsid w:val="0059473B"/>
    <w:rsid w:val="00594F37"/>
    <w:rsid w:val="00594F54"/>
    <w:rsid w:val="00595B61"/>
    <w:rsid w:val="00595E0C"/>
    <w:rsid w:val="005960FE"/>
    <w:rsid w:val="0059627E"/>
    <w:rsid w:val="00596345"/>
    <w:rsid w:val="00596AC2"/>
    <w:rsid w:val="0059732B"/>
    <w:rsid w:val="00597606"/>
    <w:rsid w:val="00597B9E"/>
    <w:rsid w:val="005A025F"/>
    <w:rsid w:val="005A1ABE"/>
    <w:rsid w:val="005A352C"/>
    <w:rsid w:val="005A4C8A"/>
    <w:rsid w:val="005A6AE4"/>
    <w:rsid w:val="005A6D51"/>
    <w:rsid w:val="005A70B7"/>
    <w:rsid w:val="005A77A8"/>
    <w:rsid w:val="005A790A"/>
    <w:rsid w:val="005B0AEA"/>
    <w:rsid w:val="005B1FCB"/>
    <w:rsid w:val="005B2586"/>
    <w:rsid w:val="005B2ACB"/>
    <w:rsid w:val="005B2F9E"/>
    <w:rsid w:val="005B3A36"/>
    <w:rsid w:val="005B4973"/>
    <w:rsid w:val="005B5F41"/>
    <w:rsid w:val="005B647D"/>
    <w:rsid w:val="005B65F1"/>
    <w:rsid w:val="005B755F"/>
    <w:rsid w:val="005B77AB"/>
    <w:rsid w:val="005B791A"/>
    <w:rsid w:val="005B7B31"/>
    <w:rsid w:val="005C00AE"/>
    <w:rsid w:val="005C0A68"/>
    <w:rsid w:val="005C1A58"/>
    <w:rsid w:val="005C1CB3"/>
    <w:rsid w:val="005C370F"/>
    <w:rsid w:val="005C3895"/>
    <w:rsid w:val="005C3D79"/>
    <w:rsid w:val="005C3EE2"/>
    <w:rsid w:val="005C3FC1"/>
    <w:rsid w:val="005C4023"/>
    <w:rsid w:val="005C4196"/>
    <w:rsid w:val="005C4C28"/>
    <w:rsid w:val="005C4D43"/>
    <w:rsid w:val="005C4DDC"/>
    <w:rsid w:val="005C58F5"/>
    <w:rsid w:val="005C5A77"/>
    <w:rsid w:val="005C6939"/>
    <w:rsid w:val="005C7554"/>
    <w:rsid w:val="005C79B4"/>
    <w:rsid w:val="005D057F"/>
    <w:rsid w:val="005D0C0A"/>
    <w:rsid w:val="005D259A"/>
    <w:rsid w:val="005D265E"/>
    <w:rsid w:val="005D2DB3"/>
    <w:rsid w:val="005D2E22"/>
    <w:rsid w:val="005D3F02"/>
    <w:rsid w:val="005D40BB"/>
    <w:rsid w:val="005D4A50"/>
    <w:rsid w:val="005D4CE7"/>
    <w:rsid w:val="005D570D"/>
    <w:rsid w:val="005D6C75"/>
    <w:rsid w:val="005D7B86"/>
    <w:rsid w:val="005D7C08"/>
    <w:rsid w:val="005D7DB3"/>
    <w:rsid w:val="005E08C2"/>
    <w:rsid w:val="005E1686"/>
    <w:rsid w:val="005E1BFC"/>
    <w:rsid w:val="005E2016"/>
    <w:rsid w:val="005E243F"/>
    <w:rsid w:val="005E29E9"/>
    <w:rsid w:val="005E32F1"/>
    <w:rsid w:val="005E3476"/>
    <w:rsid w:val="005E3AF6"/>
    <w:rsid w:val="005E3CE8"/>
    <w:rsid w:val="005E50D5"/>
    <w:rsid w:val="005E549B"/>
    <w:rsid w:val="005E5B8D"/>
    <w:rsid w:val="005E624B"/>
    <w:rsid w:val="005E6A42"/>
    <w:rsid w:val="005E7DE0"/>
    <w:rsid w:val="005F0177"/>
    <w:rsid w:val="005F02B0"/>
    <w:rsid w:val="005F08EA"/>
    <w:rsid w:val="005F0E3F"/>
    <w:rsid w:val="005F15D5"/>
    <w:rsid w:val="005F21BE"/>
    <w:rsid w:val="005F2310"/>
    <w:rsid w:val="005F2528"/>
    <w:rsid w:val="005F27A1"/>
    <w:rsid w:val="005F2BCC"/>
    <w:rsid w:val="005F46CA"/>
    <w:rsid w:val="005F5302"/>
    <w:rsid w:val="005F585F"/>
    <w:rsid w:val="005F61FF"/>
    <w:rsid w:val="005F6267"/>
    <w:rsid w:val="005F6579"/>
    <w:rsid w:val="005F6661"/>
    <w:rsid w:val="005F6958"/>
    <w:rsid w:val="005F6F95"/>
    <w:rsid w:val="005F6FF3"/>
    <w:rsid w:val="005F7D8F"/>
    <w:rsid w:val="00600D75"/>
    <w:rsid w:val="006013CA"/>
    <w:rsid w:val="00601909"/>
    <w:rsid w:val="00601FE8"/>
    <w:rsid w:val="0060240F"/>
    <w:rsid w:val="00602487"/>
    <w:rsid w:val="00602FCF"/>
    <w:rsid w:val="00603BA1"/>
    <w:rsid w:val="00603CED"/>
    <w:rsid w:val="00603DF2"/>
    <w:rsid w:val="006045CC"/>
    <w:rsid w:val="0060471D"/>
    <w:rsid w:val="00604751"/>
    <w:rsid w:val="00605135"/>
    <w:rsid w:val="00605776"/>
    <w:rsid w:val="00606995"/>
    <w:rsid w:val="006069D3"/>
    <w:rsid w:val="00606EF0"/>
    <w:rsid w:val="00607276"/>
    <w:rsid w:val="0060749D"/>
    <w:rsid w:val="00607728"/>
    <w:rsid w:val="00610FBE"/>
    <w:rsid w:val="00611237"/>
    <w:rsid w:val="006124D6"/>
    <w:rsid w:val="00612D85"/>
    <w:rsid w:val="0061346B"/>
    <w:rsid w:val="006136F4"/>
    <w:rsid w:val="00613922"/>
    <w:rsid w:val="00613A97"/>
    <w:rsid w:val="00613F2E"/>
    <w:rsid w:val="00613FA9"/>
    <w:rsid w:val="00614A3E"/>
    <w:rsid w:val="006150EB"/>
    <w:rsid w:val="006156AB"/>
    <w:rsid w:val="00615D0F"/>
    <w:rsid w:val="00615EB4"/>
    <w:rsid w:val="0061632F"/>
    <w:rsid w:val="006164BA"/>
    <w:rsid w:val="006176F5"/>
    <w:rsid w:val="00617B56"/>
    <w:rsid w:val="00622DB3"/>
    <w:rsid w:val="006231FA"/>
    <w:rsid w:val="00623AED"/>
    <w:rsid w:val="00623B9B"/>
    <w:rsid w:val="006248C6"/>
    <w:rsid w:val="00624D73"/>
    <w:rsid w:val="00624F36"/>
    <w:rsid w:val="00625231"/>
    <w:rsid w:val="006254A0"/>
    <w:rsid w:val="00625894"/>
    <w:rsid w:val="00625D34"/>
    <w:rsid w:val="00626380"/>
    <w:rsid w:val="00626446"/>
    <w:rsid w:val="006270AB"/>
    <w:rsid w:val="006274AC"/>
    <w:rsid w:val="006277C2"/>
    <w:rsid w:val="00627F54"/>
    <w:rsid w:val="006302AA"/>
    <w:rsid w:val="006302E8"/>
    <w:rsid w:val="00630618"/>
    <w:rsid w:val="00630B68"/>
    <w:rsid w:val="006349BC"/>
    <w:rsid w:val="00635336"/>
    <w:rsid w:val="00635E13"/>
    <w:rsid w:val="00636377"/>
    <w:rsid w:val="0063697A"/>
    <w:rsid w:val="00640DE5"/>
    <w:rsid w:val="00640E5E"/>
    <w:rsid w:val="00640E7A"/>
    <w:rsid w:val="00641026"/>
    <w:rsid w:val="00641A86"/>
    <w:rsid w:val="0064244F"/>
    <w:rsid w:val="00642642"/>
    <w:rsid w:val="006435E1"/>
    <w:rsid w:val="00643FCF"/>
    <w:rsid w:val="0064418A"/>
    <w:rsid w:val="00644369"/>
    <w:rsid w:val="006446D6"/>
    <w:rsid w:val="006457A8"/>
    <w:rsid w:val="00646871"/>
    <w:rsid w:val="006475A7"/>
    <w:rsid w:val="00647C01"/>
    <w:rsid w:val="006510E5"/>
    <w:rsid w:val="0065173D"/>
    <w:rsid w:val="00651E07"/>
    <w:rsid w:val="006524D4"/>
    <w:rsid w:val="00652E40"/>
    <w:rsid w:val="006542AB"/>
    <w:rsid w:val="00654A75"/>
    <w:rsid w:val="00654BAF"/>
    <w:rsid w:val="006552C9"/>
    <w:rsid w:val="00655D46"/>
    <w:rsid w:val="00655EED"/>
    <w:rsid w:val="00655F25"/>
    <w:rsid w:val="00656116"/>
    <w:rsid w:val="00657004"/>
    <w:rsid w:val="006570EF"/>
    <w:rsid w:val="00657DCC"/>
    <w:rsid w:val="00660733"/>
    <w:rsid w:val="006609E0"/>
    <w:rsid w:val="006611A7"/>
    <w:rsid w:val="0066168D"/>
    <w:rsid w:val="006623BC"/>
    <w:rsid w:val="00662B03"/>
    <w:rsid w:val="00662CF6"/>
    <w:rsid w:val="00662F66"/>
    <w:rsid w:val="0066307B"/>
    <w:rsid w:val="00663850"/>
    <w:rsid w:val="00663B2A"/>
    <w:rsid w:val="0066438B"/>
    <w:rsid w:val="00664D62"/>
    <w:rsid w:val="006655AD"/>
    <w:rsid w:val="00666248"/>
    <w:rsid w:val="00666919"/>
    <w:rsid w:val="00666F71"/>
    <w:rsid w:val="00667209"/>
    <w:rsid w:val="00671BBB"/>
    <w:rsid w:val="006722B4"/>
    <w:rsid w:val="00672B12"/>
    <w:rsid w:val="00672DC1"/>
    <w:rsid w:val="006733F9"/>
    <w:rsid w:val="00673B7D"/>
    <w:rsid w:val="00675453"/>
    <w:rsid w:val="00675D82"/>
    <w:rsid w:val="006760DD"/>
    <w:rsid w:val="00676266"/>
    <w:rsid w:val="0067719C"/>
    <w:rsid w:val="0067762C"/>
    <w:rsid w:val="0067773F"/>
    <w:rsid w:val="00677842"/>
    <w:rsid w:val="00677EA0"/>
    <w:rsid w:val="0068135D"/>
    <w:rsid w:val="00682A09"/>
    <w:rsid w:val="0068468A"/>
    <w:rsid w:val="00684A9B"/>
    <w:rsid w:val="006863D0"/>
    <w:rsid w:val="00687282"/>
    <w:rsid w:val="00687D7E"/>
    <w:rsid w:val="006901FE"/>
    <w:rsid w:val="006911C3"/>
    <w:rsid w:val="00691A85"/>
    <w:rsid w:val="00692235"/>
    <w:rsid w:val="006924D5"/>
    <w:rsid w:val="00692C05"/>
    <w:rsid w:val="00692C4B"/>
    <w:rsid w:val="00694920"/>
    <w:rsid w:val="00694AD7"/>
    <w:rsid w:val="00695F2C"/>
    <w:rsid w:val="00697674"/>
    <w:rsid w:val="006979FA"/>
    <w:rsid w:val="00697D4E"/>
    <w:rsid w:val="00697FA1"/>
    <w:rsid w:val="006A013E"/>
    <w:rsid w:val="006A032D"/>
    <w:rsid w:val="006A16AD"/>
    <w:rsid w:val="006A201B"/>
    <w:rsid w:val="006A39FE"/>
    <w:rsid w:val="006A4148"/>
    <w:rsid w:val="006A4515"/>
    <w:rsid w:val="006A51CF"/>
    <w:rsid w:val="006A60B3"/>
    <w:rsid w:val="006A62D2"/>
    <w:rsid w:val="006A666B"/>
    <w:rsid w:val="006A6879"/>
    <w:rsid w:val="006A7A41"/>
    <w:rsid w:val="006A7A6F"/>
    <w:rsid w:val="006B0718"/>
    <w:rsid w:val="006B0788"/>
    <w:rsid w:val="006B16D7"/>
    <w:rsid w:val="006B18D8"/>
    <w:rsid w:val="006B195E"/>
    <w:rsid w:val="006B1E82"/>
    <w:rsid w:val="006B4641"/>
    <w:rsid w:val="006B4732"/>
    <w:rsid w:val="006B53BE"/>
    <w:rsid w:val="006B58F4"/>
    <w:rsid w:val="006B5973"/>
    <w:rsid w:val="006B7BF7"/>
    <w:rsid w:val="006B7CAB"/>
    <w:rsid w:val="006C0192"/>
    <w:rsid w:val="006C147F"/>
    <w:rsid w:val="006C4880"/>
    <w:rsid w:val="006C4B25"/>
    <w:rsid w:val="006C4D2A"/>
    <w:rsid w:val="006C5409"/>
    <w:rsid w:val="006C5ECF"/>
    <w:rsid w:val="006C6C50"/>
    <w:rsid w:val="006C74D6"/>
    <w:rsid w:val="006C7C8C"/>
    <w:rsid w:val="006D113F"/>
    <w:rsid w:val="006D1A5A"/>
    <w:rsid w:val="006D2408"/>
    <w:rsid w:val="006D2625"/>
    <w:rsid w:val="006D28A0"/>
    <w:rsid w:val="006D2C77"/>
    <w:rsid w:val="006D3A92"/>
    <w:rsid w:val="006D3E76"/>
    <w:rsid w:val="006D4352"/>
    <w:rsid w:val="006D49EC"/>
    <w:rsid w:val="006D4D94"/>
    <w:rsid w:val="006D5D98"/>
    <w:rsid w:val="006D5FBD"/>
    <w:rsid w:val="006D6035"/>
    <w:rsid w:val="006D6DB8"/>
    <w:rsid w:val="006D7F78"/>
    <w:rsid w:val="006E06A6"/>
    <w:rsid w:val="006E100B"/>
    <w:rsid w:val="006E1C33"/>
    <w:rsid w:val="006E3268"/>
    <w:rsid w:val="006E3E7F"/>
    <w:rsid w:val="006E412C"/>
    <w:rsid w:val="006E44FA"/>
    <w:rsid w:val="006E490F"/>
    <w:rsid w:val="006E5965"/>
    <w:rsid w:val="006E6005"/>
    <w:rsid w:val="006E6293"/>
    <w:rsid w:val="006F139E"/>
    <w:rsid w:val="006F23E9"/>
    <w:rsid w:val="006F312F"/>
    <w:rsid w:val="006F3563"/>
    <w:rsid w:val="006F37FA"/>
    <w:rsid w:val="006F432A"/>
    <w:rsid w:val="006F4514"/>
    <w:rsid w:val="006F4C48"/>
    <w:rsid w:val="006F4E00"/>
    <w:rsid w:val="006F58C9"/>
    <w:rsid w:val="006F59B7"/>
    <w:rsid w:val="006F5AEE"/>
    <w:rsid w:val="006F71DD"/>
    <w:rsid w:val="006F79A7"/>
    <w:rsid w:val="006F7A55"/>
    <w:rsid w:val="007003B1"/>
    <w:rsid w:val="007010D4"/>
    <w:rsid w:val="0070116F"/>
    <w:rsid w:val="00702312"/>
    <w:rsid w:val="00703CC4"/>
    <w:rsid w:val="00703E6C"/>
    <w:rsid w:val="00704B98"/>
    <w:rsid w:val="00704DED"/>
    <w:rsid w:val="00704F64"/>
    <w:rsid w:val="00706BE8"/>
    <w:rsid w:val="00707554"/>
    <w:rsid w:val="007076E5"/>
    <w:rsid w:val="00710555"/>
    <w:rsid w:val="007105EF"/>
    <w:rsid w:val="00710BCA"/>
    <w:rsid w:val="00710BFA"/>
    <w:rsid w:val="00710FED"/>
    <w:rsid w:val="0071118C"/>
    <w:rsid w:val="00712BB1"/>
    <w:rsid w:val="00712E26"/>
    <w:rsid w:val="0071307A"/>
    <w:rsid w:val="00713BD9"/>
    <w:rsid w:val="0071404F"/>
    <w:rsid w:val="00714528"/>
    <w:rsid w:val="007148EF"/>
    <w:rsid w:val="00714E6A"/>
    <w:rsid w:val="007154EC"/>
    <w:rsid w:val="0071584A"/>
    <w:rsid w:val="007158A2"/>
    <w:rsid w:val="00715D69"/>
    <w:rsid w:val="007171E3"/>
    <w:rsid w:val="00717493"/>
    <w:rsid w:val="00717C53"/>
    <w:rsid w:val="0072001B"/>
    <w:rsid w:val="00720B66"/>
    <w:rsid w:val="00721D6E"/>
    <w:rsid w:val="00722ECA"/>
    <w:rsid w:val="00723377"/>
    <w:rsid w:val="007240ED"/>
    <w:rsid w:val="00724482"/>
    <w:rsid w:val="00724593"/>
    <w:rsid w:val="00725378"/>
    <w:rsid w:val="00726277"/>
    <w:rsid w:val="00726CEB"/>
    <w:rsid w:val="00726FA2"/>
    <w:rsid w:val="007305C4"/>
    <w:rsid w:val="00730897"/>
    <w:rsid w:val="00730ECA"/>
    <w:rsid w:val="00731C34"/>
    <w:rsid w:val="00732084"/>
    <w:rsid w:val="00732343"/>
    <w:rsid w:val="007325DB"/>
    <w:rsid w:val="00732BC9"/>
    <w:rsid w:val="0073455C"/>
    <w:rsid w:val="007351AB"/>
    <w:rsid w:val="0073599A"/>
    <w:rsid w:val="007370ED"/>
    <w:rsid w:val="00737196"/>
    <w:rsid w:val="00737764"/>
    <w:rsid w:val="007379D5"/>
    <w:rsid w:val="00737AD6"/>
    <w:rsid w:val="007405E3"/>
    <w:rsid w:val="0074114C"/>
    <w:rsid w:val="00741608"/>
    <w:rsid w:val="0074237D"/>
    <w:rsid w:val="00742B6E"/>
    <w:rsid w:val="00742E04"/>
    <w:rsid w:val="0074381A"/>
    <w:rsid w:val="00743C95"/>
    <w:rsid w:val="007442F1"/>
    <w:rsid w:val="00744367"/>
    <w:rsid w:val="00744D34"/>
    <w:rsid w:val="00744DF5"/>
    <w:rsid w:val="00745036"/>
    <w:rsid w:val="0074508D"/>
    <w:rsid w:val="007450E4"/>
    <w:rsid w:val="007450EC"/>
    <w:rsid w:val="00745170"/>
    <w:rsid w:val="00745906"/>
    <w:rsid w:val="007462E3"/>
    <w:rsid w:val="00747831"/>
    <w:rsid w:val="007504CE"/>
    <w:rsid w:val="007507C7"/>
    <w:rsid w:val="007510D4"/>
    <w:rsid w:val="00751A31"/>
    <w:rsid w:val="00751BEB"/>
    <w:rsid w:val="00752976"/>
    <w:rsid w:val="0075353C"/>
    <w:rsid w:val="00754371"/>
    <w:rsid w:val="007553C5"/>
    <w:rsid w:val="00755586"/>
    <w:rsid w:val="00756030"/>
    <w:rsid w:val="0075643D"/>
    <w:rsid w:val="007567B5"/>
    <w:rsid w:val="00756A9C"/>
    <w:rsid w:val="007579DC"/>
    <w:rsid w:val="00757BD6"/>
    <w:rsid w:val="007601DB"/>
    <w:rsid w:val="00760582"/>
    <w:rsid w:val="007605F0"/>
    <w:rsid w:val="007605F6"/>
    <w:rsid w:val="007611F5"/>
    <w:rsid w:val="0076237E"/>
    <w:rsid w:val="00762927"/>
    <w:rsid w:val="00764213"/>
    <w:rsid w:val="007642AA"/>
    <w:rsid w:val="00764925"/>
    <w:rsid w:val="00765299"/>
    <w:rsid w:val="0076538B"/>
    <w:rsid w:val="00765989"/>
    <w:rsid w:val="00766DCB"/>
    <w:rsid w:val="0076777D"/>
    <w:rsid w:val="00767A38"/>
    <w:rsid w:val="007702B4"/>
    <w:rsid w:val="007704E7"/>
    <w:rsid w:val="00770E6F"/>
    <w:rsid w:val="00771130"/>
    <w:rsid w:val="007714DC"/>
    <w:rsid w:val="0077197D"/>
    <w:rsid w:val="00771B4B"/>
    <w:rsid w:val="0077248B"/>
    <w:rsid w:val="0077307C"/>
    <w:rsid w:val="007732F4"/>
    <w:rsid w:val="0077369C"/>
    <w:rsid w:val="00773B5C"/>
    <w:rsid w:val="00774AB4"/>
    <w:rsid w:val="00774B2D"/>
    <w:rsid w:val="007754A0"/>
    <w:rsid w:val="0077672C"/>
    <w:rsid w:val="00776F06"/>
    <w:rsid w:val="007772F6"/>
    <w:rsid w:val="00777831"/>
    <w:rsid w:val="00777B23"/>
    <w:rsid w:val="00777FA3"/>
    <w:rsid w:val="00780610"/>
    <w:rsid w:val="00781441"/>
    <w:rsid w:val="00783C62"/>
    <w:rsid w:val="00783D35"/>
    <w:rsid w:val="00784768"/>
    <w:rsid w:val="00784FA6"/>
    <w:rsid w:val="007852B3"/>
    <w:rsid w:val="00785F53"/>
    <w:rsid w:val="00785FD8"/>
    <w:rsid w:val="00786025"/>
    <w:rsid w:val="007862D5"/>
    <w:rsid w:val="00786FD3"/>
    <w:rsid w:val="00790258"/>
    <w:rsid w:val="00790CEB"/>
    <w:rsid w:val="00790D32"/>
    <w:rsid w:val="00791495"/>
    <w:rsid w:val="00791723"/>
    <w:rsid w:val="007919ED"/>
    <w:rsid w:val="00791C01"/>
    <w:rsid w:val="00792532"/>
    <w:rsid w:val="00794C31"/>
    <w:rsid w:val="00794E43"/>
    <w:rsid w:val="00795CA3"/>
    <w:rsid w:val="00796B17"/>
    <w:rsid w:val="007971E0"/>
    <w:rsid w:val="007973E2"/>
    <w:rsid w:val="00797980"/>
    <w:rsid w:val="007A03BD"/>
    <w:rsid w:val="007A0474"/>
    <w:rsid w:val="007A0512"/>
    <w:rsid w:val="007A0895"/>
    <w:rsid w:val="007A1AEA"/>
    <w:rsid w:val="007A35F5"/>
    <w:rsid w:val="007A411F"/>
    <w:rsid w:val="007A5018"/>
    <w:rsid w:val="007A5463"/>
    <w:rsid w:val="007A59D7"/>
    <w:rsid w:val="007A5A31"/>
    <w:rsid w:val="007A6708"/>
    <w:rsid w:val="007A7AFC"/>
    <w:rsid w:val="007B009E"/>
    <w:rsid w:val="007B0AC5"/>
    <w:rsid w:val="007B0BC3"/>
    <w:rsid w:val="007B1A3C"/>
    <w:rsid w:val="007B2CA4"/>
    <w:rsid w:val="007B2D8C"/>
    <w:rsid w:val="007B3A7D"/>
    <w:rsid w:val="007B4273"/>
    <w:rsid w:val="007B4290"/>
    <w:rsid w:val="007B4633"/>
    <w:rsid w:val="007B6C93"/>
    <w:rsid w:val="007B6D04"/>
    <w:rsid w:val="007B6FF3"/>
    <w:rsid w:val="007C120B"/>
    <w:rsid w:val="007C1797"/>
    <w:rsid w:val="007C1824"/>
    <w:rsid w:val="007C1F2E"/>
    <w:rsid w:val="007C28FB"/>
    <w:rsid w:val="007C4128"/>
    <w:rsid w:val="007C43D9"/>
    <w:rsid w:val="007C45BD"/>
    <w:rsid w:val="007C53CD"/>
    <w:rsid w:val="007C5AC5"/>
    <w:rsid w:val="007C715C"/>
    <w:rsid w:val="007C725A"/>
    <w:rsid w:val="007D0166"/>
    <w:rsid w:val="007D06B3"/>
    <w:rsid w:val="007D0F81"/>
    <w:rsid w:val="007D10B7"/>
    <w:rsid w:val="007D21DA"/>
    <w:rsid w:val="007D2462"/>
    <w:rsid w:val="007D2529"/>
    <w:rsid w:val="007D2836"/>
    <w:rsid w:val="007D300A"/>
    <w:rsid w:val="007D3065"/>
    <w:rsid w:val="007D4202"/>
    <w:rsid w:val="007D4309"/>
    <w:rsid w:val="007D49BB"/>
    <w:rsid w:val="007D4DF1"/>
    <w:rsid w:val="007D5406"/>
    <w:rsid w:val="007D54EE"/>
    <w:rsid w:val="007D578D"/>
    <w:rsid w:val="007D579A"/>
    <w:rsid w:val="007D68BB"/>
    <w:rsid w:val="007D68FB"/>
    <w:rsid w:val="007D73BF"/>
    <w:rsid w:val="007D7680"/>
    <w:rsid w:val="007E2C3F"/>
    <w:rsid w:val="007E2EB2"/>
    <w:rsid w:val="007E2F50"/>
    <w:rsid w:val="007E314C"/>
    <w:rsid w:val="007E344B"/>
    <w:rsid w:val="007E4577"/>
    <w:rsid w:val="007E4CD7"/>
    <w:rsid w:val="007E56CE"/>
    <w:rsid w:val="007E5971"/>
    <w:rsid w:val="007E5978"/>
    <w:rsid w:val="007E6900"/>
    <w:rsid w:val="007E6DBA"/>
    <w:rsid w:val="007E738F"/>
    <w:rsid w:val="007E74C3"/>
    <w:rsid w:val="007E7689"/>
    <w:rsid w:val="007E7CC9"/>
    <w:rsid w:val="007F07C5"/>
    <w:rsid w:val="007F0C7C"/>
    <w:rsid w:val="007F123D"/>
    <w:rsid w:val="007F225D"/>
    <w:rsid w:val="007F2693"/>
    <w:rsid w:val="007F3C9F"/>
    <w:rsid w:val="007F427A"/>
    <w:rsid w:val="007F486A"/>
    <w:rsid w:val="007F5DE9"/>
    <w:rsid w:val="007F67B2"/>
    <w:rsid w:val="007F6902"/>
    <w:rsid w:val="007F6ED8"/>
    <w:rsid w:val="0080049E"/>
    <w:rsid w:val="0080056F"/>
    <w:rsid w:val="008011DF"/>
    <w:rsid w:val="00803114"/>
    <w:rsid w:val="008038F3"/>
    <w:rsid w:val="00803ACF"/>
    <w:rsid w:val="00803E27"/>
    <w:rsid w:val="00803F34"/>
    <w:rsid w:val="00804405"/>
    <w:rsid w:val="00804914"/>
    <w:rsid w:val="00804F3D"/>
    <w:rsid w:val="00804F96"/>
    <w:rsid w:val="00805054"/>
    <w:rsid w:val="00805410"/>
    <w:rsid w:val="00806689"/>
    <w:rsid w:val="008102F5"/>
    <w:rsid w:val="008115CE"/>
    <w:rsid w:val="0081166D"/>
    <w:rsid w:val="00812A2E"/>
    <w:rsid w:val="00812BF9"/>
    <w:rsid w:val="00814044"/>
    <w:rsid w:val="0081405D"/>
    <w:rsid w:val="00814212"/>
    <w:rsid w:val="0081489D"/>
    <w:rsid w:val="008148CC"/>
    <w:rsid w:val="00814ACA"/>
    <w:rsid w:val="00814C84"/>
    <w:rsid w:val="00815197"/>
    <w:rsid w:val="0081580A"/>
    <w:rsid w:val="0081588B"/>
    <w:rsid w:val="00815899"/>
    <w:rsid w:val="00815FC2"/>
    <w:rsid w:val="00817285"/>
    <w:rsid w:val="00817326"/>
    <w:rsid w:val="00817BF2"/>
    <w:rsid w:val="00820393"/>
    <w:rsid w:val="00820873"/>
    <w:rsid w:val="00820A71"/>
    <w:rsid w:val="0082109B"/>
    <w:rsid w:val="00821B4B"/>
    <w:rsid w:val="0082386C"/>
    <w:rsid w:val="00823D6A"/>
    <w:rsid w:val="00824256"/>
    <w:rsid w:val="00824CD8"/>
    <w:rsid w:val="00825B1A"/>
    <w:rsid w:val="0082748F"/>
    <w:rsid w:val="008279A4"/>
    <w:rsid w:val="00830B50"/>
    <w:rsid w:val="00831606"/>
    <w:rsid w:val="008320FA"/>
    <w:rsid w:val="00832929"/>
    <w:rsid w:val="00832A4A"/>
    <w:rsid w:val="00833794"/>
    <w:rsid w:val="00833916"/>
    <w:rsid w:val="00833C64"/>
    <w:rsid w:val="00833D3D"/>
    <w:rsid w:val="0083576F"/>
    <w:rsid w:val="00835B86"/>
    <w:rsid w:val="00836447"/>
    <w:rsid w:val="00836638"/>
    <w:rsid w:val="008375C0"/>
    <w:rsid w:val="00840107"/>
    <w:rsid w:val="008408BC"/>
    <w:rsid w:val="00840E55"/>
    <w:rsid w:val="0084134C"/>
    <w:rsid w:val="00841A41"/>
    <w:rsid w:val="00843821"/>
    <w:rsid w:val="00843974"/>
    <w:rsid w:val="008439DF"/>
    <w:rsid w:val="00843DD8"/>
    <w:rsid w:val="00843E53"/>
    <w:rsid w:val="00844701"/>
    <w:rsid w:val="00845A7A"/>
    <w:rsid w:val="00845B28"/>
    <w:rsid w:val="00845B3F"/>
    <w:rsid w:val="00845F6B"/>
    <w:rsid w:val="008470CA"/>
    <w:rsid w:val="00847D0A"/>
    <w:rsid w:val="008519C2"/>
    <w:rsid w:val="00851C88"/>
    <w:rsid w:val="008526EC"/>
    <w:rsid w:val="008530AE"/>
    <w:rsid w:val="008533F9"/>
    <w:rsid w:val="0085371B"/>
    <w:rsid w:val="00853779"/>
    <w:rsid w:val="00854221"/>
    <w:rsid w:val="008543CB"/>
    <w:rsid w:val="00855445"/>
    <w:rsid w:val="008555CC"/>
    <w:rsid w:val="00855B4C"/>
    <w:rsid w:val="00856348"/>
    <w:rsid w:val="00856E56"/>
    <w:rsid w:val="0086002E"/>
    <w:rsid w:val="008601F3"/>
    <w:rsid w:val="00860598"/>
    <w:rsid w:val="00860B24"/>
    <w:rsid w:val="0086230D"/>
    <w:rsid w:val="008624F1"/>
    <w:rsid w:val="00862DA4"/>
    <w:rsid w:val="008639CE"/>
    <w:rsid w:val="00863EB4"/>
    <w:rsid w:val="00863F17"/>
    <w:rsid w:val="008643CC"/>
    <w:rsid w:val="008658CD"/>
    <w:rsid w:val="00866C9B"/>
    <w:rsid w:val="00866F4C"/>
    <w:rsid w:val="0086714F"/>
    <w:rsid w:val="00867236"/>
    <w:rsid w:val="00867307"/>
    <w:rsid w:val="008675DB"/>
    <w:rsid w:val="00867E71"/>
    <w:rsid w:val="0087014A"/>
    <w:rsid w:val="00871054"/>
    <w:rsid w:val="008726C1"/>
    <w:rsid w:val="00872DD2"/>
    <w:rsid w:val="008734E0"/>
    <w:rsid w:val="00873D1A"/>
    <w:rsid w:val="00874008"/>
    <w:rsid w:val="008748E0"/>
    <w:rsid w:val="00874C0D"/>
    <w:rsid w:val="008754DF"/>
    <w:rsid w:val="00875E72"/>
    <w:rsid w:val="008762D0"/>
    <w:rsid w:val="008770D0"/>
    <w:rsid w:val="008775D0"/>
    <w:rsid w:val="0087787C"/>
    <w:rsid w:val="008846EE"/>
    <w:rsid w:val="008850CE"/>
    <w:rsid w:val="0088529D"/>
    <w:rsid w:val="00885323"/>
    <w:rsid w:val="00885C43"/>
    <w:rsid w:val="00885F3F"/>
    <w:rsid w:val="0088602A"/>
    <w:rsid w:val="00886575"/>
    <w:rsid w:val="00887420"/>
    <w:rsid w:val="00887B71"/>
    <w:rsid w:val="0089002D"/>
    <w:rsid w:val="008911F2"/>
    <w:rsid w:val="00891D06"/>
    <w:rsid w:val="00892185"/>
    <w:rsid w:val="00892349"/>
    <w:rsid w:val="008931EE"/>
    <w:rsid w:val="00893A35"/>
    <w:rsid w:val="00894B5D"/>
    <w:rsid w:val="00894D4A"/>
    <w:rsid w:val="00894FE5"/>
    <w:rsid w:val="0089593F"/>
    <w:rsid w:val="008959FC"/>
    <w:rsid w:val="00895A9A"/>
    <w:rsid w:val="00895E86"/>
    <w:rsid w:val="008964C6"/>
    <w:rsid w:val="00896C1E"/>
    <w:rsid w:val="008970BF"/>
    <w:rsid w:val="008970ED"/>
    <w:rsid w:val="008971E8"/>
    <w:rsid w:val="00897476"/>
    <w:rsid w:val="00897954"/>
    <w:rsid w:val="00897A94"/>
    <w:rsid w:val="00897B52"/>
    <w:rsid w:val="00897D62"/>
    <w:rsid w:val="00897E84"/>
    <w:rsid w:val="008A073B"/>
    <w:rsid w:val="008A0831"/>
    <w:rsid w:val="008A0BED"/>
    <w:rsid w:val="008A18F4"/>
    <w:rsid w:val="008A2C31"/>
    <w:rsid w:val="008A2C3E"/>
    <w:rsid w:val="008A2DA3"/>
    <w:rsid w:val="008A4150"/>
    <w:rsid w:val="008A6B65"/>
    <w:rsid w:val="008A6EF3"/>
    <w:rsid w:val="008A7203"/>
    <w:rsid w:val="008B0D03"/>
    <w:rsid w:val="008B1555"/>
    <w:rsid w:val="008B1690"/>
    <w:rsid w:val="008B1CCA"/>
    <w:rsid w:val="008B205C"/>
    <w:rsid w:val="008B291E"/>
    <w:rsid w:val="008B333A"/>
    <w:rsid w:val="008B3C66"/>
    <w:rsid w:val="008B4303"/>
    <w:rsid w:val="008B4671"/>
    <w:rsid w:val="008B48B1"/>
    <w:rsid w:val="008B4BBA"/>
    <w:rsid w:val="008B548A"/>
    <w:rsid w:val="008B5538"/>
    <w:rsid w:val="008B58BB"/>
    <w:rsid w:val="008B597F"/>
    <w:rsid w:val="008B5D0C"/>
    <w:rsid w:val="008B7146"/>
    <w:rsid w:val="008B7BBE"/>
    <w:rsid w:val="008B7FCB"/>
    <w:rsid w:val="008C02DB"/>
    <w:rsid w:val="008C06FF"/>
    <w:rsid w:val="008C1642"/>
    <w:rsid w:val="008C258D"/>
    <w:rsid w:val="008C26EC"/>
    <w:rsid w:val="008C2C90"/>
    <w:rsid w:val="008C2EEA"/>
    <w:rsid w:val="008C343C"/>
    <w:rsid w:val="008C34B1"/>
    <w:rsid w:val="008C3509"/>
    <w:rsid w:val="008C3C33"/>
    <w:rsid w:val="008C4869"/>
    <w:rsid w:val="008C48AC"/>
    <w:rsid w:val="008C5998"/>
    <w:rsid w:val="008C5F08"/>
    <w:rsid w:val="008C6228"/>
    <w:rsid w:val="008C63BB"/>
    <w:rsid w:val="008C6C1C"/>
    <w:rsid w:val="008C77BA"/>
    <w:rsid w:val="008C79F0"/>
    <w:rsid w:val="008D011B"/>
    <w:rsid w:val="008D131B"/>
    <w:rsid w:val="008D1382"/>
    <w:rsid w:val="008D18AB"/>
    <w:rsid w:val="008D1A9F"/>
    <w:rsid w:val="008D2146"/>
    <w:rsid w:val="008D4059"/>
    <w:rsid w:val="008D51EB"/>
    <w:rsid w:val="008D5EA4"/>
    <w:rsid w:val="008D63C9"/>
    <w:rsid w:val="008D7A0D"/>
    <w:rsid w:val="008E009B"/>
    <w:rsid w:val="008E043E"/>
    <w:rsid w:val="008E1510"/>
    <w:rsid w:val="008E17AF"/>
    <w:rsid w:val="008E2E1C"/>
    <w:rsid w:val="008E4225"/>
    <w:rsid w:val="008E4C47"/>
    <w:rsid w:val="008E585E"/>
    <w:rsid w:val="008E588F"/>
    <w:rsid w:val="008E5A34"/>
    <w:rsid w:val="008E5BC7"/>
    <w:rsid w:val="008E65C9"/>
    <w:rsid w:val="008E6937"/>
    <w:rsid w:val="008E6DC0"/>
    <w:rsid w:val="008E7340"/>
    <w:rsid w:val="008F18BC"/>
    <w:rsid w:val="008F1A33"/>
    <w:rsid w:val="008F1BB2"/>
    <w:rsid w:val="008F1E01"/>
    <w:rsid w:val="008F1EC7"/>
    <w:rsid w:val="008F4720"/>
    <w:rsid w:val="008F483E"/>
    <w:rsid w:val="008F532E"/>
    <w:rsid w:val="008F5B1A"/>
    <w:rsid w:val="008F5F48"/>
    <w:rsid w:val="008F6089"/>
    <w:rsid w:val="008F6433"/>
    <w:rsid w:val="008F65A2"/>
    <w:rsid w:val="008F7488"/>
    <w:rsid w:val="008F76FD"/>
    <w:rsid w:val="008F7C83"/>
    <w:rsid w:val="00900E31"/>
    <w:rsid w:val="00901524"/>
    <w:rsid w:val="0090209A"/>
    <w:rsid w:val="00902BAF"/>
    <w:rsid w:val="009033B3"/>
    <w:rsid w:val="009036B6"/>
    <w:rsid w:val="009038D3"/>
    <w:rsid w:val="00903A7E"/>
    <w:rsid w:val="00904205"/>
    <w:rsid w:val="009045F5"/>
    <w:rsid w:val="00905C5F"/>
    <w:rsid w:val="009064B3"/>
    <w:rsid w:val="009065E1"/>
    <w:rsid w:val="00906FFE"/>
    <w:rsid w:val="00907411"/>
    <w:rsid w:val="0091116F"/>
    <w:rsid w:val="009113D3"/>
    <w:rsid w:val="009122BC"/>
    <w:rsid w:val="00912703"/>
    <w:rsid w:val="009133BE"/>
    <w:rsid w:val="00914BDE"/>
    <w:rsid w:val="00917457"/>
    <w:rsid w:val="00917576"/>
    <w:rsid w:val="00920796"/>
    <w:rsid w:val="0092134C"/>
    <w:rsid w:val="00921FBA"/>
    <w:rsid w:val="00922581"/>
    <w:rsid w:val="00922F6A"/>
    <w:rsid w:val="00923456"/>
    <w:rsid w:val="0092370A"/>
    <w:rsid w:val="00924910"/>
    <w:rsid w:val="00924B6C"/>
    <w:rsid w:val="00925034"/>
    <w:rsid w:val="00925063"/>
    <w:rsid w:val="0092556B"/>
    <w:rsid w:val="00925D2B"/>
    <w:rsid w:val="0092612A"/>
    <w:rsid w:val="0092644A"/>
    <w:rsid w:val="00926677"/>
    <w:rsid w:val="0092714C"/>
    <w:rsid w:val="00927659"/>
    <w:rsid w:val="00927844"/>
    <w:rsid w:val="009309C1"/>
    <w:rsid w:val="00930F57"/>
    <w:rsid w:val="009313B8"/>
    <w:rsid w:val="009314C6"/>
    <w:rsid w:val="00931C39"/>
    <w:rsid w:val="009322B7"/>
    <w:rsid w:val="009325A5"/>
    <w:rsid w:val="009325DD"/>
    <w:rsid w:val="009333A6"/>
    <w:rsid w:val="009336B1"/>
    <w:rsid w:val="00933F22"/>
    <w:rsid w:val="00934D74"/>
    <w:rsid w:val="0093531B"/>
    <w:rsid w:val="00935D9B"/>
    <w:rsid w:val="009371DE"/>
    <w:rsid w:val="00937A70"/>
    <w:rsid w:val="0094088A"/>
    <w:rsid w:val="0094096E"/>
    <w:rsid w:val="009416D9"/>
    <w:rsid w:val="009418A4"/>
    <w:rsid w:val="00941CBC"/>
    <w:rsid w:val="0094359E"/>
    <w:rsid w:val="00943DA9"/>
    <w:rsid w:val="00944462"/>
    <w:rsid w:val="00944579"/>
    <w:rsid w:val="00944C8A"/>
    <w:rsid w:val="0094587F"/>
    <w:rsid w:val="009461F6"/>
    <w:rsid w:val="009463E7"/>
    <w:rsid w:val="00946D4B"/>
    <w:rsid w:val="009475E5"/>
    <w:rsid w:val="00947A6B"/>
    <w:rsid w:val="00950536"/>
    <w:rsid w:val="00950AB3"/>
    <w:rsid w:val="009527D6"/>
    <w:rsid w:val="00952EEC"/>
    <w:rsid w:val="00955716"/>
    <w:rsid w:val="009557BB"/>
    <w:rsid w:val="009564F0"/>
    <w:rsid w:val="009571B7"/>
    <w:rsid w:val="009573BE"/>
    <w:rsid w:val="00957802"/>
    <w:rsid w:val="00961585"/>
    <w:rsid w:val="00962AD1"/>
    <w:rsid w:val="00963184"/>
    <w:rsid w:val="009631B2"/>
    <w:rsid w:val="00963B23"/>
    <w:rsid w:val="00963E21"/>
    <w:rsid w:val="0096454F"/>
    <w:rsid w:val="00964C45"/>
    <w:rsid w:val="00966351"/>
    <w:rsid w:val="00970130"/>
    <w:rsid w:val="009704EB"/>
    <w:rsid w:val="009709EB"/>
    <w:rsid w:val="009717DA"/>
    <w:rsid w:val="00971AB5"/>
    <w:rsid w:val="00971D02"/>
    <w:rsid w:val="009721D5"/>
    <w:rsid w:val="009727AA"/>
    <w:rsid w:val="00972A7A"/>
    <w:rsid w:val="0097327C"/>
    <w:rsid w:val="009748BD"/>
    <w:rsid w:val="00974B8D"/>
    <w:rsid w:val="00974C2E"/>
    <w:rsid w:val="00974D21"/>
    <w:rsid w:val="00975622"/>
    <w:rsid w:val="009757F4"/>
    <w:rsid w:val="0097596A"/>
    <w:rsid w:val="00975C28"/>
    <w:rsid w:val="0097687A"/>
    <w:rsid w:val="00976A21"/>
    <w:rsid w:val="00976C6A"/>
    <w:rsid w:val="00977546"/>
    <w:rsid w:val="00980720"/>
    <w:rsid w:val="00980C06"/>
    <w:rsid w:val="0098159A"/>
    <w:rsid w:val="00982BC1"/>
    <w:rsid w:val="00984965"/>
    <w:rsid w:val="00985890"/>
    <w:rsid w:val="0098596A"/>
    <w:rsid w:val="00986F61"/>
    <w:rsid w:val="00987593"/>
    <w:rsid w:val="00987A78"/>
    <w:rsid w:val="00990647"/>
    <w:rsid w:val="00990800"/>
    <w:rsid w:val="00990C8F"/>
    <w:rsid w:val="00991615"/>
    <w:rsid w:val="0099161F"/>
    <w:rsid w:val="009916E2"/>
    <w:rsid w:val="00991856"/>
    <w:rsid w:val="00991F72"/>
    <w:rsid w:val="009925F5"/>
    <w:rsid w:val="0099391B"/>
    <w:rsid w:val="009948BF"/>
    <w:rsid w:val="00994C25"/>
    <w:rsid w:val="00994F30"/>
    <w:rsid w:val="00995031"/>
    <w:rsid w:val="00995326"/>
    <w:rsid w:val="0099552D"/>
    <w:rsid w:val="00995690"/>
    <w:rsid w:val="0099569E"/>
    <w:rsid w:val="009964C5"/>
    <w:rsid w:val="0099701B"/>
    <w:rsid w:val="00997649"/>
    <w:rsid w:val="009A0F6B"/>
    <w:rsid w:val="009A1779"/>
    <w:rsid w:val="009A2880"/>
    <w:rsid w:val="009A2D17"/>
    <w:rsid w:val="009A34C2"/>
    <w:rsid w:val="009A47EE"/>
    <w:rsid w:val="009A5062"/>
    <w:rsid w:val="009A5CD4"/>
    <w:rsid w:val="009A5DD2"/>
    <w:rsid w:val="009A670A"/>
    <w:rsid w:val="009A6884"/>
    <w:rsid w:val="009A7AAC"/>
    <w:rsid w:val="009B064D"/>
    <w:rsid w:val="009B119F"/>
    <w:rsid w:val="009B19AD"/>
    <w:rsid w:val="009B1B1D"/>
    <w:rsid w:val="009B1CB4"/>
    <w:rsid w:val="009B1E2C"/>
    <w:rsid w:val="009B35D2"/>
    <w:rsid w:val="009B3797"/>
    <w:rsid w:val="009B3D3A"/>
    <w:rsid w:val="009B4D36"/>
    <w:rsid w:val="009B50DF"/>
    <w:rsid w:val="009B5A4A"/>
    <w:rsid w:val="009B5A5F"/>
    <w:rsid w:val="009B6D8C"/>
    <w:rsid w:val="009B73E0"/>
    <w:rsid w:val="009B7B6A"/>
    <w:rsid w:val="009C1D7E"/>
    <w:rsid w:val="009C22D5"/>
    <w:rsid w:val="009C39E9"/>
    <w:rsid w:val="009C3D17"/>
    <w:rsid w:val="009C440E"/>
    <w:rsid w:val="009C44BA"/>
    <w:rsid w:val="009C4F70"/>
    <w:rsid w:val="009C5967"/>
    <w:rsid w:val="009C6002"/>
    <w:rsid w:val="009C6772"/>
    <w:rsid w:val="009C6B94"/>
    <w:rsid w:val="009C6C1A"/>
    <w:rsid w:val="009C6D90"/>
    <w:rsid w:val="009C6DEC"/>
    <w:rsid w:val="009D0A26"/>
    <w:rsid w:val="009D0CF9"/>
    <w:rsid w:val="009D13C8"/>
    <w:rsid w:val="009D16F6"/>
    <w:rsid w:val="009D1C74"/>
    <w:rsid w:val="009D20D6"/>
    <w:rsid w:val="009D23CD"/>
    <w:rsid w:val="009D2E0E"/>
    <w:rsid w:val="009D3821"/>
    <w:rsid w:val="009D4A45"/>
    <w:rsid w:val="009D570F"/>
    <w:rsid w:val="009D5E73"/>
    <w:rsid w:val="009D6278"/>
    <w:rsid w:val="009D660D"/>
    <w:rsid w:val="009D692F"/>
    <w:rsid w:val="009D69A5"/>
    <w:rsid w:val="009D7359"/>
    <w:rsid w:val="009D78F6"/>
    <w:rsid w:val="009D7A31"/>
    <w:rsid w:val="009D7F82"/>
    <w:rsid w:val="009E0AC9"/>
    <w:rsid w:val="009E103F"/>
    <w:rsid w:val="009E17A3"/>
    <w:rsid w:val="009E27A7"/>
    <w:rsid w:val="009E3322"/>
    <w:rsid w:val="009E34F4"/>
    <w:rsid w:val="009E3BD4"/>
    <w:rsid w:val="009E442C"/>
    <w:rsid w:val="009E4E6D"/>
    <w:rsid w:val="009E4EB4"/>
    <w:rsid w:val="009E6264"/>
    <w:rsid w:val="009E6FE7"/>
    <w:rsid w:val="009F03DA"/>
    <w:rsid w:val="009F0448"/>
    <w:rsid w:val="009F0BB8"/>
    <w:rsid w:val="009F1CDC"/>
    <w:rsid w:val="009F2F00"/>
    <w:rsid w:val="009F320C"/>
    <w:rsid w:val="009F39DB"/>
    <w:rsid w:val="009F3C3F"/>
    <w:rsid w:val="009F43A7"/>
    <w:rsid w:val="009F492E"/>
    <w:rsid w:val="009F5448"/>
    <w:rsid w:val="009F5507"/>
    <w:rsid w:val="009F571A"/>
    <w:rsid w:val="009F641C"/>
    <w:rsid w:val="00A003C0"/>
    <w:rsid w:val="00A0152E"/>
    <w:rsid w:val="00A02181"/>
    <w:rsid w:val="00A025A0"/>
    <w:rsid w:val="00A025DD"/>
    <w:rsid w:val="00A02B32"/>
    <w:rsid w:val="00A02BD6"/>
    <w:rsid w:val="00A031DF"/>
    <w:rsid w:val="00A03DF5"/>
    <w:rsid w:val="00A05BD3"/>
    <w:rsid w:val="00A05F27"/>
    <w:rsid w:val="00A06F8B"/>
    <w:rsid w:val="00A101B7"/>
    <w:rsid w:val="00A1134B"/>
    <w:rsid w:val="00A11FA6"/>
    <w:rsid w:val="00A11FC7"/>
    <w:rsid w:val="00A1264B"/>
    <w:rsid w:val="00A12E11"/>
    <w:rsid w:val="00A13C83"/>
    <w:rsid w:val="00A14F51"/>
    <w:rsid w:val="00A1535B"/>
    <w:rsid w:val="00A15835"/>
    <w:rsid w:val="00A15AAB"/>
    <w:rsid w:val="00A15C87"/>
    <w:rsid w:val="00A1604D"/>
    <w:rsid w:val="00A160B4"/>
    <w:rsid w:val="00A160B7"/>
    <w:rsid w:val="00A177A1"/>
    <w:rsid w:val="00A17B7F"/>
    <w:rsid w:val="00A201CE"/>
    <w:rsid w:val="00A20B0F"/>
    <w:rsid w:val="00A20D5C"/>
    <w:rsid w:val="00A21529"/>
    <w:rsid w:val="00A217F0"/>
    <w:rsid w:val="00A218B7"/>
    <w:rsid w:val="00A2199A"/>
    <w:rsid w:val="00A22ABF"/>
    <w:rsid w:val="00A23771"/>
    <w:rsid w:val="00A24C7A"/>
    <w:rsid w:val="00A24F5F"/>
    <w:rsid w:val="00A25493"/>
    <w:rsid w:val="00A25B98"/>
    <w:rsid w:val="00A25BFD"/>
    <w:rsid w:val="00A26E63"/>
    <w:rsid w:val="00A3060B"/>
    <w:rsid w:val="00A325AA"/>
    <w:rsid w:val="00A32B24"/>
    <w:rsid w:val="00A339DA"/>
    <w:rsid w:val="00A33D86"/>
    <w:rsid w:val="00A3426F"/>
    <w:rsid w:val="00A3445C"/>
    <w:rsid w:val="00A3460A"/>
    <w:rsid w:val="00A34E74"/>
    <w:rsid w:val="00A3502A"/>
    <w:rsid w:val="00A365BF"/>
    <w:rsid w:val="00A3670E"/>
    <w:rsid w:val="00A37011"/>
    <w:rsid w:val="00A37FB6"/>
    <w:rsid w:val="00A4041C"/>
    <w:rsid w:val="00A40594"/>
    <w:rsid w:val="00A40A56"/>
    <w:rsid w:val="00A40EBF"/>
    <w:rsid w:val="00A40FD9"/>
    <w:rsid w:val="00A41CDD"/>
    <w:rsid w:val="00A42128"/>
    <w:rsid w:val="00A42205"/>
    <w:rsid w:val="00A432CA"/>
    <w:rsid w:val="00A433B0"/>
    <w:rsid w:val="00A45812"/>
    <w:rsid w:val="00A45A91"/>
    <w:rsid w:val="00A4690B"/>
    <w:rsid w:val="00A47DA6"/>
    <w:rsid w:val="00A50552"/>
    <w:rsid w:val="00A506E2"/>
    <w:rsid w:val="00A50967"/>
    <w:rsid w:val="00A5132C"/>
    <w:rsid w:val="00A5154C"/>
    <w:rsid w:val="00A51F50"/>
    <w:rsid w:val="00A5361A"/>
    <w:rsid w:val="00A53E65"/>
    <w:rsid w:val="00A540A8"/>
    <w:rsid w:val="00A556FD"/>
    <w:rsid w:val="00A5697D"/>
    <w:rsid w:val="00A57093"/>
    <w:rsid w:val="00A60229"/>
    <w:rsid w:val="00A60B5F"/>
    <w:rsid w:val="00A60E64"/>
    <w:rsid w:val="00A621A5"/>
    <w:rsid w:val="00A6274C"/>
    <w:rsid w:val="00A62B82"/>
    <w:rsid w:val="00A6382E"/>
    <w:rsid w:val="00A63EC5"/>
    <w:rsid w:val="00A63F38"/>
    <w:rsid w:val="00A63FA3"/>
    <w:rsid w:val="00A64055"/>
    <w:rsid w:val="00A64317"/>
    <w:rsid w:val="00A64A62"/>
    <w:rsid w:val="00A64C08"/>
    <w:rsid w:val="00A64DAD"/>
    <w:rsid w:val="00A658DA"/>
    <w:rsid w:val="00A65E4D"/>
    <w:rsid w:val="00A660B3"/>
    <w:rsid w:val="00A664FE"/>
    <w:rsid w:val="00A66BC7"/>
    <w:rsid w:val="00A66D64"/>
    <w:rsid w:val="00A6720B"/>
    <w:rsid w:val="00A6794C"/>
    <w:rsid w:val="00A700AC"/>
    <w:rsid w:val="00A7064D"/>
    <w:rsid w:val="00A709F1"/>
    <w:rsid w:val="00A70B5F"/>
    <w:rsid w:val="00A70D9B"/>
    <w:rsid w:val="00A71416"/>
    <w:rsid w:val="00A71763"/>
    <w:rsid w:val="00A718A9"/>
    <w:rsid w:val="00A71C8C"/>
    <w:rsid w:val="00A72A01"/>
    <w:rsid w:val="00A7330C"/>
    <w:rsid w:val="00A73806"/>
    <w:rsid w:val="00A73BFA"/>
    <w:rsid w:val="00A7500F"/>
    <w:rsid w:val="00A755E6"/>
    <w:rsid w:val="00A7561C"/>
    <w:rsid w:val="00A7597C"/>
    <w:rsid w:val="00A7753D"/>
    <w:rsid w:val="00A776F3"/>
    <w:rsid w:val="00A80957"/>
    <w:rsid w:val="00A80A2D"/>
    <w:rsid w:val="00A81910"/>
    <w:rsid w:val="00A81E0C"/>
    <w:rsid w:val="00A8264F"/>
    <w:rsid w:val="00A830D1"/>
    <w:rsid w:val="00A83227"/>
    <w:rsid w:val="00A833E0"/>
    <w:rsid w:val="00A833F0"/>
    <w:rsid w:val="00A876D1"/>
    <w:rsid w:val="00A878BF"/>
    <w:rsid w:val="00A90853"/>
    <w:rsid w:val="00A90948"/>
    <w:rsid w:val="00A90A09"/>
    <w:rsid w:val="00A9104A"/>
    <w:rsid w:val="00A91C8D"/>
    <w:rsid w:val="00A922C7"/>
    <w:rsid w:val="00A924BF"/>
    <w:rsid w:val="00A92C11"/>
    <w:rsid w:val="00A92EC7"/>
    <w:rsid w:val="00A932E1"/>
    <w:rsid w:val="00A94C03"/>
    <w:rsid w:val="00A94DEE"/>
    <w:rsid w:val="00A94F34"/>
    <w:rsid w:val="00A94F53"/>
    <w:rsid w:val="00A95279"/>
    <w:rsid w:val="00A952A1"/>
    <w:rsid w:val="00A963D9"/>
    <w:rsid w:val="00A96938"/>
    <w:rsid w:val="00A96D48"/>
    <w:rsid w:val="00A9735D"/>
    <w:rsid w:val="00A974E0"/>
    <w:rsid w:val="00A97C29"/>
    <w:rsid w:val="00A97F98"/>
    <w:rsid w:val="00AA053B"/>
    <w:rsid w:val="00AA0968"/>
    <w:rsid w:val="00AA0C62"/>
    <w:rsid w:val="00AA11F1"/>
    <w:rsid w:val="00AA121C"/>
    <w:rsid w:val="00AA13EA"/>
    <w:rsid w:val="00AA1975"/>
    <w:rsid w:val="00AA21E5"/>
    <w:rsid w:val="00AA35F9"/>
    <w:rsid w:val="00AA37FC"/>
    <w:rsid w:val="00AA3BA7"/>
    <w:rsid w:val="00AA4828"/>
    <w:rsid w:val="00AA4B55"/>
    <w:rsid w:val="00AA4E9E"/>
    <w:rsid w:val="00AA5D6E"/>
    <w:rsid w:val="00AA64DD"/>
    <w:rsid w:val="00AA74C4"/>
    <w:rsid w:val="00AA7C87"/>
    <w:rsid w:val="00AB0179"/>
    <w:rsid w:val="00AB077B"/>
    <w:rsid w:val="00AB1243"/>
    <w:rsid w:val="00AB1255"/>
    <w:rsid w:val="00AB166D"/>
    <w:rsid w:val="00AB55C1"/>
    <w:rsid w:val="00AB6614"/>
    <w:rsid w:val="00AB6A42"/>
    <w:rsid w:val="00AB7BD7"/>
    <w:rsid w:val="00AC0502"/>
    <w:rsid w:val="00AC09E0"/>
    <w:rsid w:val="00AC112F"/>
    <w:rsid w:val="00AC1A9B"/>
    <w:rsid w:val="00AC1B09"/>
    <w:rsid w:val="00AC4519"/>
    <w:rsid w:val="00AC57B6"/>
    <w:rsid w:val="00AC69FE"/>
    <w:rsid w:val="00AC7168"/>
    <w:rsid w:val="00AC7562"/>
    <w:rsid w:val="00AC7C8F"/>
    <w:rsid w:val="00AD054A"/>
    <w:rsid w:val="00AD0BEA"/>
    <w:rsid w:val="00AD2044"/>
    <w:rsid w:val="00AD3884"/>
    <w:rsid w:val="00AD3D2A"/>
    <w:rsid w:val="00AD3D59"/>
    <w:rsid w:val="00AD41FE"/>
    <w:rsid w:val="00AD4BE8"/>
    <w:rsid w:val="00AD4D9B"/>
    <w:rsid w:val="00AD53B4"/>
    <w:rsid w:val="00AD5664"/>
    <w:rsid w:val="00AD5C36"/>
    <w:rsid w:val="00AD60CF"/>
    <w:rsid w:val="00AD6417"/>
    <w:rsid w:val="00AD6D8E"/>
    <w:rsid w:val="00AD75F2"/>
    <w:rsid w:val="00AE02A7"/>
    <w:rsid w:val="00AE148D"/>
    <w:rsid w:val="00AE1916"/>
    <w:rsid w:val="00AE19D2"/>
    <w:rsid w:val="00AE1F12"/>
    <w:rsid w:val="00AE234F"/>
    <w:rsid w:val="00AE2ABC"/>
    <w:rsid w:val="00AE37CA"/>
    <w:rsid w:val="00AE3C73"/>
    <w:rsid w:val="00AE4694"/>
    <w:rsid w:val="00AE5CAC"/>
    <w:rsid w:val="00AE5DFC"/>
    <w:rsid w:val="00AE6809"/>
    <w:rsid w:val="00AE754E"/>
    <w:rsid w:val="00AF06EF"/>
    <w:rsid w:val="00AF1061"/>
    <w:rsid w:val="00AF1167"/>
    <w:rsid w:val="00AF1953"/>
    <w:rsid w:val="00AF1973"/>
    <w:rsid w:val="00AF2200"/>
    <w:rsid w:val="00AF268D"/>
    <w:rsid w:val="00AF26BA"/>
    <w:rsid w:val="00AF29F7"/>
    <w:rsid w:val="00AF2BB1"/>
    <w:rsid w:val="00AF35CA"/>
    <w:rsid w:val="00AF65A7"/>
    <w:rsid w:val="00B00922"/>
    <w:rsid w:val="00B00CC1"/>
    <w:rsid w:val="00B00F1C"/>
    <w:rsid w:val="00B00FA0"/>
    <w:rsid w:val="00B01611"/>
    <w:rsid w:val="00B022A3"/>
    <w:rsid w:val="00B034F1"/>
    <w:rsid w:val="00B04098"/>
    <w:rsid w:val="00B04B44"/>
    <w:rsid w:val="00B04EA7"/>
    <w:rsid w:val="00B0528A"/>
    <w:rsid w:val="00B05984"/>
    <w:rsid w:val="00B06180"/>
    <w:rsid w:val="00B06EC4"/>
    <w:rsid w:val="00B07A5F"/>
    <w:rsid w:val="00B07BA3"/>
    <w:rsid w:val="00B1067E"/>
    <w:rsid w:val="00B11A81"/>
    <w:rsid w:val="00B12529"/>
    <w:rsid w:val="00B13059"/>
    <w:rsid w:val="00B13366"/>
    <w:rsid w:val="00B134E3"/>
    <w:rsid w:val="00B144A9"/>
    <w:rsid w:val="00B14F5F"/>
    <w:rsid w:val="00B150D0"/>
    <w:rsid w:val="00B16457"/>
    <w:rsid w:val="00B16B19"/>
    <w:rsid w:val="00B16D3E"/>
    <w:rsid w:val="00B16D84"/>
    <w:rsid w:val="00B174D8"/>
    <w:rsid w:val="00B1785E"/>
    <w:rsid w:val="00B21178"/>
    <w:rsid w:val="00B21AC5"/>
    <w:rsid w:val="00B22451"/>
    <w:rsid w:val="00B22974"/>
    <w:rsid w:val="00B229D4"/>
    <w:rsid w:val="00B2370B"/>
    <w:rsid w:val="00B238DC"/>
    <w:rsid w:val="00B24616"/>
    <w:rsid w:val="00B24AB9"/>
    <w:rsid w:val="00B24EE1"/>
    <w:rsid w:val="00B25252"/>
    <w:rsid w:val="00B255A1"/>
    <w:rsid w:val="00B26492"/>
    <w:rsid w:val="00B2663F"/>
    <w:rsid w:val="00B26845"/>
    <w:rsid w:val="00B27BEF"/>
    <w:rsid w:val="00B27C7E"/>
    <w:rsid w:val="00B27E41"/>
    <w:rsid w:val="00B313BD"/>
    <w:rsid w:val="00B316A0"/>
    <w:rsid w:val="00B33D80"/>
    <w:rsid w:val="00B34C96"/>
    <w:rsid w:val="00B3514B"/>
    <w:rsid w:val="00B3641C"/>
    <w:rsid w:val="00B3680B"/>
    <w:rsid w:val="00B37513"/>
    <w:rsid w:val="00B37B91"/>
    <w:rsid w:val="00B37F8E"/>
    <w:rsid w:val="00B37FC2"/>
    <w:rsid w:val="00B40553"/>
    <w:rsid w:val="00B405FD"/>
    <w:rsid w:val="00B407FC"/>
    <w:rsid w:val="00B40A4F"/>
    <w:rsid w:val="00B40E90"/>
    <w:rsid w:val="00B41809"/>
    <w:rsid w:val="00B4204E"/>
    <w:rsid w:val="00B4404F"/>
    <w:rsid w:val="00B44AD6"/>
    <w:rsid w:val="00B44B11"/>
    <w:rsid w:val="00B4593A"/>
    <w:rsid w:val="00B4609F"/>
    <w:rsid w:val="00B46758"/>
    <w:rsid w:val="00B46908"/>
    <w:rsid w:val="00B47CD0"/>
    <w:rsid w:val="00B50096"/>
    <w:rsid w:val="00B503AC"/>
    <w:rsid w:val="00B51785"/>
    <w:rsid w:val="00B5180C"/>
    <w:rsid w:val="00B51D25"/>
    <w:rsid w:val="00B51F6D"/>
    <w:rsid w:val="00B52F8B"/>
    <w:rsid w:val="00B54A81"/>
    <w:rsid w:val="00B5557D"/>
    <w:rsid w:val="00B5569B"/>
    <w:rsid w:val="00B557BF"/>
    <w:rsid w:val="00B55F9D"/>
    <w:rsid w:val="00B5755F"/>
    <w:rsid w:val="00B57584"/>
    <w:rsid w:val="00B5785C"/>
    <w:rsid w:val="00B610EE"/>
    <w:rsid w:val="00B6154C"/>
    <w:rsid w:val="00B616BC"/>
    <w:rsid w:val="00B619EF"/>
    <w:rsid w:val="00B61F00"/>
    <w:rsid w:val="00B62882"/>
    <w:rsid w:val="00B654BD"/>
    <w:rsid w:val="00B65626"/>
    <w:rsid w:val="00B6588A"/>
    <w:rsid w:val="00B65A95"/>
    <w:rsid w:val="00B66671"/>
    <w:rsid w:val="00B6676B"/>
    <w:rsid w:val="00B66AF1"/>
    <w:rsid w:val="00B66F23"/>
    <w:rsid w:val="00B67202"/>
    <w:rsid w:val="00B672B5"/>
    <w:rsid w:val="00B6732A"/>
    <w:rsid w:val="00B709D7"/>
    <w:rsid w:val="00B712CB"/>
    <w:rsid w:val="00B72FF0"/>
    <w:rsid w:val="00B73B48"/>
    <w:rsid w:val="00B74AF7"/>
    <w:rsid w:val="00B751EB"/>
    <w:rsid w:val="00B75257"/>
    <w:rsid w:val="00B7528D"/>
    <w:rsid w:val="00B75314"/>
    <w:rsid w:val="00B766F7"/>
    <w:rsid w:val="00B77292"/>
    <w:rsid w:val="00B77CAB"/>
    <w:rsid w:val="00B77EB1"/>
    <w:rsid w:val="00B807D4"/>
    <w:rsid w:val="00B80B23"/>
    <w:rsid w:val="00B80BAC"/>
    <w:rsid w:val="00B81029"/>
    <w:rsid w:val="00B813B0"/>
    <w:rsid w:val="00B81836"/>
    <w:rsid w:val="00B822D4"/>
    <w:rsid w:val="00B8260D"/>
    <w:rsid w:val="00B82CA6"/>
    <w:rsid w:val="00B82E3F"/>
    <w:rsid w:val="00B83157"/>
    <w:rsid w:val="00B834AB"/>
    <w:rsid w:val="00B837A6"/>
    <w:rsid w:val="00B83A99"/>
    <w:rsid w:val="00B8477A"/>
    <w:rsid w:val="00B851DB"/>
    <w:rsid w:val="00B864B8"/>
    <w:rsid w:val="00B8662B"/>
    <w:rsid w:val="00B873FD"/>
    <w:rsid w:val="00B87EDC"/>
    <w:rsid w:val="00B91988"/>
    <w:rsid w:val="00B91D16"/>
    <w:rsid w:val="00B92668"/>
    <w:rsid w:val="00B930F3"/>
    <w:rsid w:val="00B93733"/>
    <w:rsid w:val="00B93B21"/>
    <w:rsid w:val="00B93B2E"/>
    <w:rsid w:val="00B93B94"/>
    <w:rsid w:val="00B95B62"/>
    <w:rsid w:val="00B9615D"/>
    <w:rsid w:val="00B961BD"/>
    <w:rsid w:val="00BA1768"/>
    <w:rsid w:val="00BA212E"/>
    <w:rsid w:val="00BA279B"/>
    <w:rsid w:val="00BA27DE"/>
    <w:rsid w:val="00BA2E6D"/>
    <w:rsid w:val="00BA2EC1"/>
    <w:rsid w:val="00BA32E2"/>
    <w:rsid w:val="00BA340F"/>
    <w:rsid w:val="00BA38AB"/>
    <w:rsid w:val="00BA3F1B"/>
    <w:rsid w:val="00BA476A"/>
    <w:rsid w:val="00BA478D"/>
    <w:rsid w:val="00BA4B0F"/>
    <w:rsid w:val="00BA577C"/>
    <w:rsid w:val="00BA61C3"/>
    <w:rsid w:val="00BA63C5"/>
    <w:rsid w:val="00BA6876"/>
    <w:rsid w:val="00BA70AF"/>
    <w:rsid w:val="00BA7374"/>
    <w:rsid w:val="00BB1C6A"/>
    <w:rsid w:val="00BB245F"/>
    <w:rsid w:val="00BB3B05"/>
    <w:rsid w:val="00BB4A39"/>
    <w:rsid w:val="00BB57C3"/>
    <w:rsid w:val="00BB63D6"/>
    <w:rsid w:val="00BB7F2C"/>
    <w:rsid w:val="00BB7FD2"/>
    <w:rsid w:val="00BC070B"/>
    <w:rsid w:val="00BC1FE5"/>
    <w:rsid w:val="00BC2A58"/>
    <w:rsid w:val="00BC3500"/>
    <w:rsid w:val="00BC3669"/>
    <w:rsid w:val="00BC3A62"/>
    <w:rsid w:val="00BC3E7A"/>
    <w:rsid w:val="00BC4646"/>
    <w:rsid w:val="00BC471C"/>
    <w:rsid w:val="00BC526B"/>
    <w:rsid w:val="00BC5320"/>
    <w:rsid w:val="00BC54CE"/>
    <w:rsid w:val="00BC63E8"/>
    <w:rsid w:val="00BC6AEE"/>
    <w:rsid w:val="00BC6E42"/>
    <w:rsid w:val="00BC754F"/>
    <w:rsid w:val="00BC7600"/>
    <w:rsid w:val="00BD056D"/>
    <w:rsid w:val="00BD0D93"/>
    <w:rsid w:val="00BD1207"/>
    <w:rsid w:val="00BD182B"/>
    <w:rsid w:val="00BD194F"/>
    <w:rsid w:val="00BD19DE"/>
    <w:rsid w:val="00BD231A"/>
    <w:rsid w:val="00BD2B2E"/>
    <w:rsid w:val="00BD2CC4"/>
    <w:rsid w:val="00BD2DAB"/>
    <w:rsid w:val="00BD33D2"/>
    <w:rsid w:val="00BD50EE"/>
    <w:rsid w:val="00BD6195"/>
    <w:rsid w:val="00BD6E3B"/>
    <w:rsid w:val="00BD76D1"/>
    <w:rsid w:val="00BD77F1"/>
    <w:rsid w:val="00BD784A"/>
    <w:rsid w:val="00BD7CF7"/>
    <w:rsid w:val="00BE141A"/>
    <w:rsid w:val="00BE15BF"/>
    <w:rsid w:val="00BE1882"/>
    <w:rsid w:val="00BE212B"/>
    <w:rsid w:val="00BE2336"/>
    <w:rsid w:val="00BE2D74"/>
    <w:rsid w:val="00BE3164"/>
    <w:rsid w:val="00BE395D"/>
    <w:rsid w:val="00BE4B47"/>
    <w:rsid w:val="00BE50C3"/>
    <w:rsid w:val="00BE561B"/>
    <w:rsid w:val="00BE5679"/>
    <w:rsid w:val="00BE5EA5"/>
    <w:rsid w:val="00BE68DE"/>
    <w:rsid w:val="00BE6B77"/>
    <w:rsid w:val="00BE6CC4"/>
    <w:rsid w:val="00BE746C"/>
    <w:rsid w:val="00BF01AA"/>
    <w:rsid w:val="00BF03A5"/>
    <w:rsid w:val="00BF082F"/>
    <w:rsid w:val="00BF141B"/>
    <w:rsid w:val="00BF16BF"/>
    <w:rsid w:val="00BF17AA"/>
    <w:rsid w:val="00BF1B1E"/>
    <w:rsid w:val="00BF2C38"/>
    <w:rsid w:val="00BF366B"/>
    <w:rsid w:val="00BF456F"/>
    <w:rsid w:val="00BF4A19"/>
    <w:rsid w:val="00BF5C88"/>
    <w:rsid w:val="00BF5F7F"/>
    <w:rsid w:val="00BF68AD"/>
    <w:rsid w:val="00BF73E5"/>
    <w:rsid w:val="00BF7A9A"/>
    <w:rsid w:val="00C00DA9"/>
    <w:rsid w:val="00C01CDD"/>
    <w:rsid w:val="00C03620"/>
    <w:rsid w:val="00C03EA1"/>
    <w:rsid w:val="00C0427B"/>
    <w:rsid w:val="00C045A1"/>
    <w:rsid w:val="00C0528B"/>
    <w:rsid w:val="00C05F0D"/>
    <w:rsid w:val="00C07D7E"/>
    <w:rsid w:val="00C10255"/>
    <w:rsid w:val="00C1098B"/>
    <w:rsid w:val="00C10AD5"/>
    <w:rsid w:val="00C10CBE"/>
    <w:rsid w:val="00C11277"/>
    <w:rsid w:val="00C123B3"/>
    <w:rsid w:val="00C125A7"/>
    <w:rsid w:val="00C126E6"/>
    <w:rsid w:val="00C12F04"/>
    <w:rsid w:val="00C136DF"/>
    <w:rsid w:val="00C149C3"/>
    <w:rsid w:val="00C14C47"/>
    <w:rsid w:val="00C14D4D"/>
    <w:rsid w:val="00C15242"/>
    <w:rsid w:val="00C15F81"/>
    <w:rsid w:val="00C160F0"/>
    <w:rsid w:val="00C16BEF"/>
    <w:rsid w:val="00C17418"/>
    <w:rsid w:val="00C2064F"/>
    <w:rsid w:val="00C21650"/>
    <w:rsid w:val="00C21803"/>
    <w:rsid w:val="00C21C0C"/>
    <w:rsid w:val="00C22155"/>
    <w:rsid w:val="00C2306D"/>
    <w:rsid w:val="00C23157"/>
    <w:rsid w:val="00C23437"/>
    <w:rsid w:val="00C23D29"/>
    <w:rsid w:val="00C23E0B"/>
    <w:rsid w:val="00C2435A"/>
    <w:rsid w:val="00C24427"/>
    <w:rsid w:val="00C244E3"/>
    <w:rsid w:val="00C24C3B"/>
    <w:rsid w:val="00C24CAB"/>
    <w:rsid w:val="00C24DB5"/>
    <w:rsid w:val="00C25CF6"/>
    <w:rsid w:val="00C2605C"/>
    <w:rsid w:val="00C263E8"/>
    <w:rsid w:val="00C2727F"/>
    <w:rsid w:val="00C27985"/>
    <w:rsid w:val="00C27CC1"/>
    <w:rsid w:val="00C30132"/>
    <w:rsid w:val="00C3048F"/>
    <w:rsid w:val="00C31260"/>
    <w:rsid w:val="00C322EA"/>
    <w:rsid w:val="00C32DA7"/>
    <w:rsid w:val="00C330E1"/>
    <w:rsid w:val="00C33149"/>
    <w:rsid w:val="00C3356C"/>
    <w:rsid w:val="00C33888"/>
    <w:rsid w:val="00C351E3"/>
    <w:rsid w:val="00C35E17"/>
    <w:rsid w:val="00C36C60"/>
    <w:rsid w:val="00C36E63"/>
    <w:rsid w:val="00C37383"/>
    <w:rsid w:val="00C3746A"/>
    <w:rsid w:val="00C378EB"/>
    <w:rsid w:val="00C37F68"/>
    <w:rsid w:val="00C41D4B"/>
    <w:rsid w:val="00C42C87"/>
    <w:rsid w:val="00C4388A"/>
    <w:rsid w:val="00C44F41"/>
    <w:rsid w:val="00C459D6"/>
    <w:rsid w:val="00C4673D"/>
    <w:rsid w:val="00C46A1F"/>
    <w:rsid w:val="00C46F21"/>
    <w:rsid w:val="00C4775A"/>
    <w:rsid w:val="00C47860"/>
    <w:rsid w:val="00C5063F"/>
    <w:rsid w:val="00C50964"/>
    <w:rsid w:val="00C51300"/>
    <w:rsid w:val="00C51EFA"/>
    <w:rsid w:val="00C520BF"/>
    <w:rsid w:val="00C52B0B"/>
    <w:rsid w:val="00C52BDC"/>
    <w:rsid w:val="00C52DC7"/>
    <w:rsid w:val="00C539F3"/>
    <w:rsid w:val="00C53C0D"/>
    <w:rsid w:val="00C54353"/>
    <w:rsid w:val="00C554D6"/>
    <w:rsid w:val="00C55BE7"/>
    <w:rsid w:val="00C560F2"/>
    <w:rsid w:val="00C56830"/>
    <w:rsid w:val="00C57892"/>
    <w:rsid w:val="00C57B87"/>
    <w:rsid w:val="00C60999"/>
    <w:rsid w:val="00C60B2D"/>
    <w:rsid w:val="00C60B3E"/>
    <w:rsid w:val="00C60EFF"/>
    <w:rsid w:val="00C60FDD"/>
    <w:rsid w:val="00C626E8"/>
    <w:rsid w:val="00C63D7D"/>
    <w:rsid w:val="00C6524A"/>
    <w:rsid w:val="00C6568E"/>
    <w:rsid w:val="00C65985"/>
    <w:rsid w:val="00C66361"/>
    <w:rsid w:val="00C66A3B"/>
    <w:rsid w:val="00C66B4E"/>
    <w:rsid w:val="00C672CB"/>
    <w:rsid w:val="00C67BA3"/>
    <w:rsid w:val="00C70193"/>
    <w:rsid w:val="00C70698"/>
    <w:rsid w:val="00C718D2"/>
    <w:rsid w:val="00C7314C"/>
    <w:rsid w:val="00C74C75"/>
    <w:rsid w:val="00C75911"/>
    <w:rsid w:val="00C75C30"/>
    <w:rsid w:val="00C762AE"/>
    <w:rsid w:val="00C7656C"/>
    <w:rsid w:val="00C76CDB"/>
    <w:rsid w:val="00C77F2B"/>
    <w:rsid w:val="00C77F80"/>
    <w:rsid w:val="00C806B5"/>
    <w:rsid w:val="00C809CF"/>
    <w:rsid w:val="00C80D9C"/>
    <w:rsid w:val="00C834CC"/>
    <w:rsid w:val="00C835FE"/>
    <w:rsid w:val="00C83F89"/>
    <w:rsid w:val="00C84B36"/>
    <w:rsid w:val="00C85962"/>
    <w:rsid w:val="00C85B63"/>
    <w:rsid w:val="00C85E8D"/>
    <w:rsid w:val="00C863F9"/>
    <w:rsid w:val="00C87989"/>
    <w:rsid w:val="00C87C51"/>
    <w:rsid w:val="00C90158"/>
    <w:rsid w:val="00C917C2"/>
    <w:rsid w:val="00C91A20"/>
    <w:rsid w:val="00C91D73"/>
    <w:rsid w:val="00C91FC4"/>
    <w:rsid w:val="00C92C1A"/>
    <w:rsid w:val="00C93BEC"/>
    <w:rsid w:val="00C94F21"/>
    <w:rsid w:val="00C95632"/>
    <w:rsid w:val="00C96E10"/>
    <w:rsid w:val="00CA0089"/>
    <w:rsid w:val="00CA0163"/>
    <w:rsid w:val="00CA0747"/>
    <w:rsid w:val="00CA0815"/>
    <w:rsid w:val="00CA245D"/>
    <w:rsid w:val="00CA284A"/>
    <w:rsid w:val="00CA30AC"/>
    <w:rsid w:val="00CA365E"/>
    <w:rsid w:val="00CA374B"/>
    <w:rsid w:val="00CA37FD"/>
    <w:rsid w:val="00CA3C42"/>
    <w:rsid w:val="00CA43EF"/>
    <w:rsid w:val="00CA4985"/>
    <w:rsid w:val="00CA4FA3"/>
    <w:rsid w:val="00CA50AF"/>
    <w:rsid w:val="00CA5E43"/>
    <w:rsid w:val="00CA5EDC"/>
    <w:rsid w:val="00CA677B"/>
    <w:rsid w:val="00CA7C47"/>
    <w:rsid w:val="00CB065F"/>
    <w:rsid w:val="00CB08FC"/>
    <w:rsid w:val="00CB09D6"/>
    <w:rsid w:val="00CB0C14"/>
    <w:rsid w:val="00CB2A3C"/>
    <w:rsid w:val="00CB2B47"/>
    <w:rsid w:val="00CB33F6"/>
    <w:rsid w:val="00CB4698"/>
    <w:rsid w:val="00CB603B"/>
    <w:rsid w:val="00CB61C4"/>
    <w:rsid w:val="00CB6E90"/>
    <w:rsid w:val="00CB7111"/>
    <w:rsid w:val="00CB716A"/>
    <w:rsid w:val="00CB7C28"/>
    <w:rsid w:val="00CC1DCB"/>
    <w:rsid w:val="00CC2F99"/>
    <w:rsid w:val="00CC34E2"/>
    <w:rsid w:val="00CC4571"/>
    <w:rsid w:val="00CC549F"/>
    <w:rsid w:val="00CC6428"/>
    <w:rsid w:val="00CC6980"/>
    <w:rsid w:val="00CC6CD7"/>
    <w:rsid w:val="00CC6D32"/>
    <w:rsid w:val="00CC77ED"/>
    <w:rsid w:val="00CD13CA"/>
    <w:rsid w:val="00CD2715"/>
    <w:rsid w:val="00CD357B"/>
    <w:rsid w:val="00CD3F0F"/>
    <w:rsid w:val="00CD579F"/>
    <w:rsid w:val="00CD6191"/>
    <w:rsid w:val="00CD70DE"/>
    <w:rsid w:val="00CD7DE1"/>
    <w:rsid w:val="00CE0BDA"/>
    <w:rsid w:val="00CE27B7"/>
    <w:rsid w:val="00CE50F9"/>
    <w:rsid w:val="00CE6254"/>
    <w:rsid w:val="00CE7532"/>
    <w:rsid w:val="00CE7D99"/>
    <w:rsid w:val="00CF1123"/>
    <w:rsid w:val="00CF14DE"/>
    <w:rsid w:val="00CF1595"/>
    <w:rsid w:val="00CF1C2C"/>
    <w:rsid w:val="00CF2507"/>
    <w:rsid w:val="00CF2768"/>
    <w:rsid w:val="00CF30C7"/>
    <w:rsid w:val="00CF3768"/>
    <w:rsid w:val="00CF4A1B"/>
    <w:rsid w:val="00CF4AF3"/>
    <w:rsid w:val="00CF4B71"/>
    <w:rsid w:val="00CF5524"/>
    <w:rsid w:val="00CF5B62"/>
    <w:rsid w:val="00CF5BC7"/>
    <w:rsid w:val="00CF6AE5"/>
    <w:rsid w:val="00CF6B57"/>
    <w:rsid w:val="00CF73D4"/>
    <w:rsid w:val="00D01158"/>
    <w:rsid w:val="00D012EC"/>
    <w:rsid w:val="00D01C16"/>
    <w:rsid w:val="00D036FE"/>
    <w:rsid w:val="00D0377E"/>
    <w:rsid w:val="00D04784"/>
    <w:rsid w:val="00D04BBC"/>
    <w:rsid w:val="00D05028"/>
    <w:rsid w:val="00D065AE"/>
    <w:rsid w:val="00D06DF3"/>
    <w:rsid w:val="00D07806"/>
    <w:rsid w:val="00D10165"/>
    <w:rsid w:val="00D102D0"/>
    <w:rsid w:val="00D10533"/>
    <w:rsid w:val="00D10A33"/>
    <w:rsid w:val="00D121AF"/>
    <w:rsid w:val="00D122B3"/>
    <w:rsid w:val="00D1256B"/>
    <w:rsid w:val="00D12796"/>
    <w:rsid w:val="00D12B9A"/>
    <w:rsid w:val="00D12D4E"/>
    <w:rsid w:val="00D13515"/>
    <w:rsid w:val="00D146EC"/>
    <w:rsid w:val="00D14B8C"/>
    <w:rsid w:val="00D15325"/>
    <w:rsid w:val="00D16E59"/>
    <w:rsid w:val="00D204BD"/>
    <w:rsid w:val="00D2083D"/>
    <w:rsid w:val="00D21714"/>
    <w:rsid w:val="00D21BD5"/>
    <w:rsid w:val="00D2295A"/>
    <w:rsid w:val="00D22EE9"/>
    <w:rsid w:val="00D236AA"/>
    <w:rsid w:val="00D2395E"/>
    <w:rsid w:val="00D2444D"/>
    <w:rsid w:val="00D253F4"/>
    <w:rsid w:val="00D25887"/>
    <w:rsid w:val="00D264AB"/>
    <w:rsid w:val="00D27244"/>
    <w:rsid w:val="00D27F34"/>
    <w:rsid w:val="00D27F7B"/>
    <w:rsid w:val="00D313C6"/>
    <w:rsid w:val="00D3174A"/>
    <w:rsid w:val="00D31B59"/>
    <w:rsid w:val="00D31BF2"/>
    <w:rsid w:val="00D32491"/>
    <w:rsid w:val="00D327FC"/>
    <w:rsid w:val="00D333B2"/>
    <w:rsid w:val="00D3357B"/>
    <w:rsid w:val="00D336E0"/>
    <w:rsid w:val="00D33E59"/>
    <w:rsid w:val="00D342A3"/>
    <w:rsid w:val="00D342A8"/>
    <w:rsid w:val="00D362C8"/>
    <w:rsid w:val="00D362F3"/>
    <w:rsid w:val="00D40B7C"/>
    <w:rsid w:val="00D40E92"/>
    <w:rsid w:val="00D42004"/>
    <w:rsid w:val="00D424EB"/>
    <w:rsid w:val="00D426C0"/>
    <w:rsid w:val="00D43303"/>
    <w:rsid w:val="00D439F1"/>
    <w:rsid w:val="00D445C7"/>
    <w:rsid w:val="00D4479C"/>
    <w:rsid w:val="00D45743"/>
    <w:rsid w:val="00D47385"/>
    <w:rsid w:val="00D47448"/>
    <w:rsid w:val="00D474BB"/>
    <w:rsid w:val="00D50295"/>
    <w:rsid w:val="00D50C0F"/>
    <w:rsid w:val="00D512DB"/>
    <w:rsid w:val="00D516DF"/>
    <w:rsid w:val="00D519F6"/>
    <w:rsid w:val="00D52D08"/>
    <w:rsid w:val="00D53090"/>
    <w:rsid w:val="00D531A7"/>
    <w:rsid w:val="00D53563"/>
    <w:rsid w:val="00D557CB"/>
    <w:rsid w:val="00D559A6"/>
    <w:rsid w:val="00D567C4"/>
    <w:rsid w:val="00D56E65"/>
    <w:rsid w:val="00D5719C"/>
    <w:rsid w:val="00D60447"/>
    <w:rsid w:val="00D606D1"/>
    <w:rsid w:val="00D61A52"/>
    <w:rsid w:val="00D6262F"/>
    <w:rsid w:val="00D626D8"/>
    <w:rsid w:val="00D62748"/>
    <w:rsid w:val="00D646BF"/>
    <w:rsid w:val="00D65065"/>
    <w:rsid w:val="00D65C52"/>
    <w:rsid w:val="00D66FD2"/>
    <w:rsid w:val="00D67213"/>
    <w:rsid w:val="00D67236"/>
    <w:rsid w:val="00D6737B"/>
    <w:rsid w:val="00D677EE"/>
    <w:rsid w:val="00D67ABD"/>
    <w:rsid w:val="00D708C7"/>
    <w:rsid w:val="00D715F1"/>
    <w:rsid w:val="00D71876"/>
    <w:rsid w:val="00D721F2"/>
    <w:rsid w:val="00D727C9"/>
    <w:rsid w:val="00D7350B"/>
    <w:rsid w:val="00D73797"/>
    <w:rsid w:val="00D73CC8"/>
    <w:rsid w:val="00D74101"/>
    <w:rsid w:val="00D7519E"/>
    <w:rsid w:val="00D754C8"/>
    <w:rsid w:val="00D7558A"/>
    <w:rsid w:val="00D75FD8"/>
    <w:rsid w:val="00D7696B"/>
    <w:rsid w:val="00D817AC"/>
    <w:rsid w:val="00D81824"/>
    <w:rsid w:val="00D81A0F"/>
    <w:rsid w:val="00D82533"/>
    <w:rsid w:val="00D83959"/>
    <w:rsid w:val="00D83CD4"/>
    <w:rsid w:val="00D84144"/>
    <w:rsid w:val="00D845E8"/>
    <w:rsid w:val="00D84B6A"/>
    <w:rsid w:val="00D84CC0"/>
    <w:rsid w:val="00D85243"/>
    <w:rsid w:val="00D857E1"/>
    <w:rsid w:val="00D85BBA"/>
    <w:rsid w:val="00D85DC4"/>
    <w:rsid w:val="00D8605C"/>
    <w:rsid w:val="00D863E3"/>
    <w:rsid w:val="00D86D65"/>
    <w:rsid w:val="00D86EF1"/>
    <w:rsid w:val="00D87ED2"/>
    <w:rsid w:val="00D90031"/>
    <w:rsid w:val="00D90531"/>
    <w:rsid w:val="00D9094A"/>
    <w:rsid w:val="00D9114B"/>
    <w:rsid w:val="00D9138C"/>
    <w:rsid w:val="00D9171E"/>
    <w:rsid w:val="00D917D0"/>
    <w:rsid w:val="00D9185F"/>
    <w:rsid w:val="00D92B07"/>
    <w:rsid w:val="00D93204"/>
    <w:rsid w:val="00D9367F"/>
    <w:rsid w:val="00D936A5"/>
    <w:rsid w:val="00D9414B"/>
    <w:rsid w:val="00D955CC"/>
    <w:rsid w:val="00D957C6"/>
    <w:rsid w:val="00D95996"/>
    <w:rsid w:val="00D95A13"/>
    <w:rsid w:val="00D961D9"/>
    <w:rsid w:val="00D968B2"/>
    <w:rsid w:val="00D97059"/>
    <w:rsid w:val="00D972F7"/>
    <w:rsid w:val="00D976C3"/>
    <w:rsid w:val="00DA01C7"/>
    <w:rsid w:val="00DA0CB2"/>
    <w:rsid w:val="00DA145D"/>
    <w:rsid w:val="00DA1906"/>
    <w:rsid w:val="00DA19A8"/>
    <w:rsid w:val="00DA1C61"/>
    <w:rsid w:val="00DA1D05"/>
    <w:rsid w:val="00DA1EB5"/>
    <w:rsid w:val="00DA290A"/>
    <w:rsid w:val="00DA2B97"/>
    <w:rsid w:val="00DA2DF6"/>
    <w:rsid w:val="00DA2F24"/>
    <w:rsid w:val="00DA2FD2"/>
    <w:rsid w:val="00DA322D"/>
    <w:rsid w:val="00DA351D"/>
    <w:rsid w:val="00DA377D"/>
    <w:rsid w:val="00DA37B2"/>
    <w:rsid w:val="00DA4993"/>
    <w:rsid w:val="00DA5B82"/>
    <w:rsid w:val="00DA5F08"/>
    <w:rsid w:val="00DA6AFA"/>
    <w:rsid w:val="00DA703C"/>
    <w:rsid w:val="00DA7C0B"/>
    <w:rsid w:val="00DB0472"/>
    <w:rsid w:val="00DB10DE"/>
    <w:rsid w:val="00DB10F4"/>
    <w:rsid w:val="00DB149D"/>
    <w:rsid w:val="00DB1993"/>
    <w:rsid w:val="00DB1F57"/>
    <w:rsid w:val="00DB2C29"/>
    <w:rsid w:val="00DB2DB0"/>
    <w:rsid w:val="00DB31D5"/>
    <w:rsid w:val="00DB3858"/>
    <w:rsid w:val="00DB4974"/>
    <w:rsid w:val="00DB4BC7"/>
    <w:rsid w:val="00DB4C35"/>
    <w:rsid w:val="00DB4D32"/>
    <w:rsid w:val="00DB566F"/>
    <w:rsid w:val="00DB65BD"/>
    <w:rsid w:val="00DB7165"/>
    <w:rsid w:val="00DB76E5"/>
    <w:rsid w:val="00DB7E23"/>
    <w:rsid w:val="00DC0689"/>
    <w:rsid w:val="00DC089C"/>
    <w:rsid w:val="00DC0EA9"/>
    <w:rsid w:val="00DC15FA"/>
    <w:rsid w:val="00DC1E7B"/>
    <w:rsid w:val="00DC219B"/>
    <w:rsid w:val="00DC227E"/>
    <w:rsid w:val="00DC2EA0"/>
    <w:rsid w:val="00DC376E"/>
    <w:rsid w:val="00DC45E9"/>
    <w:rsid w:val="00DC4F8C"/>
    <w:rsid w:val="00DC5753"/>
    <w:rsid w:val="00DC60F2"/>
    <w:rsid w:val="00DC6164"/>
    <w:rsid w:val="00DC6856"/>
    <w:rsid w:val="00DC752C"/>
    <w:rsid w:val="00DC7637"/>
    <w:rsid w:val="00DC79E3"/>
    <w:rsid w:val="00DC7CC6"/>
    <w:rsid w:val="00DC7CD8"/>
    <w:rsid w:val="00DD040F"/>
    <w:rsid w:val="00DD04B0"/>
    <w:rsid w:val="00DD04F6"/>
    <w:rsid w:val="00DD1BC2"/>
    <w:rsid w:val="00DD1D76"/>
    <w:rsid w:val="00DD1D7F"/>
    <w:rsid w:val="00DD201A"/>
    <w:rsid w:val="00DD2610"/>
    <w:rsid w:val="00DD266B"/>
    <w:rsid w:val="00DD2B36"/>
    <w:rsid w:val="00DD3DBE"/>
    <w:rsid w:val="00DD3EB7"/>
    <w:rsid w:val="00DD436F"/>
    <w:rsid w:val="00DD4434"/>
    <w:rsid w:val="00DD526D"/>
    <w:rsid w:val="00DD5CCE"/>
    <w:rsid w:val="00DE0064"/>
    <w:rsid w:val="00DE1BE8"/>
    <w:rsid w:val="00DE1DEE"/>
    <w:rsid w:val="00DE2D0A"/>
    <w:rsid w:val="00DE3185"/>
    <w:rsid w:val="00DE3E1E"/>
    <w:rsid w:val="00DE3EA8"/>
    <w:rsid w:val="00DE427C"/>
    <w:rsid w:val="00DE6F9D"/>
    <w:rsid w:val="00DF0F03"/>
    <w:rsid w:val="00DF1C35"/>
    <w:rsid w:val="00DF2047"/>
    <w:rsid w:val="00DF2C2E"/>
    <w:rsid w:val="00DF4003"/>
    <w:rsid w:val="00DF4DBA"/>
    <w:rsid w:val="00DF4FB7"/>
    <w:rsid w:val="00DF525D"/>
    <w:rsid w:val="00DF5E4F"/>
    <w:rsid w:val="00DF60E2"/>
    <w:rsid w:val="00DF66CF"/>
    <w:rsid w:val="00DF6727"/>
    <w:rsid w:val="00DF6922"/>
    <w:rsid w:val="00DF6BA4"/>
    <w:rsid w:val="00DF75D0"/>
    <w:rsid w:val="00DF762C"/>
    <w:rsid w:val="00DF77CF"/>
    <w:rsid w:val="00DF7A8F"/>
    <w:rsid w:val="00DF7FC7"/>
    <w:rsid w:val="00E01D4E"/>
    <w:rsid w:val="00E024AA"/>
    <w:rsid w:val="00E0257C"/>
    <w:rsid w:val="00E0290E"/>
    <w:rsid w:val="00E033E2"/>
    <w:rsid w:val="00E036B8"/>
    <w:rsid w:val="00E036EC"/>
    <w:rsid w:val="00E03817"/>
    <w:rsid w:val="00E03906"/>
    <w:rsid w:val="00E040BD"/>
    <w:rsid w:val="00E04A60"/>
    <w:rsid w:val="00E04AD8"/>
    <w:rsid w:val="00E04B2C"/>
    <w:rsid w:val="00E0582B"/>
    <w:rsid w:val="00E059F4"/>
    <w:rsid w:val="00E05FB1"/>
    <w:rsid w:val="00E06DF4"/>
    <w:rsid w:val="00E079E5"/>
    <w:rsid w:val="00E07D40"/>
    <w:rsid w:val="00E116F5"/>
    <w:rsid w:val="00E11F65"/>
    <w:rsid w:val="00E12D5D"/>
    <w:rsid w:val="00E137A1"/>
    <w:rsid w:val="00E1429E"/>
    <w:rsid w:val="00E15A0B"/>
    <w:rsid w:val="00E16058"/>
    <w:rsid w:val="00E1675C"/>
    <w:rsid w:val="00E16866"/>
    <w:rsid w:val="00E16E35"/>
    <w:rsid w:val="00E17A6C"/>
    <w:rsid w:val="00E17CAE"/>
    <w:rsid w:val="00E204F0"/>
    <w:rsid w:val="00E20CC4"/>
    <w:rsid w:val="00E20D71"/>
    <w:rsid w:val="00E20E03"/>
    <w:rsid w:val="00E218F2"/>
    <w:rsid w:val="00E22848"/>
    <w:rsid w:val="00E23064"/>
    <w:rsid w:val="00E23CA7"/>
    <w:rsid w:val="00E246B7"/>
    <w:rsid w:val="00E25168"/>
    <w:rsid w:val="00E25EE1"/>
    <w:rsid w:val="00E26184"/>
    <w:rsid w:val="00E27DFA"/>
    <w:rsid w:val="00E30D2B"/>
    <w:rsid w:val="00E313FB"/>
    <w:rsid w:val="00E31432"/>
    <w:rsid w:val="00E316A7"/>
    <w:rsid w:val="00E31762"/>
    <w:rsid w:val="00E32078"/>
    <w:rsid w:val="00E328B8"/>
    <w:rsid w:val="00E33D23"/>
    <w:rsid w:val="00E34097"/>
    <w:rsid w:val="00E342F1"/>
    <w:rsid w:val="00E35D6A"/>
    <w:rsid w:val="00E35F84"/>
    <w:rsid w:val="00E3626A"/>
    <w:rsid w:val="00E36DC0"/>
    <w:rsid w:val="00E36EC4"/>
    <w:rsid w:val="00E37332"/>
    <w:rsid w:val="00E37618"/>
    <w:rsid w:val="00E3784C"/>
    <w:rsid w:val="00E379A5"/>
    <w:rsid w:val="00E37BBF"/>
    <w:rsid w:val="00E40458"/>
    <w:rsid w:val="00E4068C"/>
    <w:rsid w:val="00E4083E"/>
    <w:rsid w:val="00E40E30"/>
    <w:rsid w:val="00E40F5E"/>
    <w:rsid w:val="00E413EB"/>
    <w:rsid w:val="00E42224"/>
    <w:rsid w:val="00E4224E"/>
    <w:rsid w:val="00E42335"/>
    <w:rsid w:val="00E42494"/>
    <w:rsid w:val="00E436B2"/>
    <w:rsid w:val="00E43781"/>
    <w:rsid w:val="00E43A14"/>
    <w:rsid w:val="00E43E2B"/>
    <w:rsid w:val="00E4408B"/>
    <w:rsid w:val="00E45B55"/>
    <w:rsid w:val="00E45DC1"/>
    <w:rsid w:val="00E45EBA"/>
    <w:rsid w:val="00E47B5C"/>
    <w:rsid w:val="00E51D2E"/>
    <w:rsid w:val="00E52802"/>
    <w:rsid w:val="00E52CA9"/>
    <w:rsid w:val="00E53885"/>
    <w:rsid w:val="00E538EC"/>
    <w:rsid w:val="00E54954"/>
    <w:rsid w:val="00E54C0F"/>
    <w:rsid w:val="00E55648"/>
    <w:rsid w:val="00E55F37"/>
    <w:rsid w:val="00E563EA"/>
    <w:rsid w:val="00E56F9A"/>
    <w:rsid w:val="00E56FB3"/>
    <w:rsid w:val="00E56FE6"/>
    <w:rsid w:val="00E576E5"/>
    <w:rsid w:val="00E57D3C"/>
    <w:rsid w:val="00E6036C"/>
    <w:rsid w:val="00E60871"/>
    <w:rsid w:val="00E61237"/>
    <w:rsid w:val="00E6125E"/>
    <w:rsid w:val="00E620B9"/>
    <w:rsid w:val="00E62571"/>
    <w:rsid w:val="00E63192"/>
    <w:rsid w:val="00E632C6"/>
    <w:rsid w:val="00E64A3F"/>
    <w:rsid w:val="00E6501D"/>
    <w:rsid w:val="00E65B00"/>
    <w:rsid w:val="00E65B30"/>
    <w:rsid w:val="00E66186"/>
    <w:rsid w:val="00E666BC"/>
    <w:rsid w:val="00E701E0"/>
    <w:rsid w:val="00E7064D"/>
    <w:rsid w:val="00E70C03"/>
    <w:rsid w:val="00E7182B"/>
    <w:rsid w:val="00E71A29"/>
    <w:rsid w:val="00E71AE1"/>
    <w:rsid w:val="00E720D5"/>
    <w:rsid w:val="00E73C75"/>
    <w:rsid w:val="00E742B3"/>
    <w:rsid w:val="00E74C3D"/>
    <w:rsid w:val="00E74CAC"/>
    <w:rsid w:val="00E74D3C"/>
    <w:rsid w:val="00E75179"/>
    <w:rsid w:val="00E75B22"/>
    <w:rsid w:val="00E75ECB"/>
    <w:rsid w:val="00E76AF0"/>
    <w:rsid w:val="00E770A2"/>
    <w:rsid w:val="00E77291"/>
    <w:rsid w:val="00E77469"/>
    <w:rsid w:val="00E800B9"/>
    <w:rsid w:val="00E809A0"/>
    <w:rsid w:val="00E80F78"/>
    <w:rsid w:val="00E82028"/>
    <w:rsid w:val="00E83590"/>
    <w:rsid w:val="00E835F7"/>
    <w:rsid w:val="00E83B28"/>
    <w:rsid w:val="00E85181"/>
    <w:rsid w:val="00E856C0"/>
    <w:rsid w:val="00E85A67"/>
    <w:rsid w:val="00E86124"/>
    <w:rsid w:val="00E86420"/>
    <w:rsid w:val="00E8666E"/>
    <w:rsid w:val="00E86B51"/>
    <w:rsid w:val="00E87299"/>
    <w:rsid w:val="00E873F7"/>
    <w:rsid w:val="00E8779E"/>
    <w:rsid w:val="00E878E0"/>
    <w:rsid w:val="00E914F5"/>
    <w:rsid w:val="00E915ED"/>
    <w:rsid w:val="00E92FD5"/>
    <w:rsid w:val="00E93088"/>
    <w:rsid w:val="00E932A0"/>
    <w:rsid w:val="00E933BD"/>
    <w:rsid w:val="00E94405"/>
    <w:rsid w:val="00E94A64"/>
    <w:rsid w:val="00E96290"/>
    <w:rsid w:val="00E972DA"/>
    <w:rsid w:val="00E97DCE"/>
    <w:rsid w:val="00EA017C"/>
    <w:rsid w:val="00EA13FF"/>
    <w:rsid w:val="00EA1717"/>
    <w:rsid w:val="00EA1923"/>
    <w:rsid w:val="00EA1E19"/>
    <w:rsid w:val="00EA1ED6"/>
    <w:rsid w:val="00EA2EA7"/>
    <w:rsid w:val="00EA3976"/>
    <w:rsid w:val="00EA3BC6"/>
    <w:rsid w:val="00EA3CC4"/>
    <w:rsid w:val="00EA48FB"/>
    <w:rsid w:val="00EA4A96"/>
    <w:rsid w:val="00EA56A1"/>
    <w:rsid w:val="00EA59AB"/>
    <w:rsid w:val="00EA61B7"/>
    <w:rsid w:val="00EA650D"/>
    <w:rsid w:val="00EA6831"/>
    <w:rsid w:val="00EA6D41"/>
    <w:rsid w:val="00EB0328"/>
    <w:rsid w:val="00EB11E8"/>
    <w:rsid w:val="00EB3447"/>
    <w:rsid w:val="00EB4367"/>
    <w:rsid w:val="00EB6F6E"/>
    <w:rsid w:val="00EB78C3"/>
    <w:rsid w:val="00EC021B"/>
    <w:rsid w:val="00EC1FA2"/>
    <w:rsid w:val="00EC257B"/>
    <w:rsid w:val="00EC2D1F"/>
    <w:rsid w:val="00EC3875"/>
    <w:rsid w:val="00EC404A"/>
    <w:rsid w:val="00EC4CE3"/>
    <w:rsid w:val="00EC58DD"/>
    <w:rsid w:val="00EC5DE7"/>
    <w:rsid w:val="00EC5F56"/>
    <w:rsid w:val="00EC721E"/>
    <w:rsid w:val="00EC7DA9"/>
    <w:rsid w:val="00EC7FB4"/>
    <w:rsid w:val="00ED03D0"/>
    <w:rsid w:val="00ED0B39"/>
    <w:rsid w:val="00ED0DCA"/>
    <w:rsid w:val="00ED3613"/>
    <w:rsid w:val="00ED3766"/>
    <w:rsid w:val="00ED3A69"/>
    <w:rsid w:val="00ED4233"/>
    <w:rsid w:val="00ED4F1E"/>
    <w:rsid w:val="00ED6623"/>
    <w:rsid w:val="00ED6882"/>
    <w:rsid w:val="00ED69BE"/>
    <w:rsid w:val="00ED7A0A"/>
    <w:rsid w:val="00ED7B36"/>
    <w:rsid w:val="00ED7DAE"/>
    <w:rsid w:val="00EE0D3C"/>
    <w:rsid w:val="00EE1A2C"/>
    <w:rsid w:val="00EE1E00"/>
    <w:rsid w:val="00EE2B01"/>
    <w:rsid w:val="00EE37A4"/>
    <w:rsid w:val="00EE3B13"/>
    <w:rsid w:val="00EE3BA7"/>
    <w:rsid w:val="00EE3EFC"/>
    <w:rsid w:val="00EE5667"/>
    <w:rsid w:val="00EE68D8"/>
    <w:rsid w:val="00EE7279"/>
    <w:rsid w:val="00EE7335"/>
    <w:rsid w:val="00EF1014"/>
    <w:rsid w:val="00EF17FC"/>
    <w:rsid w:val="00EF1845"/>
    <w:rsid w:val="00EF6673"/>
    <w:rsid w:val="00EF685D"/>
    <w:rsid w:val="00EF794E"/>
    <w:rsid w:val="00EF79B6"/>
    <w:rsid w:val="00F00078"/>
    <w:rsid w:val="00F009C6"/>
    <w:rsid w:val="00F0284A"/>
    <w:rsid w:val="00F03170"/>
    <w:rsid w:val="00F032DE"/>
    <w:rsid w:val="00F03652"/>
    <w:rsid w:val="00F03800"/>
    <w:rsid w:val="00F04F6A"/>
    <w:rsid w:val="00F052F1"/>
    <w:rsid w:val="00F0536D"/>
    <w:rsid w:val="00F0559F"/>
    <w:rsid w:val="00F056AE"/>
    <w:rsid w:val="00F05B6A"/>
    <w:rsid w:val="00F06CB1"/>
    <w:rsid w:val="00F101B8"/>
    <w:rsid w:val="00F10818"/>
    <w:rsid w:val="00F10DE6"/>
    <w:rsid w:val="00F11255"/>
    <w:rsid w:val="00F13520"/>
    <w:rsid w:val="00F14600"/>
    <w:rsid w:val="00F15515"/>
    <w:rsid w:val="00F160DA"/>
    <w:rsid w:val="00F1630B"/>
    <w:rsid w:val="00F16BB9"/>
    <w:rsid w:val="00F173CA"/>
    <w:rsid w:val="00F177CD"/>
    <w:rsid w:val="00F17CF8"/>
    <w:rsid w:val="00F20DB3"/>
    <w:rsid w:val="00F20DC6"/>
    <w:rsid w:val="00F21774"/>
    <w:rsid w:val="00F21CB7"/>
    <w:rsid w:val="00F22501"/>
    <w:rsid w:val="00F22F04"/>
    <w:rsid w:val="00F23620"/>
    <w:rsid w:val="00F242D8"/>
    <w:rsid w:val="00F2478F"/>
    <w:rsid w:val="00F259C9"/>
    <w:rsid w:val="00F2627E"/>
    <w:rsid w:val="00F263F5"/>
    <w:rsid w:val="00F26CBD"/>
    <w:rsid w:val="00F278FD"/>
    <w:rsid w:val="00F301CF"/>
    <w:rsid w:val="00F303C5"/>
    <w:rsid w:val="00F3138D"/>
    <w:rsid w:val="00F315EB"/>
    <w:rsid w:val="00F327F7"/>
    <w:rsid w:val="00F32AEA"/>
    <w:rsid w:val="00F32CBB"/>
    <w:rsid w:val="00F33587"/>
    <w:rsid w:val="00F3367C"/>
    <w:rsid w:val="00F344DB"/>
    <w:rsid w:val="00F34E25"/>
    <w:rsid w:val="00F35098"/>
    <w:rsid w:val="00F351A3"/>
    <w:rsid w:val="00F352E6"/>
    <w:rsid w:val="00F35AD4"/>
    <w:rsid w:val="00F36692"/>
    <w:rsid w:val="00F3722E"/>
    <w:rsid w:val="00F407F9"/>
    <w:rsid w:val="00F4098A"/>
    <w:rsid w:val="00F41515"/>
    <w:rsid w:val="00F41F9E"/>
    <w:rsid w:val="00F41FF2"/>
    <w:rsid w:val="00F4221E"/>
    <w:rsid w:val="00F422B8"/>
    <w:rsid w:val="00F429C6"/>
    <w:rsid w:val="00F433C0"/>
    <w:rsid w:val="00F433DB"/>
    <w:rsid w:val="00F43AB1"/>
    <w:rsid w:val="00F44AFD"/>
    <w:rsid w:val="00F45653"/>
    <w:rsid w:val="00F45BBE"/>
    <w:rsid w:val="00F45C93"/>
    <w:rsid w:val="00F468DF"/>
    <w:rsid w:val="00F472E0"/>
    <w:rsid w:val="00F50ADD"/>
    <w:rsid w:val="00F5160C"/>
    <w:rsid w:val="00F51EC4"/>
    <w:rsid w:val="00F52998"/>
    <w:rsid w:val="00F534CD"/>
    <w:rsid w:val="00F5409F"/>
    <w:rsid w:val="00F55112"/>
    <w:rsid w:val="00F55C50"/>
    <w:rsid w:val="00F55E9B"/>
    <w:rsid w:val="00F56169"/>
    <w:rsid w:val="00F56318"/>
    <w:rsid w:val="00F563FD"/>
    <w:rsid w:val="00F5674D"/>
    <w:rsid w:val="00F57751"/>
    <w:rsid w:val="00F60001"/>
    <w:rsid w:val="00F61253"/>
    <w:rsid w:val="00F61380"/>
    <w:rsid w:val="00F613B4"/>
    <w:rsid w:val="00F619F0"/>
    <w:rsid w:val="00F61E2F"/>
    <w:rsid w:val="00F62899"/>
    <w:rsid w:val="00F63D5B"/>
    <w:rsid w:val="00F6498E"/>
    <w:rsid w:val="00F652F9"/>
    <w:rsid w:val="00F65D9C"/>
    <w:rsid w:val="00F66F73"/>
    <w:rsid w:val="00F6711D"/>
    <w:rsid w:val="00F67363"/>
    <w:rsid w:val="00F674FB"/>
    <w:rsid w:val="00F67CB9"/>
    <w:rsid w:val="00F715D8"/>
    <w:rsid w:val="00F716D2"/>
    <w:rsid w:val="00F7336A"/>
    <w:rsid w:val="00F73B4B"/>
    <w:rsid w:val="00F74206"/>
    <w:rsid w:val="00F7421C"/>
    <w:rsid w:val="00F74520"/>
    <w:rsid w:val="00F74CD3"/>
    <w:rsid w:val="00F75E11"/>
    <w:rsid w:val="00F76751"/>
    <w:rsid w:val="00F775EB"/>
    <w:rsid w:val="00F77AA1"/>
    <w:rsid w:val="00F80898"/>
    <w:rsid w:val="00F81FB1"/>
    <w:rsid w:val="00F82AE7"/>
    <w:rsid w:val="00F8356B"/>
    <w:rsid w:val="00F84052"/>
    <w:rsid w:val="00F845A5"/>
    <w:rsid w:val="00F84BD6"/>
    <w:rsid w:val="00F84C1F"/>
    <w:rsid w:val="00F84F17"/>
    <w:rsid w:val="00F86A74"/>
    <w:rsid w:val="00F870B5"/>
    <w:rsid w:val="00F8750B"/>
    <w:rsid w:val="00F87B89"/>
    <w:rsid w:val="00F87CFA"/>
    <w:rsid w:val="00F9149E"/>
    <w:rsid w:val="00F93B0E"/>
    <w:rsid w:val="00F93CED"/>
    <w:rsid w:val="00F93E6C"/>
    <w:rsid w:val="00F95AD4"/>
    <w:rsid w:val="00F95F04"/>
    <w:rsid w:val="00F96958"/>
    <w:rsid w:val="00F9695E"/>
    <w:rsid w:val="00F96A1D"/>
    <w:rsid w:val="00F975D5"/>
    <w:rsid w:val="00FA2CD4"/>
    <w:rsid w:val="00FA3FB7"/>
    <w:rsid w:val="00FA404C"/>
    <w:rsid w:val="00FA40CB"/>
    <w:rsid w:val="00FA4101"/>
    <w:rsid w:val="00FA5682"/>
    <w:rsid w:val="00FA5894"/>
    <w:rsid w:val="00FA5E4E"/>
    <w:rsid w:val="00FA62C0"/>
    <w:rsid w:val="00FA6981"/>
    <w:rsid w:val="00FA7EB1"/>
    <w:rsid w:val="00FA7EF9"/>
    <w:rsid w:val="00FB070A"/>
    <w:rsid w:val="00FB0845"/>
    <w:rsid w:val="00FB0BFD"/>
    <w:rsid w:val="00FB1990"/>
    <w:rsid w:val="00FB1B89"/>
    <w:rsid w:val="00FB3090"/>
    <w:rsid w:val="00FB3D58"/>
    <w:rsid w:val="00FB3FDA"/>
    <w:rsid w:val="00FB4B91"/>
    <w:rsid w:val="00FB53BB"/>
    <w:rsid w:val="00FB6B26"/>
    <w:rsid w:val="00FC03E2"/>
    <w:rsid w:val="00FC08D7"/>
    <w:rsid w:val="00FC204B"/>
    <w:rsid w:val="00FC2336"/>
    <w:rsid w:val="00FC273E"/>
    <w:rsid w:val="00FC38E7"/>
    <w:rsid w:val="00FC3D59"/>
    <w:rsid w:val="00FC3E3E"/>
    <w:rsid w:val="00FC404C"/>
    <w:rsid w:val="00FC4F39"/>
    <w:rsid w:val="00FC60C5"/>
    <w:rsid w:val="00FC6575"/>
    <w:rsid w:val="00FC6DBF"/>
    <w:rsid w:val="00FC748D"/>
    <w:rsid w:val="00FD01FA"/>
    <w:rsid w:val="00FD03A2"/>
    <w:rsid w:val="00FD0768"/>
    <w:rsid w:val="00FD07E3"/>
    <w:rsid w:val="00FD0C27"/>
    <w:rsid w:val="00FD134E"/>
    <w:rsid w:val="00FD188B"/>
    <w:rsid w:val="00FD1EA5"/>
    <w:rsid w:val="00FD23BA"/>
    <w:rsid w:val="00FD31DD"/>
    <w:rsid w:val="00FD3E75"/>
    <w:rsid w:val="00FD42AD"/>
    <w:rsid w:val="00FD4514"/>
    <w:rsid w:val="00FD45BC"/>
    <w:rsid w:val="00FD5E88"/>
    <w:rsid w:val="00FD63A4"/>
    <w:rsid w:val="00FD66FE"/>
    <w:rsid w:val="00FD6B8D"/>
    <w:rsid w:val="00FD79A3"/>
    <w:rsid w:val="00FE00BD"/>
    <w:rsid w:val="00FE0C94"/>
    <w:rsid w:val="00FE0CA5"/>
    <w:rsid w:val="00FE0CEA"/>
    <w:rsid w:val="00FE165E"/>
    <w:rsid w:val="00FE178D"/>
    <w:rsid w:val="00FE194E"/>
    <w:rsid w:val="00FE1D1D"/>
    <w:rsid w:val="00FE2434"/>
    <w:rsid w:val="00FE274C"/>
    <w:rsid w:val="00FE2B7A"/>
    <w:rsid w:val="00FE3836"/>
    <w:rsid w:val="00FE4008"/>
    <w:rsid w:val="00FE43AB"/>
    <w:rsid w:val="00FE47A9"/>
    <w:rsid w:val="00FE4A91"/>
    <w:rsid w:val="00FE52B9"/>
    <w:rsid w:val="00FE5CC9"/>
    <w:rsid w:val="00FE605F"/>
    <w:rsid w:val="00FE60EC"/>
    <w:rsid w:val="00FE60FB"/>
    <w:rsid w:val="00FE6CFE"/>
    <w:rsid w:val="00FE7115"/>
    <w:rsid w:val="00FE79F4"/>
    <w:rsid w:val="00FE7DB8"/>
    <w:rsid w:val="00FE7ECD"/>
    <w:rsid w:val="00FF03EA"/>
    <w:rsid w:val="00FF0904"/>
    <w:rsid w:val="00FF0E30"/>
    <w:rsid w:val="00FF10D6"/>
    <w:rsid w:val="00FF2E76"/>
    <w:rsid w:val="00FF5724"/>
    <w:rsid w:val="00FF6620"/>
    <w:rsid w:val="00FF6F3C"/>
    <w:rsid w:val="00FF7493"/>
    <w:rsid w:val="00FF76DC"/>
    <w:rsid w:val="00FF7D77"/>
    <w:rsid w:val="00FF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0788"/>
    <w:pPr>
      <w:jc w:val="both"/>
    </w:pPr>
    <w:rPr>
      <w:rFonts w:ascii="Arial" w:hAnsi="Arial"/>
    </w:rPr>
  </w:style>
  <w:style w:type="paragraph" w:styleId="Heading1">
    <w:name w:val="heading 1"/>
    <w:basedOn w:val="Normal"/>
    <w:next w:val="Describe"/>
    <w:link w:val="Heading1Char"/>
    <w:qFormat/>
    <w:rsid w:val="00F73B4B"/>
    <w:pPr>
      <w:keepNext/>
      <w:numPr>
        <w:numId w:val="5"/>
      </w:numPr>
      <w:spacing w:before="200" w:after="40"/>
      <w:outlineLvl w:val="0"/>
    </w:pPr>
    <w:rPr>
      <w:rFonts w:ascii="Arial Black" w:hAnsi="Arial Black"/>
      <w:kern w:val="28"/>
      <w:sz w:val="24"/>
    </w:rPr>
  </w:style>
  <w:style w:type="paragraph" w:styleId="Heading2">
    <w:name w:val="heading 2"/>
    <w:basedOn w:val="Normal"/>
    <w:next w:val="Describe"/>
    <w:qFormat/>
    <w:rsid w:val="00F73B4B"/>
    <w:pPr>
      <w:keepNext/>
      <w:numPr>
        <w:ilvl w:val="1"/>
        <w:numId w:val="5"/>
      </w:numPr>
      <w:spacing w:before="200" w:after="40"/>
      <w:outlineLvl w:val="1"/>
    </w:pPr>
    <w:rPr>
      <w:b/>
      <w:sz w:val="24"/>
    </w:rPr>
  </w:style>
  <w:style w:type="paragraph" w:styleId="Heading3">
    <w:name w:val="heading 3"/>
    <w:basedOn w:val="Normal"/>
    <w:next w:val="Describe"/>
    <w:link w:val="Heading3Char"/>
    <w:qFormat/>
    <w:rsid w:val="00F73B4B"/>
    <w:pPr>
      <w:keepNext/>
      <w:numPr>
        <w:ilvl w:val="2"/>
        <w:numId w:val="5"/>
      </w:numPr>
      <w:tabs>
        <w:tab w:val="clear" w:pos="3870"/>
        <w:tab w:val="num" w:pos="720"/>
      </w:tabs>
      <w:spacing w:before="200" w:after="40"/>
      <w:ind w:left="720"/>
      <w:outlineLvl w:val="2"/>
    </w:pPr>
    <w:rPr>
      <w:b/>
    </w:rPr>
  </w:style>
  <w:style w:type="paragraph" w:styleId="Heading4">
    <w:name w:val="heading 4"/>
    <w:basedOn w:val="Normal"/>
    <w:next w:val="Describe"/>
    <w:qFormat/>
    <w:rsid w:val="00F73B4B"/>
    <w:pPr>
      <w:keepNext/>
      <w:numPr>
        <w:ilvl w:val="3"/>
        <w:numId w:val="5"/>
      </w:numPr>
      <w:spacing w:before="120" w:after="40"/>
      <w:outlineLvl w:val="3"/>
    </w:pPr>
    <w:rPr>
      <w:b/>
      <w:i/>
      <w:sz w:val="16"/>
    </w:rPr>
  </w:style>
  <w:style w:type="paragraph" w:styleId="Heading5">
    <w:name w:val="heading 5"/>
    <w:basedOn w:val="Normal"/>
    <w:next w:val="Normal"/>
    <w:qFormat/>
    <w:rsid w:val="00F73B4B"/>
    <w:pPr>
      <w:numPr>
        <w:ilvl w:val="4"/>
        <w:numId w:val="5"/>
      </w:numPr>
      <w:spacing w:before="240" w:after="60"/>
      <w:outlineLvl w:val="4"/>
    </w:pPr>
    <w:rPr>
      <w:sz w:val="22"/>
    </w:rPr>
  </w:style>
  <w:style w:type="paragraph" w:styleId="Heading6">
    <w:name w:val="heading 6"/>
    <w:basedOn w:val="Normal"/>
    <w:next w:val="Normal"/>
    <w:qFormat/>
    <w:rsid w:val="00F73B4B"/>
    <w:pPr>
      <w:numPr>
        <w:ilvl w:val="5"/>
        <w:numId w:val="5"/>
      </w:numPr>
      <w:spacing w:before="240" w:after="60"/>
      <w:outlineLvl w:val="5"/>
    </w:pPr>
    <w:rPr>
      <w:rFonts w:ascii="Times New Roman" w:hAnsi="Times New Roman"/>
      <w:i/>
      <w:sz w:val="22"/>
    </w:rPr>
  </w:style>
  <w:style w:type="paragraph" w:styleId="Heading7">
    <w:name w:val="heading 7"/>
    <w:basedOn w:val="Normal"/>
    <w:next w:val="Normal"/>
    <w:qFormat/>
    <w:rsid w:val="00F73B4B"/>
    <w:pPr>
      <w:numPr>
        <w:ilvl w:val="6"/>
        <w:numId w:val="5"/>
      </w:numPr>
      <w:spacing w:before="240" w:after="60"/>
      <w:outlineLvl w:val="6"/>
    </w:pPr>
  </w:style>
  <w:style w:type="paragraph" w:styleId="Heading8">
    <w:name w:val="heading 8"/>
    <w:basedOn w:val="Normal"/>
    <w:next w:val="Normal"/>
    <w:qFormat/>
    <w:rsid w:val="00F73B4B"/>
    <w:pPr>
      <w:numPr>
        <w:ilvl w:val="7"/>
        <w:numId w:val="5"/>
      </w:numPr>
      <w:spacing w:before="240" w:after="60"/>
      <w:outlineLvl w:val="7"/>
    </w:pPr>
    <w:rPr>
      <w:i/>
    </w:rPr>
  </w:style>
  <w:style w:type="paragraph" w:styleId="Heading9">
    <w:name w:val="heading 9"/>
    <w:basedOn w:val="Normal"/>
    <w:next w:val="Normal"/>
    <w:qFormat/>
    <w:rsid w:val="00F73B4B"/>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3B4B"/>
    <w:pPr>
      <w:tabs>
        <w:tab w:val="center" w:pos="4320"/>
        <w:tab w:val="right" w:pos="8640"/>
      </w:tabs>
    </w:pPr>
  </w:style>
  <w:style w:type="paragraph" w:customStyle="1" w:styleId="Describe">
    <w:name w:val="Describe"/>
    <w:basedOn w:val="Normal"/>
    <w:rsid w:val="00F73B4B"/>
    <w:pPr>
      <w:spacing w:before="40" w:after="80"/>
      <w:ind w:left="720"/>
    </w:pPr>
    <w:rPr>
      <w:rFonts w:ascii="Verdana" w:hAnsi="Verdana"/>
    </w:rPr>
  </w:style>
  <w:style w:type="paragraph" w:customStyle="1" w:styleId="DescHeader">
    <w:name w:val="Desc Header"/>
    <w:basedOn w:val="Describe"/>
    <w:rsid w:val="00F73B4B"/>
    <w:pPr>
      <w:spacing w:before="100" w:after="40"/>
      <w:ind w:left="0"/>
    </w:pPr>
    <w:rPr>
      <w:rFonts w:ascii="Arial" w:hAnsi="Arial"/>
      <w:b/>
      <w:i/>
    </w:rPr>
  </w:style>
  <w:style w:type="paragraph" w:styleId="Title">
    <w:name w:val="Title"/>
    <w:basedOn w:val="Normal"/>
    <w:qFormat/>
    <w:rsid w:val="00F73B4B"/>
    <w:pPr>
      <w:pBdr>
        <w:bottom w:val="single" w:sz="4" w:space="1" w:color="auto"/>
      </w:pBdr>
      <w:spacing w:before="200" w:after="200"/>
      <w:jc w:val="center"/>
      <w:outlineLvl w:val="0"/>
    </w:pPr>
    <w:rPr>
      <w:b/>
      <w:kern w:val="28"/>
    </w:rPr>
  </w:style>
  <w:style w:type="paragraph" w:styleId="Footer">
    <w:name w:val="footer"/>
    <w:basedOn w:val="Normal"/>
    <w:rsid w:val="00F73B4B"/>
    <w:pPr>
      <w:tabs>
        <w:tab w:val="center" w:pos="4320"/>
        <w:tab w:val="right" w:pos="8640"/>
      </w:tabs>
    </w:pPr>
  </w:style>
  <w:style w:type="paragraph" w:customStyle="1" w:styleId="DocTitle">
    <w:name w:val="Doc Title"/>
    <w:basedOn w:val="Title"/>
    <w:rsid w:val="00F73B4B"/>
    <w:pPr>
      <w:pBdr>
        <w:bottom w:val="none" w:sz="0" w:space="0" w:color="auto"/>
      </w:pBdr>
    </w:pPr>
    <w:rPr>
      <w:rFonts w:ascii="Arial Black" w:hAnsi="Arial Black"/>
      <w:b w:val="0"/>
      <w:sz w:val="32"/>
    </w:rPr>
  </w:style>
  <w:style w:type="character" w:styleId="PageNumber">
    <w:name w:val="page number"/>
    <w:basedOn w:val="DefaultParagraphFont"/>
    <w:rsid w:val="00F73B4B"/>
  </w:style>
  <w:style w:type="paragraph" w:styleId="TOC1">
    <w:name w:val="toc 1"/>
    <w:basedOn w:val="Normal"/>
    <w:next w:val="Normal"/>
    <w:autoRedefine/>
    <w:uiPriority w:val="39"/>
    <w:rsid w:val="00F73B4B"/>
    <w:pPr>
      <w:tabs>
        <w:tab w:val="left" w:pos="720"/>
        <w:tab w:val="right" w:leader="dot" w:pos="9350"/>
      </w:tabs>
      <w:spacing w:before="100" w:after="40"/>
      <w:ind w:left="720" w:right="720" w:hanging="720"/>
    </w:pPr>
    <w:rPr>
      <w:rFonts w:ascii="Verdana" w:hAnsi="Verdana"/>
      <w:b/>
      <w:noProof/>
      <w:szCs w:val="24"/>
    </w:rPr>
  </w:style>
  <w:style w:type="paragraph" w:styleId="TOC2">
    <w:name w:val="toc 2"/>
    <w:basedOn w:val="Normal"/>
    <w:next w:val="Normal"/>
    <w:autoRedefine/>
    <w:uiPriority w:val="39"/>
    <w:rsid w:val="00F73B4B"/>
    <w:pPr>
      <w:tabs>
        <w:tab w:val="left" w:pos="720"/>
        <w:tab w:val="right" w:leader="dot" w:pos="9350"/>
      </w:tabs>
      <w:spacing w:before="40" w:after="40"/>
      <w:ind w:left="720" w:right="720" w:hanging="720"/>
    </w:pPr>
    <w:rPr>
      <w:rFonts w:ascii="Verdana" w:hAnsi="Verdana"/>
      <w:noProof/>
      <w:szCs w:val="24"/>
    </w:rPr>
  </w:style>
  <w:style w:type="paragraph" w:styleId="TOC3">
    <w:name w:val="toc 3"/>
    <w:basedOn w:val="Normal"/>
    <w:next w:val="Normal"/>
    <w:autoRedefine/>
    <w:uiPriority w:val="39"/>
    <w:rsid w:val="00F73B4B"/>
    <w:pPr>
      <w:tabs>
        <w:tab w:val="left" w:pos="720"/>
        <w:tab w:val="right" w:leader="dot" w:pos="9350"/>
      </w:tabs>
      <w:ind w:left="720" w:right="720" w:hanging="720"/>
    </w:pPr>
    <w:rPr>
      <w:rFonts w:ascii="Verdana" w:hAnsi="Verdana"/>
      <w:i/>
      <w:noProof/>
    </w:rPr>
  </w:style>
  <w:style w:type="paragraph" w:styleId="TOC4">
    <w:name w:val="toc 4"/>
    <w:basedOn w:val="Normal"/>
    <w:next w:val="Normal"/>
    <w:autoRedefine/>
    <w:uiPriority w:val="39"/>
    <w:rsid w:val="00F73B4B"/>
    <w:pPr>
      <w:jc w:val="left"/>
    </w:pPr>
    <w:rPr>
      <w:rFonts w:ascii="Times New Roman" w:hAnsi="Times New Roman"/>
      <w:sz w:val="22"/>
    </w:rPr>
  </w:style>
  <w:style w:type="paragraph" w:styleId="TOC5">
    <w:name w:val="toc 5"/>
    <w:basedOn w:val="Normal"/>
    <w:next w:val="Normal"/>
    <w:autoRedefine/>
    <w:uiPriority w:val="39"/>
    <w:rsid w:val="00F73B4B"/>
    <w:pPr>
      <w:jc w:val="left"/>
    </w:pPr>
    <w:rPr>
      <w:rFonts w:ascii="Times New Roman" w:hAnsi="Times New Roman"/>
      <w:sz w:val="22"/>
    </w:rPr>
  </w:style>
  <w:style w:type="paragraph" w:styleId="TOC6">
    <w:name w:val="toc 6"/>
    <w:basedOn w:val="Normal"/>
    <w:next w:val="Normal"/>
    <w:autoRedefine/>
    <w:uiPriority w:val="39"/>
    <w:rsid w:val="00F73B4B"/>
    <w:pPr>
      <w:jc w:val="left"/>
    </w:pPr>
    <w:rPr>
      <w:rFonts w:ascii="Times New Roman" w:hAnsi="Times New Roman"/>
      <w:sz w:val="22"/>
    </w:rPr>
  </w:style>
  <w:style w:type="paragraph" w:styleId="TOC7">
    <w:name w:val="toc 7"/>
    <w:basedOn w:val="Normal"/>
    <w:next w:val="Normal"/>
    <w:autoRedefine/>
    <w:uiPriority w:val="39"/>
    <w:rsid w:val="00F73B4B"/>
    <w:pPr>
      <w:tabs>
        <w:tab w:val="left" w:pos="720"/>
        <w:tab w:val="right" w:leader="dot" w:pos="9346"/>
      </w:tabs>
      <w:spacing w:before="120" w:after="40"/>
      <w:ind w:left="720" w:right="720" w:hanging="720"/>
    </w:pPr>
    <w:rPr>
      <w:rFonts w:ascii="Verdana" w:hAnsi="Verdana"/>
      <w:noProof/>
    </w:rPr>
  </w:style>
  <w:style w:type="paragraph" w:styleId="TOC8">
    <w:name w:val="toc 8"/>
    <w:basedOn w:val="Normal"/>
    <w:next w:val="Normal"/>
    <w:autoRedefine/>
    <w:uiPriority w:val="39"/>
    <w:rsid w:val="00F73B4B"/>
    <w:pPr>
      <w:tabs>
        <w:tab w:val="left" w:pos="720"/>
        <w:tab w:val="right" w:leader="dot" w:pos="9346"/>
      </w:tabs>
      <w:ind w:left="1440" w:right="720" w:hanging="720"/>
      <w:jc w:val="left"/>
    </w:pPr>
    <w:rPr>
      <w:rFonts w:ascii="Verdana" w:hAnsi="Verdana"/>
    </w:rPr>
  </w:style>
  <w:style w:type="paragraph" w:styleId="TOC9">
    <w:name w:val="toc 9"/>
    <w:basedOn w:val="Normal"/>
    <w:next w:val="Normal"/>
    <w:autoRedefine/>
    <w:uiPriority w:val="39"/>
    <w:rsid w:val="00F73B4B"/>
    <w:pPr>
      <w:jc w:val="left"/>
    </w:pPr>
    <w:rPr>
      <w:rFonts w:ascii="Times New Roman" w:hAnsi="Times New Roman"/>
      <w:sz w:val="22"/>
    </w:rPr>
  </w:style>
  <w:style w:type="paragraph" w:customStyle="1" w:styleId="FooterHeader">
    <w:name w:val="Footer Header"/>
    <w:basedOn w:val="Footer"/>
    <w:autoRedefine/>
    <w:rsid w:val="00F73B4B"/>
    <w:pPr>
      <w:keepLines/>
      <w:spacing w:line="190" w:lineRule="atLeast"/>
      <w:jc w:val="center"/>
    </w:pPr>
    <w:rPr>
      <w:rFonts w:ascii="Verdana" w:hAnsi="Verdana"/>
      <w:b/>
      <w:spacing w:val="-5"/>
    </w:rPr>
  </w:style>
  <w:style w:type="paragraph" w:customStyle="1" w:styleId="Box1">
    <w:name w:val="Box 1"/>
    <w:basedOn w:val="Normal"/>
    <w:rsid w:val="00F73B4B"/>
    <w:pPr>
      <w:jc w:val="center"/>
    </w:pPr>
    <w:rPr>
      <w:rFonts w:ascii="Verdana" w:hAnsi="Verdana"/>
      <w:b/>
      <w:sz w:val="16"/>
    </w:rPr>
  </w:style>
  <w:style w:type="paragraph" w:customStyle="1" w:styleId="Box2">
    <w:name w:val="Box 2"/>
    <w:basedOn w:val="Normal"/>
    <w:rsid w:val="00F73B4B"/>
    <w:pPr>
      <w:jc w:val="left"/>
    </w:pPr>
    <w:rPr>
      <w:rFonts w:ascii="Verdana" w:hAnsi="Verdana"/>
      <w:i/>
      <w:sz w:val="16"/>
    </w:rPr>
  </w:style>
  <w:style w:type="paragraph" w:customStyle="1" w:styleId="Code">
    <w:name w:val="Code"/>
    <w:rsid w:val="00F73B4B"/>
    <w:rPr>
      <w:rFonts w:ascii="Courier New" w:hAnsi="Courier New"/>
      <w:noProof/>
    </w:rPr>
  </w:style>
  <w:style w:type="paragraph" w:customStyle="1" w:styleId="Algorithm">
    <w:name w:val="Algorithm"/>
    <w:basedOn w:val="Normal"/>
    <w:rsid w:val="00F73B4B"/>
    <w:rPr>
      <w:rFonts w:ascii="Verdana" w:hAnsi="Verdana"/>
    </w:rPr>
  </w:style>
  <w:style w:type="character" w:customStyle="1" w:styleId="Typewriter">
    <w:name w:val="Typewriter"/>
    <w:rsid w:val="00F73B4B"/>
    <w:rPr>
      <w:rFonts w:ascii="Courier New" w:hAnsi="Courier New"/>
      <w:sz w:val="20"/>
    </w:rPr>
  </w:style>
  <w:style w:type="paragraph" w:customStyle="1" w:styleId="Note">
    <w:name w:val="Note"/>
    <w:basedOn w:val="Normal"/>
    <w:rsid w:val="00F73B4B"/>
    <w:pPr>
      <w:numPr>
        <w:numId w:val="1"/>
      </w:numPr>
      <w:spacing w:before="100"/>
    </w:pPr>
    <w:rPr>
      <w:rFonts w:ascii="Verdana" w:hAnsi="Verdana"/>
      <w:i/>
    </w:rPr>
  </w:style>
  <w:style w:type="paragraph" w:customStyle="1" w:styleId="Product">
    <w:name w:val="Product"/>
    <w:rsid w:val="00F73B4B"/>
    <w:pPr>
      <w:spacing w:before="40" w:after="40"/>
    </w:pPr>
    <w:rPr>
      <w:rFonts w:ascii="Verdana" w:hAnsi="Verdana"/>
      <w:b/>
      <w:noProof/>
    </w:rPr>
  </w:style>
  <w:style w:type="paragraph" w:customStyle="1" w:styleId="Version">
    <w:name w:val="Version"/>
    <w:basedOn w:val="Product"/>
    <w:rsid w:val="00F73B4B"/>
    <w:pPr>
      <w:jc w:val="center"/>
    </w:pPr>
  </w:style>
  <w:style w:type="paragraph" w:customStyle="1" w:styleId="TargetDate">
    <w:name w:val="Target Date"/>
    <w:basedOn w:val="Version"/>
    <w:rsid w:val="00F73B4B"/>
  </w:style>
  <w:style w:type="paragraph" w:customStyle="1" w:styleId="HistoryInfo">
    <w:name w:val="HistoryInfo"/>
    <w:basedOn w:val="Describe"/>
    <w:autoRedefine/>
    <w:rsid w:val="00F73B4B"/>
    <w:pPr>
      <w:tabs>
        <w:tab w:val="left" w:pos="1728"/>
        <w:tab w:val="left" w:pos="3600"/>
      </w:tabs>
      <w:spacing w:before="80"/>
    </w:pPr>
  </w:style>
  <w:style w:type="paragraph" w:customStyle="1" w:styleId="HistoryDesc">
    <w:name w:val="HistoryDesc"/>
    <w:basedOn w:val="Describe"/>
    <w:next w:val="HistoryInfo"/>
    <w:autoRedefine/>
    <w:rsid w:val="00F73B4B"/>
    <w:pPr>
      <w:ind w:left="1728"/>
    </w:pPr>
    <w:rPr>
      <w:i/>
      <w:iCs/>
    </w:rPr>
  </w:style>
  <w:style w:type="paragraph" w:customStyle="1" w:styleId="HeaderText">
    <w:name w:val="Header Text"/>
    <w:basedOn w:val="Normal"/>
    <w:autoRedefine/>
    <w:rsid w:val="00F73B4B"/>
    <w:pPr>
      <w:jc w:val="right"/>
    </w:pPr>
    <w:rPr>
      <w:rFonts w:ascii="Verdana" w:hAnsi="Verdana"/>
      <w:b/>
      <w:bCs/>
      <w:sz w:val="16"/>
    </w:rPr>
  </w:style>
  <w:style w:type="paragraph" w:customStyle="1" w:styleId="NonReqmt2">
    <w:name w:val="Non Reqmt 2"/>
    <w:basedOn w:val="NonReqmt1"/>
    <w:autoRedefine/>
    <w:rsid w:val="00F73B4B"/>
    <w:pPr>
      <w:numPr>
        <w:ilvl w:val="1"/>
      </w:numPr>
      <w:outlineLvl w:val="1"/>
    </w:pPr>
  </w:style>
  <w:style w:type="paragraph" w:customStyle="1" w:styleId="Reference">
    <w:name w:val="Reference"/>
    <w:basedOn w:val="Normal"/>
    <w:rsid w:val="00F73B4B"/>
    <w:rPr>
      <w:rFonts w:ascii="Verdana" w:hAnsi="Verdana"/>
    </w:rPr>
  </w:style>
  <w:style w:type="paragraph" w:customStyle="1" w:styleId="Reqmt1">
    <w:name w:val="Reqmt 1"/>
    <w:basedOn w:val="Describe"/>
    <w:next w:val="Describe"/>
    <w:autoRedefine/>
    <w:rsid w:val="00F73B4B"/>
    <w:pPr>
      <w:numPr>
        <w:numId w:val="2"/>
      </w:numPr>
      <w:shd w:val="clear" w:color="auto" w:fill="E6E6E6"/>
      <w:outlineLvl w:val="0"/>
    </w:pPr>
  </w:style>
  <w:style w:type="paragraph" w:customStyle="1" w:styleId="Reqmt2">
    <w:name w:val="Reqmt 2"/>
    <w:basedOn w:val="Reqmt1"/>
    <w:next w:val="Describe"/>
    <w:autoRedefine/>
    <w:rsid w:val="00F73B4B"/>
    <w:pPr>
      <w:numPr>
        <w:ilvl w:val="1"/>
      </w:numPr>
      <w:outlineLvl w:val="1"/>
    </w:pPr>
  </w:style>
  <w:style w:type="paragraph" w:styleId="FootnoteText">
    <w:name w:val="footnote text"/>
    <w:basedOn w:val="Normal"/>
    <w:semiHidden/>
    <w:rsid w:val="00F73B4B"/>
    <w:pPr>
      <w:jc w:val="left"/>
    </w:pPr>
    <w:rPr>
      <w:rFonts w:ascii="Times New Roman" w:hAnsi="Times New Roman"/>
    </w:rPr>
  </w:style>
  <w:style w:type="paragraph" w:styleId="BodyText2">
    <w:name w:val="Body Text 2"/>
    <w:basedOn w:val="Normal"/>
    <w:rsid w:val="00F73B4B"/>
    <w:pPr>
      <w:jc w:val="left"/>
    </w:pPr>
    <w:rPr>
      <w:rFonts w:ascii="Times New Roman" w:hAnsi="Times New Roman"/>
      <w:i/>
    </w:rPr>
  </w:style>
  <w:style w:type="character" w:styleId="Hyperlink">
    <w:name w:val="Hyperlink"/>
    <w:basedOn w:val="DefaultParagraphFont"/>
    <w:uiPriority w:val="99"/>
    <w:rsid w:val="00F73B4B"/>
    <w:rPr>
      <w:color w:val="0000FF"/>
      <w:u w:val="single"/>
    </w:rPr>
  </w:style>
  <w:style w:type="paragraph" w:styleId="Index2">
    <w:name w:val="index 2"/>
    <w:basedOn w:val="Normal"/>
    <w:next w:val="Normal"/>
    <w:autoRedefine/>
    <w:semiHidden/>
    <w:rsid w:val="00F73B4B"/>
    <w:pPr>
      <w:shd w:val="pct20" w:color="auto" w:fill="FFFFFF"/>
      <w:jc w:val="left"/>
    </w:pPr>
    <w:rPr>
      <w:rFonts w:ascii="Times New Roman" w:hAnsi="Times New Roman"/>
    </w:rPr>
  </w:style>
  <w:style w:type="paragraph" w:styleId="TableofFigures">
    <w:name w:val="table of figures"/>
    <w:basedOn w:val="Normal"/>
    <w:next w:val="Normal"/>
    <w:semiHidden/>
    <w:rsid w:val="00F73B4B"/>
    <w:pPr>
      <w:ind w:left="400" w:hanging="400"/>
    </w:pPr>
  </w:style>
  <w:style w:type="paragraph" w:customStyle="1" w:styleId="NonReqmt1">
    <w:name w:val="Non Reqmt 1"/>
    <w:basedOn w:val="Describe"/>
    <w:next w:val="Describe"/>
    <w:autoRedefine/>
    <w:rsid w:val="00F73B4B"/>
    <w:pPr>
      <w:numPr>
        <w:numId w:val="3"/>
      </w:numPr>
      <w:shd w:val="clear" w:color="auto" w:fill="E6E6E6"/>
      <w:outlineLvl w:val="0"/>
    </w:pPr>
  </w:style>
  <w:style w:type="paragraph" w:styleId="DocumentMap">
    <w:name w:val="Document Map"/>
    <w:basedOn w:val="Normal"/>
    <w:semiHidden/>
    <w:rsid w:val="00F73B4B"/>
    <w:pPr>
      <w:shd w:val="clear" w:color="auto" w:fill="000080"/>
    </w:pPr>
    <w:rPr>
      <w:rFonts w:ascii="Tahoma" w:hAnsi="Tahoma" w:cs="Tahoma"/>
    </w:rPr>
  </w:style>
  <w:style w:type="character" w:styleId="FollowedHyperlink">
    <w:name w:val="FollowedHyperlink"/>
    <w:basedOn w:val="DefaultParagraphFont"/>
    <w:rsid w:val="00F03170"/>
    <w:rPr>
      <w:color w:val="800080"/>
      <w:u w:val="single"/>
    </w:rPr>
  </w:style>
  <w:style w:type="paragraph" w:customStyle="1" w:styleId="para">
    <w:name w:val="para"/>
    <w:basedOn w:val="Normal"/>
    <w:link w:val="paraCharChar"/>
    <w:rsid w:val="00BC3500"/>
    <w:pPr>
      <w:spacing w:before="180"/>
      <w:ind w:left="2164"/>
      <w:jc w:val="left"/>
    </w:pPr>
    <w:rPr>
      <w:rFonts w:ascii="Helvetica" w:hAnsi="Helvetica"/>
    </w:rPr>
  </w:style>
  <w:style w:type="paragraph" w:customStyle="1" w:styleId="Listn3">
    <w:name w:val="List:n3"/>
    <w:rsid w:val="00320FDD"/>
    <w:pPr>
      <w:numPr>
        <w:numId w:val="4"/>
      </w:numPr>
      <w:tabs>
        <w:tab w:val="clear" w:pos="1080"/>
        <w:tab w:val="num" w:pos="3600"/>
      </w:tabs>
      <w:spacing w:before="120"/>
      <w:ind w:left="3600"/>
    </w:pPr>
    <w:rPr>
      <w:rFonts w:ascii="Helvetica" w:hAnsi="Helvetica"/>
      <w:noProof/>
    </w:rPr>
  </w:style>
  <w:style w:type="paragraph" w:customStyle="1" w:styleId="HeaderUnnumbered">
    <w:name w:val="Header:Unnumbered"/>
    <w:basedOn w:val="para"/>
    <w:next w:val="para"/>
    <w:rsid w:val="002F5DE3"/>
    <w:pPr>
      <w:keepNext/>
      <w:spacing w:before="360"/>
      <w:ind w:left="0"/>
    </w:pPr>
    <w:rPr>
      <w:b/>
      <w:i/>
      <w:sz w:val="22"/>
    </w:rPr>
  </w:style>
  <w:style w:type="paragraph" w:customStyle="1" w:styleId="Tableheading">
    <w:name w:val="Table:heading"/>
    <w:basedOn w:val="para"/>
    <w:rsid w:val="002F5DE3"/>
    <w:pPr>
      <w:spacing w:before="0"/>
      <w:ind w:left="0"/>
    </w:pPr>
    <w:rPr>
      <w:b/>
      <w:sz w:val="18"/>
    </w:rPr>
  </w:style>
  <w:style w:type="paragraph" w:customStyle="1" w:styleId="Tablecell">
    <w:name w:val="Table:cell"/>
    <w:basedOn w:val="para"/>
    <w:rsid w:val="002F5DE3"/>
    <w:pPr>
      <w:spacing w:before="0"/>
      <w:ind w:left="0"/>
    </w:pPr>
    <w:rPr>
      <w:sz w:val="18"/>
    </w:rPr>
  </w:style>
  <w:style w:type="paragraph" w:customStyle="1" w:styleId="HdrNumh1">
    <w:name w:val="Hdr:Num:h1"/>
    <w:basedOn w:val="Normal"/>
    <w:rsid w:val="005B3A36"/>
    <w:pPr>
      <w:tabs>
        <w:tab w:val="num" w:pos="576"/>
      </w:tabs>
      <w:ind w:left="576" w:hanging="576"/>
      <w:jc w:val="left"/>
    </w:pPr>
    <w:rPr>
      <w:sz w:val="24"/>
    </w:rPr>
  </w:style>
  <w:style w:type="paragraph" w:customStyle="1" w:styleId="ImportantNotice">
    <w:name w:val="ImportantNotice"/>
    <w:basedOn w:val="para"/>
    <w:rsid w:val="005B3A36"/>
    <w:pPr>
      <w:spacing w:before="120"/>
      <w:ind w:left="720" w:right="778"/>
      <w:jc w:val="both"/>
    </w:pPr>
    <w:rPr>
      <w:sz w:val="16"/>
    </w:rPr>
  </w:style>
  <w:style w:type="paragraph" w:customStyle="1" w:styleId="ImportantNoticeMail">
    <w:name w:val="ImportantNoticeMail"/>
    <w:basedOn w:val="para"/>
    <w:rsid w:val="005B3A36"/>
    <w:pPr>
      <w:spacing w:before="120"/>
      <w:ind w:left="720" w:right="778"/>
      <w:jc w:val="center"/>
    </w:pPr>
    <w:rPr>
      <w:sz w:val="16"/>
    </w:rPr>
  </w:style>
  <w:style w:type="paragraph" w:customStyle="1" w:styleId="ImportantNoticeAddress">
    <w:name w:val="ImportantNoticeAddress"/>
    <w:basedOn w:val="para"/>
    <w:rsid w:val="005B3A36"/>
    <w:pPr>
      <w:spacing w:before="0"/>
      <w:ind w:left="720" w:right="778"/>
      <w:jc w:val="center"/>
    </w:pPr>
    <w:rPr>
      <w:sz w:val="16"/>
    </w:rPr>
  </w:style>
  <w:style w:type="paragraph" w:customStyle="1" w:styleId="ImportantNoticeCopyright">
    <w:name w:val="ImportantNoticeCopyright"/>
    <w:basedOn w:val="para"/>
    <w:rsid w:val="005B3A36"/>
    <w:pPr>
      <w:spacing w:before="120"/>
      <w:ind w:left="720" w:right="778"/>
      <w:jc w:val="center"/>
    </w:pPr>
    <w:rPr>
      <w:sz w:val="16"/>
    </w:rPr>
  </w:style>
  <w:style w:type="table" w:styleId="TableGrid">
    <w:name w:val="Table Grid"/>
    <w:basedOn w:val="TableNormal"/>
    <w:rsid w:val="0067762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1A4B46"/>
  </w:style>
  <w:style w:type="paragraph" w:customStyle="1" w:styleId="horizline">
    <w:name w:val="horizline"/>
    <w:next w:val="para"/>
    <w:rsid w:val="00125D99"/>
    <w:pPr>
      <w:framePr w:wrap="around" w:vAnchor="text" w:hAnchor="text" w:y="1"/>
    </w:pPr>
    <w:rPr>
      <w:rFonts w:eastAsia="Batang"/>
      <w:noProof/>
    </w:rPr>
  </w:style>
  <w:style w:type="paragraph" w:customStyle="1" w:styleId="Headerh0Apx">
    <w:name w:val="Header:h0:Apx"/>
    <w:next w:val="Normal"/>
    <w:rsid w:val="00125D99"/>
    <w:pPr>
      <w:numPr>
        <w:numId w:val="6"/>
      </w:numPr>
      <w:ind w:left="-288"/>
      <w:jc w:val="right"/>
    </w:pPr>
    <w:rPr>
      <w:rFonts w:ascii="Helvetica" w:eastAsia="Batang" w:hAnsi="Helvetica"/>
      <w:b/>
      <w:noProof/>
      <w:sz w:val="28"/>
    </w:rPr>
  </w:style>
  <w:style w:type="paragraph" w:customStyle="1" w:styleId="Headerh1Apx">
    <w:name w:val="Header:h1:Apx"/>
    <w:next w:val="para"/>
    <w:rsid w:val="00125D99"/>
    <w:pPr>
      <w:keepNext/>
      <w:numPr>
        <w:ilvl w:val="1"/>
        <w:numId w:val="6"/>
      </w:numPr>
      <w:tabs>
        <w:tab w:val="clear" w:pos="720"/>
        <w:tab w:val="num" w:pos="540"/>
      </w:tabs>
      <w:spacing w:before="300"/>
      <w:ind w:left="547" w:hanging="547"/>
    </w:pPr>
    <w:rPr>
      <w:rFonts w:ascii="Helvetica" w:eastAsia="Batang" w:hAnsi="Helvetica"/>
      <w:b/>
      <w:noProof/>
      <w:sz w:val="24"/>
    </w:rPr>
  </w:style>
  <w:style w:type="paragraph" w:customStyle="1" w:styleId="Headerh2Apx">
    <w:name w:val="Header:h2:Apx"/>
    <w:next w:val="para"/>
    <w:rsid w:val="00125D99"/>
    <w:pPr>
      <w:keepNext/>
      <w:numPr>
        <w:ilvl w:val="2"/>
        <w:numId w:val="6"/>
      </w:numPr>
      <w:tabs>
        <w:tab w:val="clear" w:pos="1080"/>
        <w:tab w:val="num" w:pos="720"/>
      </w:tabs>
      <w:spacing w:before="360"/>
    </w:pPr>
    <w:rPr>
      <w:rFonts w:ascii="Helvetica" w:eastAsia="Batang" w:hAnsi="Helvetica"/>
      <w:b/>
      <w:i/>
      <w:iCs/>
      <w:noProof/>
      <w:sz w:val="22"/>
    </w:rPr>
  </w:style>
  <w:style w:type="paragraph" w:customStyle="1" w:styleId="Headerh3Apx">
    <w:name w:val="Header:h3:Apx"/>
    <w:next w:val="para"/>
    <w:rsid w:val="00125D99"/>
    <w:pPr>
      <w:keepNext/>
      <w:numPr>
        <w:ilvl w:val="3"/>
        <w:numId w:val="6"/>
      </w:numPr>
      <w:tabs>
        <w:tab w:val="clear" w:pos="1800"/>
        <w:tab w:val="left" w:pos="900"/>
      </w:tabs>
      <w:spacing w:before="240"/>
      <w:ind w:left="907" w:hanging="907"/>
    </w:pPr>
    <w:rPr>
      <w:rFonts w:ascii="Helvetica" w:eastAsia="Batang" w:hAnsi="Helvetica"/>
      <w:b/>
      <w:i/>
      <w:noProof/>
    </w:rPr>
  </w:style>
  <w:style w:type="paragraph" w:customStyle="1" w:styleId="ChapterTitleAPX">
    <w:name w:val="ChapterTitleAPX"/>
    <w:basedOn w:val="Normal"/>
    <w:rsid w:val="00125D99"/>
    <w:pPr>
      <w:spacing w:before="720" w:after="60"/>
      <w:jc w:val="right"/>
    </w:pPr>
    <w:rPr>
      <w:rFonts w:ascii="Helvetica" w:eastAsia="Batang" w:hAnsi="Helvetica"/>
      <w:b/>
      <w:noProof/>
      <w:sz w:val="48"/>
    </w:rPr>
  </w:style>
  <w:style w:type="paragraph" w:customStyle="1" w:styleId="Figure">
    <w:name w:val="Figure"/>
    <w:basedOn w:val="Normal"/>
    <w:next w:val="Describe"/>
    <w:link w:val="FigureChar"/>
    <w:rsid w:val="004202DC"/>
    <w:pPr>
      <w:numPr>
        <w:numId w:val="7"/>
      </w:numPr>
      <w:tabs>
        <w:tab w:val="clear" w:pos="2520"/>
      </w:tabs>
      <w:spacing w:before="40" w:after="100"/>
      <w:ind w:left="2880" w:right="1440" w:hanging="1440"/>
    </w:pPr>
  </w:style>
  <w:style w:type="character" w:customStyle="1" w:styleId="FigureChar">
    <w:name w:val="Figure Char"/>
    <w:basedOn w:val="DefaultParagraphFont"/>
    <w:link w:val="Figure"/>
    <w:rsid w:val="004202DC"/>
    <w:rPr>
      <w:rFonts w:ascii="Arial" w:hAnsi="Arial"/>
    </w:rPr>
  </w:style>
  <w:style w:type="paragraph" w:styleId="BalloonText">
    <w:name w:val="Balloon Text"/>
    <w:basedOn w:val="Normal"/>
    <w:link w:val="BalloonTextChar"/>
    <w:rsid w:val="00871054"/>
    <w:rPr>
      <w:rFonts w:ascii="Tahoma" w:hAnsi="Tahoma" w:cs="Tahoma"/>
      <w:sz w:val="16"/>
      <w:szCs w:val="16"/>
    </w:rPr>
  </w:style>
  <w:style w:type="character" w:customStyle="1" w:styleId="BalloonTextChar">
    <w:name w:val="Balloon Text Char"/>
    <w:basedOn w:val="DefaultParagraphFont"/>
    <w:link w:val="BalloonText"/>
    <w:rsid w:val="00871054"/>
    <w:rPr>
      <w:rFonts w:ascii="Tahoma" w:hAnsi="Tahoma" w:cs="Tahoma"/>
      <w:sz w:val="16"/>
      <w:szCs w:val="16"/>
    </w:rPr>
  </w:style>
  <w:style w:type="paragraph" w:customStyle="1" w:styleId="Tabdescribe">
    <w:name w:val="Tabdescribe"/>
    <w:rsid w:val="00BC1FE5"/>
    <w:rPr>
      <w:rFonts w:ascii="Arial" w:hAnsi="Arial"/>
      <w:sz w:val="18"/>
      <w:szCs w:val="18"/>
    </w:rPr>
  </w:style>
  <w:style w:type="paragraph" w:customStyle="1" w:styleId="Tabhead">
    <w:name w:val="Tabhead"/>
    <w:basedOn w:val="Describe"/>
    <w:rsid w:val="00BC1FE5"/>
    <w:pPr>
      <w:tabs>
        <w:tab w:val="left" w:pos="2160"/>
      </w:tabs>
      <w:spacing w:after="40"/>
      <w:ind w:left="0"/>
      <w:jc w:val="center"/>
    </w:pPr>
    <w:rPr>
      <w:rFonts w:ascii="Arial" w:hAnsi="Arial"/>
      <w:b/>
      <w:caps/>
      <w:sz w:val="16"/>
    </w:rPr>
  </w:style>
  <w:style w:type="paragraph" w:styleId="Caption">
    <w:name w:val="caption"/>
    <w:basedOn w:val="Normal"/>
    <w:next w:val="Normal"/>
    <w:unhideWhenUsed/>
    <w:qFormat/>
    <w:rsid w:val="000D4B35"/>
    <w:pPr>
      <w:spacing w:after="200"/>
    </w:pPr>
    <w:rPr>
      <w:b/>
      <w:bCs/>
      <w:color w:val="4F81BD" w:themeColor="accent1"/>
      <w:sz w:val="18"/>
      <w:szCs w:val="18"/>
    </w:rPr>
  </w:style>
  <w:style w:type="paragraph" w:styleId="ListParagraph">
    <w:name w:val="List Paragraph"/>
    <w:basedOn w:val="Normal"/>
    <w:uiPriority w:val="34"/>
    <w:qFormat/>
    <w:rsid w:val="004F51FC"/>
    <w:pPr>
      <w:ind w:left="720"/>
      <w:contextualSpacing/>
    </w:pPr>
  </w:style>
  <w:style w:type="paragraph" w:styleId="TOCHeading">
    <w:name w:val="TOC Heading"/>
    <w:basedOn w:val="Heading1"/>
    <w:next w:val="Normal"/>
    <w:uiPriority w:val="39"/>
    <w:semiHidden/>
    <w:unhideWhenUsed/>
    <w:qFormat/>
    <w:rsid w:val="00DA1EB5"/>
    <w:pPr>
      <w:keepLines/>
      <w:numPr>
        <w:numId w:val="0"/>
      </w:numPr>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lang w:eastAsia="ja-JP"/>
    </w:rPr>
  </w:style>
  <w:style w:type="paragraph" w:styleId="NormalWeb">
    <w:name w:val="Normal (Web)"/>
    <w:basedOn w:val="Normal"/>
    <w:uiPriority w:val="99"/>
    <w:unhideWhenUsed/>
    <w:rsid w:val="000E68F9"/>
    <w:pPr>
      <w:spacing w:before="100" w:beforeAutospacing="1" w:after="100" w:afterAutospacing="1"/>
      <w:jc w:val="left"/>
    </w:pPr>
    <w:rPr>
      <w:rFonts w:ascii="Times New Roman" w:eastAsiaTheme="minorEastAsia" w:hAnsi="Times New Roman"/>
      <w:sz w:val="24"/>
      <w:szCs w:val="24"/>
    </w:rPr>
  </w:style>
  <w:style w:type="character" w:styleId="CommentReference">
    <w:name w:val="annotation reference"/>
    <w:basedOn w:val="DefaultParagraphFont"/>
    <w:rsid w:val="009B064D"/>
    <w:rPr>
      <w:sz w:val="16"/>
      <w:szCs w:val="16"/>
    </w:rPr>
  </w:style>
  <w:style w:type="paragraph" w:styleId="CommentText">
    <w:name w:val="annotation text"/>
    <w:basedOn w:val="Normal"/>
    <w:link w:val="CommentTextChar"/>
    <w:rsid w:val="009B064D"/>
  </w:style>
  <w:style w:type="character" w:customStyle="1" w:styleId="CommentTextChar">
    <w:name w:val="Comment Text Char"/>
    <w:basedOn w:val="DefaultParagraphFont"/>
    <w:link w:val="CommentText"/>
    <w:rsid w:val="009B064D"/>
    <w:rPr>
      <w:rFonts w:ascii="Arial" w:hAnsi="Arial"/>
    </w:rPr>
  </w:style>
  <w:style w:type="paragraph" w:styleId="CommentSubject">
    <w:name w:val="annotation subject"/>
    <w:basedOn w:val="CommentText"/>
    <w:next w:val="CommentText"/>
    <w:link w:val="CommentSubjectChar"/>
    <w:rsid w:val="009B064D"/>
    <w:rPr>
      <w:b/>
      <w:bCs/>
    </w:rPr>
  </w:style>
  <w:style w:type="character" w:customStyle="1" w:styleId="CommentSubjectChar">
    <w:name w:val="Comment Subject Char"/>
    <w:basedOn w:val="CommentTextChar"/>
    <w:link w:val="CommentSubject"/>
    <w:rsid w:val="009B064D"/>
    <w:rPr>
      <w:rFonts w:ascii="Arial" w:hAnsi="Arial"/>
      <w:b/>
      <w:bCs/>
    </w:rPr>
  </w:style>
  <w:style w:type="character" w:customStyle="1" w:styleId="Heading3Char">
    <w:name w:val="Heading 3 Char"/>
    <w:basedOn w:val="DefaultParagraphFont"/>
    <w:link w:val="Heading3"/>
    <w:rsid w:val="00662F66"/>
    <w:rPr>
      <w:rFonts w:ascii="Arial" w:hAnsi="Arial"/>
      <w:b/>
    </w:rPr>
  </w:style>
  <w:style w:type="paragraph" w:styleId="Revision">
    <w:name w:val="Revision"/>
    <w:hidden/>
    <w:uiPriority w:val="99"/>
    <w:semiHidden/>
    <w:rsid w:val="00E8666E"/>
    <w:rPr>
      <w:rFonts w:ascii="Arial" w:hAnsi="Arial"/>
    </w:rPr>
  </w:style>
  <w:style w:type="paragraph" w:customStyle="1" w:styleId="FooterLegal">
    <w:name w:val="Footer Legal"/>
    <w:basedOn w:val="Normal"/>
    <w:rsid w:val="00991856"/>
    <w:pPr>
      <w:jc w:val="center"/>
    </w:pPr>
    <w:rPr>
      <w:b/>
    </w:rPr>
  </w:style>
  <w:style w:type="character" w:customStyle="1" w:styleId="Heading1Char">
    <w:name w:val="Heading 1 Char"/>
    <w:basedOn w:val="DefaultParagraphFont"/>
    <w:link w:val="Heading1"/>
    <w:rsid w:val="006F312F"/>
    <w:rPr>
      <w:rFonts w:ascii="Arial Black" w:hAnsi="Arial Black"/>
      <w:kern w:val="28"/>
      <w:sz w:val="24"/>
    </w:rPr>
  </w:style>
  <w:style w:type="character" w:customStyle="1" w:styleId="paraCharChar">
    <w:name w:val="para Char Char"/>
    <w:link w:val="para"/>
    <w:rsid w:val="006F312F"/>
    <w:rPr>
      <w:rFonts w:ascii="Helvetica" w:hAnsi="Helvetica"/>
    </w:rPr>
  </w:style>
  <w:style w:type="paragraph" w:customStyle="1" w:styleId="TextGeneric">
    <w:name w:val="Text Generic"/>
    <w:basedOn w:val="Normal"/>
    <w:rsid w:val="006F312F"/>
    <w:pPr>
      <w:spacing w:before="40" w:after="80"/>
    </w:pPr>
    <w:rPr>
      <w:rFonts w:ascii="Verdana" w:hAnsi="Verdana"/>
    </w:rPr>
  </w:style>
  <w:style w:type="paragraph" w:customStyle="1" w:styleId="EndOfDocument">
    <w:name w:val="End Of Document"/>
    <w:basedOn w:val="Normal"/>
    <w:next w:val="Normal"/>
    <w:rsid w:val="006F312F"/>
    <w:pPr>
      <w:jc w:val="center"/>
    </w:pPr>
    <w:rPr>
      <w:rFonts w:ascii="Verdana" w:hAnsi="Verdana" w:cs="Arial"/>
      <w:b/>
      <w:bCs/>
    </w:rPr>
  </w:style>
  <w:style w:type="paragraph" w:styleId="NoSpacing">
    <w:name w:val="No Spacing"/>
    <w:uiPriority w:val="1"/>
    <w:qFormat/>
    <w:rsid w:val="00356F8A"/>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0788"/>
    <w:pPr>
      <w:jc w:val="both"/>
    </w:pPr>
    <w:rPr>
      <w:rFonts w:ascii="Arial" w:hAnsi="Arial"/>
    </w:rPr>
  </w:style>
  <w:style w:type="paragraph" w:styleId="Heading1">
    <w:name w:val="heading 1"/>
    <w:basedOn w:val="Normal"/>
    <w:next w:val="Describe"/>
    <w:link w:val="Heading1Char"/>
    <w:qFormat/>
    <w:rsid w:val="00F73B4B"/>
    <w:pPr>
      <w:keepNext/>
      <w:numPr>
        <w:numId w:val="5"/>
      </w:numPr>
      <w:spacing w:before="200" w:after="40"/>
      <w:outlineLvl w:val="0"/>
    </w:pPr>
    <w:rPr>
      <w:rFonts w:ascii="Arial Black" w:hAnsi="Arial Black"/>
      <w:kern w:val="28"/>
      <w:sz w:val="24"/>
    </w:rPr>
  </w:style>
  <w:style w:type="paragraph" w:styleId="Heading2">
    <w:name w:val="heading 2"/>
    <w:basedOn w:val="Normal"/>
    <w:next w:val="Describe"/>
    <w:qFormat/>
    <w:rsid w:val="00F73B4B"/>
    <w:pPr>
      <w:keepNext/>
      <w:numPr>
        <w:ilvl w:val="1"/>
        <w:numId w:val="5"/>
      </w:numPr>
      <w:spacing w:before="200" w:after="40"/>
      <w:outlineLvl w:val="1"/>
    </w:pPr>
    <w:rPr>
      <w:b/>
      <w:sz w:val="24"/>
    </w:rPr>
  </w:style>
  <w:style w:type="paragraph" w:styleId="Heading3">
    <w:name w:val="heading 3"/>
    <w:basedOn w:val="Normal"/>
    <w:next w:val="Describe"/>
    <w:link w:val="Heading3Char"/>
    <w:qFormat/>
    <w:rsid w:val="00F73B4B"/>
    <w:pPr>
      <w:keepNext/>
      <w:numPr>
        <w:ilvl w:val="2"/>
        <w:numId w:val="5"/>
      </w:numPr>
      <w:tabs>
        <w:tab w:val="clear" w:pos="3870"/>
        <w:tab w:val="num" w:pos="720"/>
      </w:tabs>
      <w:spacing w:before="200" w:after="40"/>
      <w:ind w:left="720"/>
      <w:outlineLvl w:val="2"/>
    </w:pPr>
    <w:rPr>
      <w:b/>
    </w:rPr>
  </w:style>
  <w:style w:type="paragraph" w:styleId="Heading4">
    <w:name w:val="heading 4"/>
    <w:basedOn w:val="Normal"/>
    <w:next w:val="Describe"/>
    <w:qFormat/>
    <w:rsid w:val="00F73B4B"/>
    <w:pPr>
      <w:keepNext/>
      <w:numPr>
        <w:ilvl w:val="3"/>
        <w:numId w:val="5"/>
      </w:numPr>
      <w:spacing w:before="120" w:after="40"/>
      <w:outlineLvl w:val="3"/>
    </w:pPr>
    <w:rPr>
      <w:b/>
      <w:i/>
      <w:sz w:val="16"/>
    </w:rPr>
  </w:style>
  <w:style w:type="paragraph" w:styleId="Heading5">
    <w:name w:val="heading 5"/>
    <w:basedOn w:val="Normal"/>
    <w:next w:val="Normal"/>
    <w:qFormat/>
    <w:rsid w:val="00F73B4B"/>
    <w:pPr>
      <w:numPr>
        <w:ilvl w:val="4"/>
        <w:numId w:val="5"/>
      </w:numPr>
      <w:spacing w:before="240" w:after="60"/>
      <w:outlineLvl w:val="4"/>
    </w:pPr>
    <w:rPr>
      <w:sz w:val="22"/>
    </w:rPr>
  </w:style>
  <w:style w:type="paragraph" w:styleId="Heading6">
    <w:name w:val="heading 6"/>
    <w:basedOn w:val="Normal"/>
    <w:next w:val="Normal"/>
    <w:qFormat/>
    <w:rsid w:val="00F73B4B"/>
    <w:pPr>
      <w:numPr>
        <w:ilvl w:val="5"/>
        <w:numId w:val="5"/>
      </w:numPr>
      <w:spacing w:before="240" w:after="60"/>
      <w:outlineLvl w:val="5"/>
    </w:pPr>
    <w:rPr>
      <w:rFonts w:ascii="Times New Roman" w:hAnsi="Times New Roman"/>
      <w:i/>
      <w:sz w:val="22"/>
    </w:rPr>
  </w:style>
  <w:style w:type="paragraph" w:styleId="Heading7">
    <w:name w:val="heading 7"/>
    <w:basedOn w:val="Normal"/>
    <w:next w:val="Normal"/>
    <w:qFormat/>
    <w:rsid w:val="00F73B4B"/>
    <w:pPr>
      <w:numPr>
        <w:ilvl w:val="6"/>
        <w:numId w:val="5"/>
      </w:numPr>
      <w:spacing w:before="240" w:after="60"/>
      <w:outlineLvl w:val="6"/>
    </w:pPr>
  </w:style>
  <w:style w:type="paragraph" w:styleId="Heading8">
    <w:name w:val="heading 8"/>
    <w:basedOn w:val="Normal"/>
    <w:next w:val="Normal"/>
    <w:qFormat/>
    <w:rsid w:val="00F73B4B"/>
    <w:pPr>
      <w:numPr>
        <w:ilvl w:val="7"/>
        <w:numId w:val="5"/>
      </w:numPr>
      <w:spacing w:before="240" w:after="60"/>
      <w:outlineLvl w:val="7"/>
    </w:pPr>
    <w:rPr>
      <w:i/>
    </w:rPr>
  </w:style>
  <w:style w:type="paragraph" w:styleId="Heading9">
    <w:name w:val="heading 9"/>
    <w:basedOn w:val="Normal"/>
    <w:next w:val="Normal"/>
    <w:qFormat/>
    <w:rsid w:val="00F73B4B"/>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3B4B"/>
    <w:pPr>
      <w:tabs>
        <w:tab w:val="center" w:pos="4320"/>
        <w:tab w:val="right" w:pos="8640"/>
      </w:tabs>
    </w:pPr>
  </w:style>
  <w:style w:type="paragraph" w:customStyle="1" w:styleId="Describe">
    <w:name w:val="Describe"/>
    <w:basedOn w:val="Normal"/>
    <w:rsid w:val="00F73B4B"/>
    <w:pPr>
      <w:spacing w:before="40" w:after="80"/>
      <w:ind w:left="720"/>
    </w:pPr>
    <w:rPr>
      <w:rFonts w:ascii="Verdana" w:hAnsi="Verdana"/>
    </w:rPr>
  </w:style>
  <w:style w:type="paragraph" w:customStyle="1" w:styleId="DescHeader">
    <w:name w:val="Desc Header"/>
    <w:basedOn w:val="Describe"/>
    <w:rsid w:val="00F73B4B"/>
    <w:pPr>
      <w:spacing w:before="100" w:after="40"/>
      <w:ind w:left="0"/>
    </w:pPr>
    <w:rPr>
      <w:rFonts w:ascii="Arial" w:hAnsi="Arial"/>
      <w:b/>
      <w:i/>
    </w:rPr>
  </w:style>
  <w:style w:type="paragraph" w:styleId="Title">
    <w:name w:val="Title"/>
    <w:basedOn w:val="Normal"/>
    <w:qFormat/>
    <w:rsid w:val="00F73B4B"/>
    <w:pPr>
      <w:pBdr>
        <w:bottom w:val="single" w:sz="4" w:space="1" w:color="auto"/>
      </w:pBdr>
      <w:spacing w:before="200" w:after="200"/>
      <w:jc w:val="center"/>
      <w:outlineLvl w:val="0"/>
    </w:pPr>
    <w:rPr>
      <w:b/>
      <w:kern w:val="28"/>
    </w:rPr>
  </w:style>
  <w:style w:type="paragraph" w:styleId="Footer">
    <w:name w:val="footer"/>
    <w:basedOn w:val="Normal"/>
    <w:rsid w:val="00F73B4B"/>
    <w:pPr>
      <w:tabs>
        <w:tab w:val="center" w:pos="4320"/>
        <w:tab w:val="right" w:pos="8640"/>
      </w:tabs>
    </w:pPr>
  </w:style>
  <w:style w:type="paragraph" w:customStyle="1" w:styleId="DocTitle">
    <w:name w:val="Doc Title"/>
    <w:basedOn w:val="Title"/>
    <w:rsid w:val="00F73B4B"/>
    <w:pPr>
      <w:pBdr>
        <w:bottom w:val="none" w:sz="0" w:space="0" w:color="auto"/>
      </w:pBdr>
    </w:pPr>
    <w:rPr>
      <w:rFonts w:ascii="Arial Black" w:hAnsi="Arial Black"/>
      <w:b w:val="0"/>
      <w:sz w:val="32"/>
    </w:rPr>
  </w:style>
  <w:style w:type="character" w:styleId="PageNumber">
    <w:name w:val="page number"/>
    <w:basedOn w:val="DefaultParagraphFont"/>
    <w:rsid w:val="00F73B4B"/>
  </w:style>
  <w:style w:type="paragraph" w:styleId="TOC1">
    <w:name w:val="toc 1"/>
    <w:basedOn w:val="Normal"/>
    <w:next w:val="Normal"/>
    <w:autoRedefine/>
    <w:uiPriority w:val="39"/>
    <w:rsid w:val="00F73B4B"/>
    <w:pPr>
      <w:tabs>
        <w:tab w:val="left" w:pos="720"/>
        <w:tab w:val="right" w:leader="dot" w:pos="9350"/>
      </w:tabs>
      <w:spacing w:before="100" w:after="40"/>
      <w:ind w:left="720" w:right="720" w:hanging="720"/>
    </w:pPr>
    <w:rPr>
      <w:rFonts w:ascii="Verdana" w:hAnsi="Verdana"/>
      <w:b/>
      <w:noProof/>
      <w:szCs w:val="24"/>
    </w:rPr>
  </w:style>
  <w:style w:type="paragraph" w:styleId="TOC2">
    <w:name w:val="toc 2"/>
    <w:basedOn w:val="Normal"/>
    <w:next w:val="Normal"/>
    <w:autoRedefine/>
    <w:uiPriority w:val="39"/>
    <w:rsid w:val="00F73B4B"/>
    <w:pPr>
      <w:tabs>
        <w:tab w:val="left" w:pos="720"/>
        <w:tab w:val="right" w:leader="dot" w:pos="9350"/>
      </w:tabs>
      <w:spacing w:before="40" w:after="40"/>
      <w:ind w:left="720" w:right="720" w:hanging="720"/>
    </w:pPr>
    <w:rPr>
      <w:rFonts w:ascii="Verdana" w:hAnsi="Verdana"/>
      <w:noProof/>
      <w:szCs w:val="24"/>
    </w:rPr>
  </w:style>
  <w:style w:type="paragraph" w:styleId="TOC3">
    <w:name w:val="toc 3"/>
    <w:basedOn w:val="Normal"/>
    <w:next w:val="Normal"/>
    <w:autoRedefine/>
    <w:uiPriority w:val="39"/>
    <w:rsid w:val="00F73B4B"/>
    <w:pPr>
      <w:tabs>
        <w:tab w:val="left" w:pos="720"/>
        <w:tab w:val="right" w:leader="dot" w:pos="9350"/>
      </w:tabs>
      <w:ind w:left="720" w:right="720" w:hanging="720"/>
    </w:pPr>
    <w:rPr>
      <w:rFonts w:ascii="Verdana" w:hAnsi="Verdana"/>
      <w:i/>
      <w:noProof/>
    </w:rPr>
  </w:style>
  <w:style w:type="paragraph" w:styleId="TOC4">
    <w:name w:val="toc 4"/>
    <w:basedOn w:val="Normal"/>
    <w:next w:val="Normal"/>
    <w:autoRedefine/>
    <w:uiPriority w:val="39"/>
    <w:rsid w:val="00F73B4B"/>
    <w:pPr>
      <w:jc w:val="left"/>
    </w:pPr>
    <w:rPr>
      <w:rFonts w:ascii="Times New Roman" w:hAnsi="Times New Roman"/>
      <w:sz w:val="22"/>
    </w:rPr>
  </w:style>
  <w:style w:type="paragraph" w:styleId="TOC5">
    <w:name w:val="toc 5"/>
    <w:basedOn w:val="Normal"/>
    <w:next w:val="Normal"/>
    <w:autoRedefine/>
    <w:uiPriority w:val="39"/>
    <w:rsid w:val="00F73B4B"/>
    <w:pPr>
      <w:jc w:val="left"/>
    </w:pPr>
    <w:rPr>
      <w:rFonts w:ascii="Times New Roman" w:hAnsi="Times New Roman"/>
      <w:sz w:val="22"/>
    </w:rPr>
  </w:style>
  <w:style w:type="paragraph" w:styleId="TOC6">
    <w:name w:val="toc 6"/>
    <w:basedOn w:val="Normal"/>
    <w:next w:val="Normal"/>
    <w:autoRedefine/>
    <w:uiPriority w:val="39"/>
    <w:rsid w:val="00F73B4B"/>
    <w:pPr>
      <w:jc w:val="left"/>
    </w:pPr>
    <w:rPr>
      <w:rFonts w:ascii="Times New Roman" w:hAnsi="Times New Roman"/>
      <w:sz w:val="22"/>
    </w:rPr>
  </w:style>
  <w:style w:type="paragraph" w:styleId="TOC7">
    <w:name w:val="toc 7"/>
    <w:basedOn w:val="Normal"/>
    <w:next w:val="Normal"/>
    <w:autoRedefine/>
    <w:uiPriority w:val="39"/>
    <w:rsid w:val="00F73B4B"/>
    <w:pPr>
      <w:tabs>
        <w:tab w:val="left" w:pos="720"/>
        <w:tab w:val="right" w:leader="dot" w:pos="9346"/>
      </w:tabs>
      <w:spacing w:before="120" w:after="40"/>
      <w:ind w:left="720" w:right="720" w:hanging="720"/>
    </w:pPr>
    <w:rPr>
      <w:rFonts w:ascii="Verdana" w:hAnsi="Verdana"/>
      <w:noProof/>
    </w:rPr>
  </w:style>
  <w:style w:type="paragraph" w:styleId="TOC8">
    <w:name w:val="toc 8"/>
    <w:basedOn w:val="Normal"/>
    <w:next w:val="Normal"/>
    <w:autoRedefine/>
    <w:uiPriority w:val="39"/>
    <w:rsid w:val="00F73B4B"/>
    <w:pPr>
      <w:tabs>
        <w:tab w:val="left" w:pos="720"/>
        <w:tab w:val="right" w:leader="dot" w:pos="9346"/>
      </w:tabs>
      <w:ind w:left="1440" w:right="720" w:hanging="720"/>
      <w:jc w:val="left"/>
    </w:pPr>
    <w:rPr>
      <w:rFonts w:ascii="Verdana" w:hAnsi="Verdana"/>
    </w:rPr>
  </w:style>
  <w:style w:type="paragraph" w:styleId="TOC9">
    <w:name w:val="toc 9"/>
    <w:basedOn w:val="Normal"/>
    <w:next w:val="Normal"/>
    <w:autoRedefine/>
    <w:uiPriority w:val="39"/>
    <w:rsid w:val="00F73B4B"/>
    <w:pPr>
      <w:jc w:val="left"/>
    </w:pPr>
    <w:rPr>
      <w:rFonts w:ascii="Times New Roman" w:hAnsi="Times New Roman"/>
      <w:sz w:val="22"/>
    </w:rPr>
  </w:style>
  <w:style w:type="paragraph" w:customStyle="1" w:styleId="FooterHeader">
    <w:name w:val="Footer Header"/>
    <w:basedOn w:val="Footer"/>
    <w:autoRedefine/>
    <w:rsid w:val="00F73B4B"/>
    <w:pPr>
      <w:keepLines/>
      <w:spacing w:line="190" w:lineRule="atLeast"/>
      <w:jc w:val="center"/>
    </w:pPr>
    <w:rPr>
      <w:rFonts w:ascii="Verdana" w:hAnsi="Verdana"/>
      <w:b/>
      <w:spacing w:val="-5"/>
    </w:rPr>
  </w:style>
  <w:style w:type="paragraph" w:customStyle="1" w:styleId="Box1">
    <w:name w:val="Box 1"/>
    <w:basedOn w:val="Normal"/>
    <w:rsid w:val="00F73B4B"/>
    <w:pPr>
      <w:jc w:val="center"/>
    </w:pPr>
    <w:rPr>
      <w:rFonts w:ascii="Verdana" w:hAnsi="Verdana"/>
      <w:b/>
      <w:sz w:val="16"/>
    </w:rPr>
  </w:style>
  <w:style w:type="paragraph" w:customStyle="1" w:styleId="Box2">
    <w:name w:val="Box 2"/>
    <w:basedOn w:val="Normal"/>
    <w:rsid w:val="00F73B4B"/>
    <w:pPr>
      <w:jc w:val="left"/>
    </w:pPr>
    <w:rPr>
      <w:rFonts w:ascii="Verdana" w:hAnsi="Verdana"/>
      <w:i/>
      <w:sz w:val="16"/>
    </w:rPr>
  </w:style>
  <w:style w:type="paragraph" w:customStyle="1" w:styleId="Code">
    <w:name w:val="Code"/>
    <w:rsid w:val="00F73B4B"/>
    <w:rPr>
      <w:rFonts w:ascii="Courier New" w:hAnsi="Courier New"/>
      <w:noProof/>
    </w:rPr>
  </w:style>
  <w:style w:type="paragraph" w:customStyle="1" w:styleId="Algorithm">
    <w:name w:val="Algorithm"/>
    <w:basedOn w:val="Normal"/>
    <w:rsid w:val="00F73B4B"/>
    <w:rPr>
      <w:rFonts w:ascii="Verdana" w:hAnsi="Verdana"/>
    </w:rPr>
  </w:style>
  <w:style w:type="character" w:customStyle="1" w:styleId="Typewriter">
    <w:name w:val="Typewriter"/>
    <w:rsid w:val="00F73B4B"/>
    <w:rPr>
      <w:rFonts w:ascii="Courier New" w:hAnsi="Courier New"/>
      <w:sz w:val="20"/>
    </w:rPr>
  </w:style>
  <w:style w:type="paragraph" w:customStyle="1" w:styleId="Note">
    <w:name w:val="Note"/>
    <w:basedOn w:val="Normal"/>
    <w:rsid w:val="00F73B4B"/>
    <w:pPr>
      <w:numPr>
        <w:numId w:val="1"/>
      </w:numPr>
      <w:spacing w:before="100"/>
    </w:pPr>
    <w:rPr>
      <w:rFonts w:ascii="Verdana" w:hAnsi="Verdana"/>
      <w:i/>
    </w:rPr>
  </w:style>
  <w:style w:type="paragraph" w:customStyle="1" w:styleId="Product">
    <w:name w:val="Product"/>
    <w:rsid w:val="00F73B4B"/>
    <w:pPr>
      <w:spacing w:before="40" w:after="40"/>
    </w:pPr>
    <w:rPr>
      <w:rFonts w:ascii="Verdana" w:hAnsi="Verdana"/>
      <w:b/>
      <w:noProof/>
    </w:rPr>
  </w:style>
  <w:style w:type="paragraph" w:customStyle="1" w:styleId="Version">
    <w:name w:val="Version"/>
    <w:basedOn w:val="Product"/>
    <w:rsid w:val="00F73B4B"/>
    <w:pPr>
      <w:jc w:val="center"/>
    </w:pPr>
  </w:style>
  <w:style w:type="paragraph" w:customStyle="1" w:styleId="TargetDate">
    <w:name w:val="Target Date"/>
    <w:basedOn w:val="Version"/>
    <w:rsid w:val="00F73B4B"/>
  </w:style>
  <w:style w:type="paragraph" w:customStyle="1" w:styleId="HistoryInfo">
    <w:name w:val="HistoryInfo"/>
    <w:basedOn w:val="Describe"/>
    <w:autoRedefine/>
    <w:rsid w:val="00F73B4B"/>
    <w:pPr>
      <w:tabs>
        <w:tab w:val="left" w:pos="1728"/>
        <w:tab w:val="left" w:pos="3600"/>
      </w:tabs>
      <w:spacing w:before="80"/>
    </w:pPr>
  </w:style>
  <w:style w:type="paragraph" w:customStyle="1" w:styleId="HistoryDesc">
    <w:name w:val="HistoryDesc"/>
    <w:basedOn w:val="Describe"/>
    <w:next w:val="HistoryInfo"/>
    <w:autoRedefine/>
    <w:rsid w:val="00F73B4B"/>
    <w:pPr>
      <w:ind w:left="1728"/>
    </w:pPr>
    <w:rPr>
      <w:i/>
      <w:iCs/>
    </w:rPr>
  </w:style>
  <w:style w:type="paragraph" w:customStyle="1" w:styleId="HeaderText">
    <w:name w:val="Header Text"/>
    <w:basedOn w:val="Normal"/>
    <w:autoRedefine/>
    <w:rsid w:val="00F73B4B"/>
    <w:pPr>
      <w:jc w:val="right"/>
    </w:pPr>
    <w:rPr>
      <w:rFonts w:ascii="Verdana" w:hAnsi="Verdana"/>
      <w:b/>
      <w:bCs/>
      <w:sz w:val="16"/>
    </w:rPr>
  </w:style>
  <w:style w:type="paragraph" w:customStyle="1" w:styleId="NonReqmt2">
    <w:name w:val="Non Reqmt 2"/>
    <w:basedOn w:val="NonReqmt1"/>
    <w:autoRedefine/>
    <w:rsid w:val="00F73B4B"/>
    <w:pPr>
      <w:numPr>
        <w:ilvl w:val="1"/>
      </w:numPr>
      <w:outlineLvl w:val="1"/>
    </w:pPr>
  </w:style>
  <w:style w:type="paragraph" w:customStyle="1" w:styleId="Reference">
    <w:name w:val="Reference"/>
    <w:basedOn w:val="Normal"/>
    <w:rsid w:val="00F73B4B"/>
    <w:rPr>
      <w:rFonts w:ascii="Verdana" w:hAnsi="Verdana"/>
    </w:rPr>
  </w:style>
  <w:style w:type="paragraph" w:customStyle="1" w:styleId="Reqmt1">
    <w:name w:val="Reqmt 1"/>
    <w:basedOn w:val="Describe"/>
    <w:next w:val="Describe"/>
    <w:autoRedefine/>
    <w:rsid w:val="00F73B4B"/>
    <w:pPr>
      <w:numPr>
        <w:numId w:val="2"/>
      </w:numPr>
      <w:shd w:val="clear" w:color="auto" w:fill="E6E6E6"/>
      <w:outlineLvl w:val="0"/>
    </w:pPr>
  </w:style>
  <w:style w:type="paragraph" w:customStyle="1" w:styleId="Reqmt2">
    <w:name w:val="Reqmt 2"/>
    <w:basedOn w:val="Reqmt1"/>
    <w:next w:val="Describe"/>
    <w:autoRedefine/>
    <w:rsid w:val="00F73B4B"/>
    <w:pPr>
      <w:numPr>
        <w:ilvl w:val="1"/>
      </w:numPr>
      <w:outlineLvl w:val="1"/>
    </w:pPr>
  </w:style>
  <w:style w:type="paragraph" w:styleId="FootnoteText">
    <w:name w:val="footnote text"/>
    <w:basedOn w:val="Normal"/>
    <w:semiHidden/>
    <w:rsid w:val="00F73B4B"/>
    <w:pPr>
      <w:jc w:val="left"/>
    </w:pPr>
    <w:rPr>
      <w:rFonts w:ascii="Times New Roman" w:hAnsi="Times New Roman"/>
    </w:rPr>
  </w:style>
  <w:style w:type="paragraph" w:styleId="BodyText2">
    <w:name w:val="Body Text 2"/>
    <w:basedOn w:val="Normal"/>
    <w:rsid w:val="00F73B4B"/>
    <w:pPr>
      <w:jc w:val="left"/>
    </w:pPr>
    <w:rPr>
      <w:rFonts w:ascii="Times New Roman" w:hAnsi="Times New Roman"/>
      <w:i/>
    </w:rPr>
  </w:style>
  <w:style w:type="character" w:styleId="Hyperlink">
    <w:name w:val="Hyperlink"/>
    <w:basedOn w:val="DefaultParagraphFont"/>
    <w:uiPriority w:val="99"/>
    <w:rsid w:val="00F73B4B"/>
    <w:rPr>
      <w:color w:val="0000FF"/>
      <w:u w:val="single"/>
    </w:rPr>
  </w:style>
  <w:style w:type="paragraph" w:styleId="Index2">
    <w:name w:val="index 2"/>
    <w:basedOn w:val="Normal"/>
    <w:next w:val="Normal"/>
    <w:autoRedefine/>
    <w:semiHidden/>
    <w:rsid w:val="00F73B4B"/>
    <w:pPr>
      <w:shd w:val="pct20" w:color="auto" w:fill="FFFFFF"/>
      <w:jc w:val="left"/>
    </w:pPr>
    <w:rPr>
      <w:rFonts w:ascii="Times New Roman" w:hAnsi="Times New Roman"/>
    </w:rPr>
  </w:style>
  <w:style w:type="paragraph" w:styleId="TableofFigures">
    <w:name w:val="table of figures"/>
    <w:basedOn w:val="Normal"/>
    <w:next w:val="Normal"/>
    <w:semiHidden/>
    <w:rsid w:val="00F73B4B"/>
    <w:pPr>
      <w:ind w:left="400" w:hanging="400"/>
    </w:pPr>
  </w:style>
  <w:style w:type="paragraph" w:customStyle="1" w:styleId="NonReqmt1">
    <w:name w:val="Non Reqmt 1"/>
    <w:basedOn w:val="Describe"/>
    <w:next w:val="Describe"/>
    <w:autoRedefine/>
    <w:rsid w:val="00F73B4B"/>
    <w:pPr>
      <w:numPr>
        <w:numId w:val="3"/>
      </w:numPr>
      <w:shd w:val="clear" w:color="auto" w:fill="E6E6E6"/>
      <w:outlineLvl w:val="0"/>
    </w:pPr>
  </w:style>
  <w:style w:type="paragraph" w:styleId="DocumentMap">
    <w:name w:val="Document Map"/>
    <w:basedOn w:val="Normal"/>
    <w:semiHidden/>
    <w:rsid w:val="00F73B4B"/>
    <w:pPr>
      <w:shd w:val="clear" w:color="auto" w:fill="000080"/>
    </w:pPr>
    <w:rPr>
      <w:rFonts w:ascii="Tahoma" w:hAnsi="Tahoma" w:cs="Tahoma"/>
    </w:rPr>
  </w:style>
  <w:style w:type="character" w:styleId="FollowedHyperlink">
    <w:name w:val="FollowedHyperlink"/>
    <w:basedOn w:val="DefaultParagraphFont"/>
    <w:rsid w:val="00F03170"/>
    <w:rPr>
      <w:color w:val="800080"/>
      <w:u w:val="single"/>
    </w:rPr>
  </w:style>
  <w:style w:type="paragraph" w:customStyle="1" w:styleId="para">
    <w:name w:val="para"/>
    <w:basedOn w:val="Normal"/>
    <w:link w:val="paraCharChar"/>
    <w:rsid w:val="00BC3500"/>
    <w:pPr>
      <w:spacing w:before="180"/>
      <w:ind w:left="2164"/>
      <w:jc w:val="left"/>
    </w:pPr>
    <w:rPr>
      <w:rFonts w:ascii="Helvetica" w:hAnsi="Helvetica"/>
    </w:rPr>
  </w:style>
  <w:style w:type="paragraph" w:customStyle="1" w:styleId="Listn3">
    <w:name w:val="List:n3"/>
    <w:rsid w:val="00320FDD"/>
    <w:pPr>
      <w:numPr>
        <w:numId w:val="4"/>
      </w:numPr>
      <w:tabs>
        <w:tab w:val="clear" w:pos="1080"/>
        <w:tab w:val="num" w:pos="3600"/>
      </w:tabs>
      <w:spacing w:before="120"/>
      <w:ind w:left="3600"/>
    </w:pPr>
    <w:rPr>
      <w:rFonts w:ascii="Helvetica" w:hAnsi="Helvetica"/>
      <w:noProof/>
    </w:rPr>
  </w:style>
  <w:style w:type="paragraph" w:customStyle="1" w:styleId="HeaderUnnumbered">
    <w:name w:val="Header:Unnumbered"/>
    <w:basedOn w:val="para"/>
    <w:next w:val="para"/>
    <w:rsid w:val="002F5DE3"/>
    <w:pPr>
      <w:keepNext/>
      <w:spacing w:before="360"/>
      <w:ind w:left="0"/>
    </w:pPr>
    <w:rPr>
      <w:b/>
      <w:i/>
      <w:sz w:val="22"/>
    </w:rPr>
  </w:style>
  <w:style w:type="paragraph" w:customStyle="1" w:styleId="Tableheading">
    <w:name w:val="Table:heading"/>
    <w:basedOn w:val="para"/>
    <w:rsid w:val="002F5DE3"/>
    <w:pPr>
      <w:spacing w:before="0"/>
      <w:ind w:left="0"/>
    </w:pPr>
    <w:rPr>
      <w:b/>
      <w:sz w:val="18"/>
    </w:rPr>
  </w:style>
  <w:style w:type="paragraph" w:customStyle="1" w:styleId="Tablecell">
    <w:name w:val="Table:cell"/>
    <w:basedOn w:val="para"/>
    <w:rsid w:val="002F5DE3"/>
    <w:pPr>
      <w:spacing w:before="0"/>
      <w:ind w:left="0"/>
    </w:pPr>
    <w:rPr>
      <w:sz w:val="18"/>
    </w:rPr>
  </w:style>
  <w:style w:type="paragraph" w:customStyle="1" w:styleId="HdrNumh1">
    <w:name w:val="Hdr:Num:h1"/>
    <w:basedOn w:val="Normal"/>
    <w:rsid w:val="005B3A36"/>
    <w:pPr>
      <w:tabs>
        <w:tab w:val="num" w:pos="576"/>
      </w:tabs>
      <w:ind w:left="576" w:hanging="576"/>
      <w:jc w:val="left"/>
    </w:pPr>
    <w:rPr>
      <w:sz w:val="24"/>
    </w:rPr>
  </w:style>
  <w:style w:type="paragraph" w:customStyle="1" w:styleId="ImportantNotice">
    <w:name w:val="ImportantNotice"/>
    <w:basedOn w:val="para"/>
    <w:rsid w:val="005B3A36"/>
    <w:pPr>
      <w:spacing w:before="120"/>
      <w:ind w:left="720" w:right="778"/>
      <w:jc w:val="both"/>
    </w:pPr>
    <w:rPr>
      <w:sz w:val="16"/>
    </w:rPr>
  </w:style>
  <w:style w:type="paragraph" w:customStyle="1" w:styleId="ImportantNoticeMail">
    <w:name w:val="ImportantNoticeMail"/>
    <w:basedOn w:val="para"/>
    <w:rsid w:val="005B3A36"/>
    <w:pPr>
      <w:spacing w:before="120"/>
      <w:ind w:left="720" w:right="778"/>
      <w:jc w:val="center"/>
    </w:pPr>
    <w:rPr>
      <w:sz w:val="16"/>
    </w:rPr>
  </w:style>
  <w:style w:type="paragraph" w:customStyle="1" w:styleId="ImportantNoticeAddress">
    <w:name w:val="ImportantNoticeAddress"/>
    <w:basedOn w:val="para"/>
    <w:rsid w:val="005B3A36"/>
    <w:pPr>
      <w:spacing w:before="0"/>
      <w:ind w:left="720" w:right="778"/>
      <w:jc w:val="center"/>
    </w:pPr>
    <w:rPr>
      <w:sz w:val="16"/>
    </w:rPr>
  </w:style>
  <w:style w:type="paragraph" w:customStyle="1" w:styleId="ImportantNoticeCopyright">
    <w:name w:val="ImportantNoticeCopyright"/>
    <w:basedOn w:val="para"/>
    <w:rsid w:val="005B3A36"/>
    <w:pPr>
      <w:spacing w:before="120"/>
      <w:ind w:left="720" w:right="778"/>
      <w:jc w:val="center"/>
    </w:pPr>
    <w:rPr>
      <w:sz w:val="16"/>
    </w:rPr>
  </w:style>
  <w:style w:type="table" w:styleId="TableGrid">
    <w:name w:val="Table Grid"/>
    <w:basedOn w:val="TableNormal"/>
    <w:rsid w:val="0067762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1A4B46"/>
  </w:style>
  <w:style w:type="paragraph" w:customStyle="1" w:styleId="horizline">
    <w:name w:val="horizline"/>
    <w:next w:val="para"/>
    <w:rsid w:val="00125D99"/>
    <w:pPr>
      <w:framePr w:wrap="around" w:vAnchor="text" w:hAnchor="text" w:y="1"/>
    </w:pPr>
    <w:rPr>
      <w:rFonts w:eastAsia="Batang"/>
      <w:noProof/>
    </w:rPr>
  </w:style>
  <w:style w:type="paragraph" w:customStyle="1" w:styleId="Headerh0Apx">
    <w:name w:val="Header:h0:Apx"/>
    <w:next w:val="Normal"/>
    <w:rsid w:val="00125D99"/>
    <w:pPr>
      <w:numPr>
        <w:numId w:val="6"/>
      </w:numPr>
      <w:ind w:left="-288"/>
      <w:jc w:val="right"/>
    </w:pPr>
    <w:rPr>
      <w:rFonts w:ascii="Helvetica" w:eastAsia="Batang" w:hAnsi="Helvetica"/>
      <w:b/>
      <w:noProof/>
      <w:sz w:val="28"/>
    </w:rPr>
  </w:style>
  <w:style w:type="paragraph" w:customStyle="1" w:styleId="Headerh1Apx">
    <w:name w:val="Header:h1:Apx"/>
    <w:next w:val="para"/>
    <w:rsid w:val="00125D99"/>
    <w:pPr>
      <w:keepNext/>
      <w:numPr>
        <w:ilvl w:val="1"/>
        <w:numId w:val="6"/>
      </w:numPr>
      <w:tabs>
        <w:tab w:val="clear" w:pos="720"/>
        <w:tab w:val="num" w:pos="540"/>
      </w:tabs>
      <w:spacing w:before="300"/>
      <w:ind w:left="547" w:hanging="547"/>
    </w:pPr>
    <w:rPr>
      <w:rFonts w:ascii="Helvetica" w:eastAsia="Batang" w:hAnsi="Helvetica"/>
      <w:b/>
      <w:noProof/>
      <w:sz w:val="24"/>
    </w:rPr>
  </w:style>
  <w:style w:type="paragraph" w:customStyle="1" w:styleId="Headerh2Apx">
    <w:name w:val="Header:h2:Apx"/>
    <w:next w:val="para"/>
    <w:rsid w:val="00125D99"/>
    <w:pPr>
      <w:keepNext/>
      <w:numPr>
        <w:ilvl w:val="2"/>
        <w:numId w:val="6"/>
      </w:numPr>
      <w:tabs>
        <w:tab w:val="clear" w:pos="1080"/>
        <w:tab w:val="num" w:pos="720"/>
      </w:tabs>
      <w:spacing w:before="360"/>
    </w:pPr>
    <w:rPr>
      <w:rFonts w:ascii="Helvetica" w:eastAsia="Batang" w:hAnsi="Helvetica"/>
      <w:b/>
      <w:i/>
      <w:iCs/>
      <w:noProof/>
      <w:sz w:val="22"/>
    </w:rPr>
  </w:style>
  <w:style w:type="paragraph" w:customStyle="1" w:styleId="Headerh3Apx">
    <w:name w:val="Header:h3:Apx"/>
    <w:next w:val="para"/>
    <w:rsid w:val="00125D99"/>
    <w:pPr>
      <w:keepNext/>
      <w:numPr>
        <w:ilvl w:val="3"/>
        <w:numId w:val="6"/>
      </w:numPr>
      <w:tabs>
        <w:tab w:val="clear" w:pos="1800"/>
        <w:tab w:val="left" w:pos="900"/>
      </w:tabs>
      <w:spacing w:before="240"/>
      <w:ind w:left="907" w:hanging="907"/>
    </w:pPr>
    <w:rPr>
      <w:rFonts w:ascii="Helvetica" w:eastAsia="Batang" w:hAnsi="Helvetica"/>
      <w:b/>
      <w:i/>
      <w:noProof/>
    </w:rPr>
  </w:style>
  <w:style w:type="paragraph" w:customStyle="1" w:styleId="ChapterTitleAPX">
    <w:name w:val="ChapterTitleAPX"/>
    <w:basedOn w:val="Normal"/>
    <w:rsid w:val="00125D99"/>
    <w:pPr>
      <w:spacing w:before="720" w:after="60"/>
      <w:jc w:val="right"/>
    </w:pPr>
    <w:rPr>
      <w:rFonts w:ascii="Helvetica" w:eastAsia="Batang" w:hAnsi="Helvetica"/>
      <w:b/>
      <w:noProof/>
      <w:sz w:val="48"/>
    </w:rPr>
  </w:style>
  <w:style w:type="paragraph" w:customStyle="1" w:styleId="Figure">
    <w:name w:val="Figure"/>
    <w:basedOn w:val="Normal"/>
    <w:next w:val="Describe"/>
    <w:link w:val="FigureChar"/>
    <w:rsid w:val="004202DC"/>
    <w:pPr>
      <w:numPr>
        <w:numId w:val="7"/>
      </w:numPr>
      <w:tabs>
        <w:tab w:val="clear" w:pos="2520"/>
      </w:tabs>
      <w:spacing w:before="40" w:after="100"/>
      <w:ind w:left="2880" w:right="1440" w:hanging="1440"/>
    </w:pPr>
  </w:style>
  <w:style w:type="character" w:customStyle="1" w:styleId="FigureChar">
    <w:name w:val="Figure Char"/>
    <w:basedOn w:val="DefaultParagraphFont"/>
    <w:link w:val="Figure"/>
    <w:rsid w:val="004202DC"/>
    <w:rPr>
      <w:rFonts w:ascii="Arial" w:hAnsi="Arial"/>
    </w:rPr>
  </w:style>
  <w:style w:type="paragraph" w:styleId="BalloonText">
    <w:name w:val="Balloon Text"/>
    <w:basedOn w:val="Normal"/>
    <w:link w:val="BalloonTextChar"/>
    <w:rsid w:val="00871054"/>
    <w:rPr>
      <w:rFonts w:ascii="Tahoma" w:hAnsi="Tahoma" w:cs="Tahoma"/>
      <w:sz w:val="16"/>
      <w:szCs w:val="16"/>
    </w:rPr>
  </w:style>
  <w:style w:type="character" w:customStyle="1" w:styleId="BalloonTextChar">
    <w:name w:val="Balloon Text Char"/>
    <w:basedOn w:val="DefaultParagraphFont"/>
    <w:link w:val="BalloonText"/>
    <w:rsid w:val="00871054"/>
    <w:rPr>
      <w:rFonts w:ascii="Tahoma" w:hAnsi="Tahoma" w:cs="Tahoma"/>
      <w:sz w:val="16"/>
      <w:szCs w:val="16"/>
    </w:rPr>
  </w:style>
  <w:style w:type="paragraph" w:customStyle="1" w:styleId="Tabdescribe">
    <w:name w:val="Tabdescribe"/>
    <w:rsid w:val="00BC1FE5"/>
    <w:rPr>
      <w:rFonts w:ascii="Arial" w:hAnsi="Arial"/>
      <w:sz w:val="18"/>
      <w:szCs w:val="18"/>
    </w:rPr>
  </w:style>
  <w:style w:type="paragraph" w:customStyle="1" w:styleId="Tabhead">
    <w:name w:val="Tabhead"/>
    <w:basedOn w:val="Describe"/>
    <w:rsid w:val="00BC1FE5"/>
    <w:pPr>
      <w:tabs>
        <w:tab w:val="left" w:pos="2160"/>
      </w:tabs>
      <w:spacing w:after="40"/>
      <w:ind w:left="0"/>
      <w:jc w:val="center"/>
    </w:pPr>
    <w:rPr>
      <w:rFonts w:ascii="Arial" w:hAnsi="Arial"/>
      <w:b/>
      <w:caps/>
      <w:sz w:val="16"/>
    </w:rPr>
  </w:style>
  <w:style w:type="paragraph" w:styleId="Caption">
    <w:name w:val="caption"/>
    <w:basedOn w:val="Normal"/>
    <w:next w:val="Normal"/>
    <w:unhideWhenUsed/>
    <w:qFormat/>
    <w:rsid w:val="000D4B35"/>
    <w:pPr>
      <w:spacing w:after="200"/>
    </w:pPr>
    <w:rPr>
      <w:b/>
      <w:bCs/>
      <w:color w:val="4F81BD" w:themeColor="accent1"/>
      <w:sz w:val="18"/>
      <w:szCs w:val="18"/>
    </w:rPr>
  </w:style>
  <w:style w:type="paragraph" w:styleId="ListParagraph">
    <w:name w:val="List Paragraph"/>
    <w:basedOn w:val="Normal"/>
    <w:uiPriority w:val="34"/>
    <w:qFormat/>
    <w:rsid w:val="004F51FC"/>
    <w:pPr>
      <w:ind w:left="720"/>
      <w:contextualSpacing/>
    </w:pPr>
  </w:style>
  <w:style w:type="paragraph" w:styleId="TOCHeading">
    <w:name w:val="TOC Heading"/>
    <w:basedOn w:val="Heading1"/>
    <w:next w:val="Normal"/>
    <w:uiPriority w:val="39"/>
    <w:semiHidden/>
    <w:unhideWhenUsed/>
    <w:qFormat/>
    <w:rsid w:val="00DA1EB5"/>
    <w:pPr>
      <w:keepLines/>
      <w:numPr>
        <w:numId w:val="0"/>
      </w:numPr>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lang w:eastAsia="ja-JP"/>
    </w:rPr>
  </w:style>
  <w:style w:type="paragraph" w:styleId="NormalWeb">
    <w:name w:val="Normal (Web)"/>
    <w:basedOn w:val="Normal"/>
    <w:uiPriority w:val="99"/>
    <w:unhideWhenUsed/>
    <w:rsid w:val="000E68F9"/>
    <w:pPr>
      <w:spacing w:before="100" w:beforeAutospacing="1" w:after="100" w:afterAutospacing="1"/>
      <w:jc w:val="left"/>
    </w:pPr>
    <w:rPr>
      <w:rFonts w:ascii="Times New Roman" w:eastAsiaTheme="minorEastAsia" w:hAnsi="Times New Roman"/>
      <w:sz w:val="24"/>
      <w:szCs w:val="24"/>
    </w:rPr>
  </w:style>
  <w:style w:type="character" w:styleId="CommentReference">
    <w:name w:val="annotation reference"/>
    <w:basedOn w:val="DefaultParagraphFont"/>
    <w:rsid w:val="009B064D"/>
    <w:rPr>
      <w:sz w:val="16"/>
      <w:szCs w:val="16"/>
    </w:rPr>
  </w:style>
  <w:style w:type="paragraph" w:styleId="CommentText">
    <w:name w:val="annotation text"/>
    <w:basedOn w:val="Normal"/>
    <w:link w:val="CommentTextChar"/>
    <w:rsid w:val="009B064D"/>
  </w:style>
  <w:style w:type="character" w:customStyle="1" w:styleId="CommentTextChar">
    <w:name w:val="Comment Text Char"/>
    <w:basedOn w:val="DefaultParagraphFont"/>
    <w:link w:val="CommentText"/>
    <w:rsid w:val="009B064D"/>
    <w:rPr>
      <w:rFonts w:ascii="Arial" w:hAnsi="Arial"/>
    </w:rPr>
  </w:style>
  <w:style w:type="paragraph" w:styleId="CommentSubject">
    <w:name w:val="annotation subject"/>
    <w:basedOn w:val="CommentText"/>
    <w:next w:val="CommentText"/>
    <w:link w:val="CommentSubjectChar"/>
    <w:rsid w:val="009B064D"/>
    <w:rPr>
      <w:b/>
      <w:bCs/>
    </w:rPr>
  </w:style>
  <w:style w:type="character" w:customStyle="1" w:styleId="CommentSubjectChar">
    <w:name w:val="Comment Subject Char"/>
    <w:basedOn w:val="CommentTextChar"/>
    <w:link w:val="CommentSubject"/>
    <w:rsid w:val="009B064D"/>
    <w:rPr>
      <w:rFonts w:ascii="Arial" w:hAnsi="Arial"/>
      <w:b/>
      <w:bCs/>
    </w:rPr>
  </w:style>
  <w:style w:type="character" w:customStyle="1" w:styleId="Heading3Char">
    <w:name w:val="Heading 3 Char"/>
    <w:basedOn w:val="DefaultParagraphFont"/>
    <w:link w:val="Heading3"/>
    <w:rsid w:val="00662F66"/>
    <w:rPr>
      <w:rFonts w:ascii="Arial" w:hAnsi="Arial"/>
      <w:b/>
    </w:rPr>
  </w:style>
  <w:style w:type="paragraph" w:styleId="Revision">
    <w:name w:val="Revision"/>
    <w:hidden/>
    <w:uiPriority w:val="99"/>
    <w:semiHidden/>
    <w:rsid w:val="00E8666E"/>
    <w:rPr>
      <w:rFonts w:ascii="Arial" w:hAnsi="Arial"/>
    </w:rPr>
  </w:style>
  <w:style w:type="paragraph" w:customStyle="1" w:styleId="FooterLegal">
    <w:name w:val="Footer Legal"/>
    <w:basedOn w:val="Normal"/>
    <w:rsid w:val="00991856"/>
    <w:pPr>
      <w:jc w:val="center"/>
    </w:pPr>
    <w:rPr>
      <w:b/>
    </w:rPr>
  </w:style>
  <w:style w:type="character" w:customStyle="1" w:styleId="Heading1Char">
    <w:name w:val="Heading 1 Char"/>
    <w:basedOn w:val="DefaultParagraphFont"/>
    <w:link w:val="Heading1"/>
    <w:rsid w:val="006F312F"/>
    <w:rPr>
      <w:rFonts w:ascii="Arial Black" w:hAnsi="Arial Black"/>
      <w:kern w:val="28"/>
      <w:sz w:val="24"/>
    </w:rPr>
  </w:style>
  <w:style w:type="character" w:customStyle="1" w:styleId="paraCharChar">
    <w:name w:val="para Char Char"/>
    <w:link w:val="para"/>
    <w:rsid w:val="006F312F"/>
    <w:rPr>
      <w:rFonts w:ascii="Helvetica" w:hAnsi="Helvetica"/>
    </w:rPr>
  </w:style>
  <w:style w:type="paragraph" w:customStyle="1" w:styleId="TextGeneric">
    <w:name w:val="Text Generic"/>
    <w:basedOn w:val="Normal"/>
    <w:rsid w:val="006F312F"/>
    <w:pPr>
      <w:spacing w:before="40" w:after="80"/>
    </w:pPr>
    <w:rPr>
      <w:rFonts w:ascii="Verdana" w:hAnsi="Verdana"/>
    </w:rPr>
  </w:style>
  <w:style w:type="paragraph" w:customStyle="1" w:styleId="EndOfDocument">
    <w:name w:val="End Of Document"/>
    <w:basedOn w:val="Normal"/>
    <w:next w:val="Normal"/>
    <w:rsid w:val="006F312F"/>
    <w:pPr>
      <w:jc w:val="center"/>
    </w:pPr>
    <w:rPr>
      <w:rFonts w:ascii="Verdana" w:hAnsi="Verdana" w:cs="Arial"/>
      <w:b/>
      <w:bCs/>
    </w:rPr>
  </w:style>
  <w:style w:type="paragraph" w:styleId="NoSpacing">
    <w:name w:val="No Spacing"/>
    <w:uiPriority w:val="1"/>
    <w:qFormat/>
    <w:rsid w:val="00356F8A"/>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952415">
      <w:bodyDiv w:val="1"/>
      <w:marLeft w:val="0"/>
      <w:marRight w:val="0"/>
      <w:marTop w:val="0"/>
      <w:marBottom w:val="0"/>
      <w:divBdr>
        <w:top w:val="none" w:sz="0" w:space="0" w:color="auto"/>
        <w:left w:val="none" w:sz="0" w:space="0" w:color="auto"/>
        <w:bottom w:val="none" w:sz="0" w:space="0" w:color="auto"/>
        <w:right w:val="none" w:sz="0" w:space="0" w:color="auto"/>
      </w:divBdr>
    </w:div>
    <w:div w:id="321546477">
      <w:bodyDiv w:val="1"/>
      <w:marLeft w:val="0"/>
      <w:marRight w:val="0"/>
      <w:marTop w:val="0"/>
      <w:marBottom w:val="0"/>
      <w:divBdr>
        <w:top w:val="none" w:sz="0" w:space="0" w:color="auto"/>
        <w:left w:val="none" w:sz="0" w:space="0" w:color="auto"/>
        <w:bottom w:val="none" w:sz="0" w:space="0" w:color="auto"/>
        <w:right w:val="none" w:sz="0" w:space="0" w:color="auto"/>
      </w:divBdr>
    </w:div>
    <w:div w:id="404687099">
      <w:bodyDiv w:val="1"/>
      <w:marLeft w:val="0"/>
      <w:marRight w:val="0"/>
      <w:marTop w:val="0"/>
      <w:marBottom w:val="0"/>
      <w:divBdr>
        <w:top w:val="none" w:sz="0" w:space="0" w:color="auto"/>
        <w:left w:val="none" w:sz="0" w:space="0" w:color="auto"/>
        <w:bottom w:val="none" w:sz="0" w:space="0" w:color="auto"/>
        <w:right w:val="none" w:sz="0" w:space="0" w:color="auto"/>
      </w:divBdr>
    </w:div>
    <w:div w:id="421411528">
      <w:bodyDiv w:val="1"/>
      <w:marLeft w:val="0"/>
      <w:marRight w:val="0"/>
      <w:marTop w:val="0"/>
      <w:marBottom w:val="0"/>
      <w:divBdr>
        <w:top w:val="none" w:sz="0" w:space="0" w:color="auto"/>
        <w:left w:val="none" w:sz="0" w:space="0" w:color="auto"/>
        <w:bottom w:val="none" w:sz="0" w:space="0" w:color="auto"/>
        <w:right w:val="none" w:sz="0" w:space="0" w:color="auto"/>
      </w:divBdr>
    </w:div>
    <w:div w:id="430008051">
      <w:bodyDiv w:val="1"/>
      <w:marLeft w:val="0"/>
      <w:marRight w:val="0"/>
      <w:marTop w:val="0"/>
      <w:marBottom w:val="0"/>
      <w:divBdr>
        <w:top w:val="none" w:sz="0" w:space="0" w:color="auto"/>
        <w:left w:val="none" w:sz="0" w:space="0" w:color="auto"/>
        <w:bottom w:val="none" w:sz="0" w:space="0" w:color="auto"/>
        <w:right w:val="none" w:sz="0" w:space="0" w:color="auto"/>
      </w:divBdr>
    </w:div>
    <w:div w:id="588001182">
      <w:bodyDiv w:val="1"/>
      <w:marLeft w:val="0"/>
      <w:marRight w:val="0"/>
      <w:marTop w:val="0"/>
      <w:marBottom w:val="0"/>
      <w:divBdr>
        <w:top w:val="none" w:sz="0" w:space="0" w:color="auto"/>
        <w:left w:val="none" w:sz="0" w:space="0" w:color="auto"/>
        <w:bottom w:val="none" w:sz="0" w:space="0" w:color="auto"/>
        <w:right w:val="none" w:sz="0" w:space="0" w:color="auto"/>
      </w:divBdr>
    </w:div>
    <w:div w:id="611936504">
      <w:bodyDiv w:val="1"/>
      <w:marLeft w:val="0"/>
      <w:marRight w:val="0"/>
      <w:marTop w:val="0"/>
      <w:marBottom w:val="0"/>
      <w:divBdr>
        <w:top w:val="none" w:sz="0" w:space="0" w:color="auto"/>
        <w:left w:val="none" w:sz="0" w:space="0" w:color="auto"/>
        <w:bottom w:val="none" w:sz="0" w:space="0" w:color="auto"/>
        <w:right w:val="none" w:sz="0" w:space="0" w:color="auto"/>
      </w:divBdr>
    </w:div>
    <w:div w:id="711269685">
      <w:bodyDiv w:val="1"/>
      <w:marLeft w:val="0"/>
      <w:marRight w:val="0"/>
      <w:marTop w:val="0"/>
      <w:marBottom w:val="0"/>
      <w:divBdr>
        <w:top w:val="none" w:sz="0" w:space="0" w:color="auto"/>
        <w:left w:val="none" w:sz="0" w:space="0" w:color="auto"/>
        <w:bottom w:val="none" w:sz="0" w:space="0" w:color="auto"/>
        <w:right w:val="none" w:sz="0" w:space="0" w:color="auto"/>
      </w:divBdr>
    </w:div>
    <w:div w:id="1090201296">
      <w:bodyDiv w:val="1"/>
      <w:marLeft w:val="0"/>
      <w:marRight w:val="0"/>
      <w:marTop w:val="0"/>
      <w:marBottom w:val="0"/>
      <w:divBdr>
        <w:top w:val="none" w:sz="0" w:space="0" w:color="auto"/>
        <w:left w:val="none" w:sz="0" w:space="0" w:color="auto"/>
        <w:bottom w:val="none" w:sz="0" w:space="0" w:color="auto"/>
        <w:right w:val="none" w:sz="0" w:space="0" w:color="auto"/>
      </w:divBdr>
    </w:div>
    <w:div w:id="1179613123">
      <w:bodyDiv w:val="1"/>
      <w:marLeft w:val="0"/>
      <w:marRight w:val="0"/>
      <w:marTop w:val="0"/>
      <w:marBottom w:val="0"/>
      <w:divBdr>
        <w:top w:val="none" w:sz="0" w:space="0" w:color="auto"/>
        <w:left w:val="none" w:sz="0" w:space="0" w:color="auto"/>
        <w:bottom w:val="none" w:sz="0" w:space="0" w:color="auto"/>
        <w:right w:val="none" w:sz="0" w:space="0" w:color="auto"/>
      </w:divBdr>
    </w:div>
    <w:div w:id="1288900219">
      <w:bodyDiv w:val="1"/>
      <w:marLeft w:val="0"/>
      <w:marRight w:val="0"/>
      <w:marTop w:val="0"/>
      <w:marBottom w:val="0"/>
      <w:divBdr>
        <w:top w:val="none" w:sz="0" w:space="0" w:color="auto"/>
        <w:left w:val="none" w:sz="0" w:space="0" w:color="auto"/>
        <w:bottom w:val="none" w:sz="0" w:space="0" w:color="auto"/>
        <w:right w:val="none" w:sz="0" w:space="0" w:color="auto"/>
      </w:divBdr>
    </w:div>
    <w:div w:id="1370639766">
      <w:bodyDiv w:val="1"/>
      <w:marLeft w:val="0"/>
      <w:marRight w:val="0"/>
      <w:marTop w:val="0"/>
      <w:marBottom w:val="0"/>
      <w:divBdr>
        <w:top w:val="none" w:sz="0" w:space="0" w:color="auto"/>
        <w:left w:val="none" w:sz="0" w:space="0" w:color="auto"/>
        <w:bottom w:val="none" w:sz="0" w:space="0" w:color="auto"/>
        <w:right w:val="none" w:sz="0" w:space="0" w:color="auto"/>
      </w:divBdr>
    </w:div>
    <w:div w:id="1732580300">
      <w:bodyDiv w:val="1"/>
      <w:marLeft w:val="0"/>
      <w:marRight w:val="0"/>
      <w:marTop w:val="0"/>
      <w:marBottom w:val="0"/>
      <w:divBdr>
        <w:top w:val="none" w:sz="0" w:space="0" w:color="auto"/>
        <w:left w:val="none" w:sz="0" w:space="0" w:color="auto"/>
        <w:bottom w:val="none" w:sz="0" w:space="0" w:color="auto"/>
        <w:right w:val="none" w:sz="0" w:space="0" w:color="auto"/>
      </w:divBdr>
    </w:div>
    <w:div w:id="1786539933">
      <w:bodyDiv w:val="1"/>
      <w:marLeft w:val="0"/>
      <w:marRight w:val="0"/>
      <w:marTop w:val="0"/>
      <w:marBottom w:val="0"/>
      <w:divBdr>
        <w:top w:val="none" w:sz="0" w:space="0" w:color="auto"/>
        <w:left w:val="none" w:sz="0" w:space="0" w:color="auto"/>
        <w:bottom w:val="none" w:sz="0" w:space="0" w:color="auto"/>
        <w:right w:val="none" w:sz="0" w:space="0" w:color="auto"/>
      </w:divBdr>
      <w:divsChild>
        <w:div w:id="873926190">
          <w:marLeft w:val="547"/>
          <w:marRight w:val="0"/>
          <w:marTop w:val="200"/>
          <w:marBottom w:val="0"/>
          <w:divBdr>
            <w:top w:val="none" w:sz="0" w:space="0" w:color="auto"/>
            <w:left w:val="none" w:sz="0" w:space="0" w:color="auto"/>
            <w:bottom w:val="none" w:sz="0" w:space="0" w:color="auto"/>
            <w:right w:val="none" w:sz="0" w:space="0" w:color="auto"/>
          </w:divBdr>
        </w:div>
        <w:div w:id="1990817993">
          <w:marLeft w:val="547"/>
          <w:marRight w:val="0"/>
          <w:marTop w:val="200"/>
          <w:marBottom w:val="0"/>
          <w:divBdr>
            <w:top w:val="none" w:sz="0" w:space="0" w:color="auto"/>
            <w:left w:val="none" w:sz="0" w:space="0" w:color="auto"/>
            <w:bottom w:val="none" w:sz="0" w:space="0" w:color="auto"/>
            <w:right w:val="none" w:sz="0" w:space="0" w:color="auto"/>
          </w:divBdr>
        </w:div>
        <w:div w:id="1733505613">
          <w:marLeft w:val="547"/>
          <w:marRight w:val="0"/>
          <w:marTop w:val="200"/>
          <w:marBottom w:val="0"/>
          <w:divBdr>
            <w:top w:val="none" w:sz="0" w:space="0" w:color="auto"/>
            <w:left w:val="none" w:sz="0" w:space="0" w:color="auto"/>
            <w:bottom w:val="none" w:sz="0" w:space="0" w:color="auto"/>
            <w:right w:val="none" w:sz="0" w:space="0" w:color="auto"/>
          </w:divBdr>
        </w:div>
        <w:div w:id="39912077">
          <w:marLeft w:val="547"/>
          <w:marRight w:val="0"/>
          <w:marTop w:val="200"/>
          <w:marBottom w:val="0"/>
          <w:divBdr>
            <w:top w:val="none" w:sz="0" w:space="0" w:color="auto"/>
            <w:left w:val="none" w:sz="0" w:space="0" w:color="auto"/>
            <w:bottom w:val="none" w:sz="0" w:space="0" w:color="auto"/>
            <w:right w:val="none" w:sz="0" w:space="0" w:color="auto"/>
          </w:divBdr>
        </w:div>
      </w:divsChild>
    </w:div>
    <w:div w:id="1910310270">
      <w:bodyDiv w:val="1"/>
      <w:marLeft w:val="0"/>
      <w:marRight w:val="0"/>
      <w:marTop w:val="0"/>
      <w:marBottom w:val="0"/>
      <w:divBdr>
        <w:top w:val="none" w:sz="0" w:space="0" w:color="auto"/>
        <w:left w:val="none" w:sz="0" w:space="0" w:color="auto"/>
        <w:bottom w:val="none" w:sz="0" w:space="0" w:color="auto"/>
        <w:right w:val="none" w:sz="0" w:space="0" w:color="auto"/>
      </w:divBdr>
    </w:div>
    <w:div w:id="1939632262">
      <w:bodyDiv w:val="1"/>
      <w:marLeft w:val="0"/>
      <w:marRight w:val="0"/>
      <w:marTop w:val="0"/>
      <w:marBottom w:val="0"/>
      <w:divBdr>
        <w:top w:val="none" w:sz="0" w:space="0" w:color="auto"/>
        <w:left w:val="none" w:sz="0" w:space="0" w:color="auto"/>
        <w:bottom w:val="none" w:sz="0" w:space="0" w:color="auto"/>
        <w:right w:val="none" w:sz="0" w:space="0" w:color="auto"/>
      </w:divBdr>
    </w:div>
    <w:div w:id="2084134166">
      <w:bodyDiv w:val="1"/>
      <w:marLeft w:val="0"/>
      <w:marRight w:val="0"/>
      <w:marTop w:val="0"/>
      <w:marBottom w:val="0"/>
      <w:divBdr>
        <w:top w:val="none" w:sz="0" w:space="0" w:color="auto"/>
        <w:left w:val="none" w:sz="0" w:space="0" w:color="auto"/>
        <w:bottom w:val="none" w:sz="0" w:space="0" w:color="auto"/>
        <w:right w:val="none" w:sz="0" w:space="0" w:color="auto"/>
      </w:divBdr>
    </w:div>
    <w:div w:id="2086875484">
      <w:bodyDiv w:val="1"/>
      <w:marLeft w:val="0"/>
      <w:marRight w:val="0"/>
      <w:marTop w:val="0"/>
      <w:marBottom w:val="0"/>
      <w:divBdr>
        <w:top w:val="none" w:sz="0" w:space="0" w:color="auto"/>
        <w:left w:val="none" w:sz="0" w:space="0" w:color="auto"/>
        <w:bottom w:val="none" w:sz="0" w:space="0" w:color="auto"/>
        <w:right w:val="none" w:sz="0" w:space="0" w:color="auto"/>
      </w:divBdr>
      <w:divsChild>
        <w:div w:id="355547727">
          <w:marLeft w:val="547"/>
          <w:marRight w:val="0"/>
          <w:marTop w:val="200"/>
          <w:marBottom w:val="0"/>
          <w:divBdr>
            <w:top w:val="none" w:sz="0" w:space="0" w:color="auto"/>
            <w:left w:val="none" w:sz="0" w:space="0" w:color="auto"/>
            <w:bottom w:val="none" w:sz="0" w:space="0" w:color="auto"/>
            <w:right w:val="none" w:sz="0" w:space="0" w:color="auto"/>
          </w:divBdr>
        </w:div>
        <w:div w:id="1880624968">
          <w:marLeft w:val="547"/>
          <w:marRight w:val="0"/>
          <w:marTop w:val="200"/>
          <w:marBottom w:val="0"/>
          <w:divBdr>
            <w:top w:val="none" w:sz="0" w:space="0" w:color="auto"/>
            <w:left w:val="none" w:sz="0" w:space="0" w:color="auto"/>
            <w:bottom w:val="none" w:sz="0" w:space="0" w:color="auto"/>
            <w:right w:val="none" w:sz="0" w:space="0" w:color="auto"/>
          </w:divBdr>
        </w:div>
        <w:div w:id="92096564">
          <w:marLeft w:val="547"/>
          <w:marRight w:val="0"/>
          <w:marTop w:val="200"/>
          <w:marBottom w:val="0"/>
          <w:divBdr>
            <w:top w:val="none" w:sz="0" w:space="0" w:color="auto"/>
            <w:left w:val="none" w:sz="0" w:space="0" w:color="auto"/>
            <w:bottom w:val="none" w:sz="0" w:space="0" w:color="auto"/>
            <w:right w:val="none" w:sz="0" w:space="0" w:color="auto"/>
          </w:divBdr>
        </w:div>
        <w:div w:id="183752589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lp.com" TargetMode="External"/><Relationship Id="rId18" Type="http://schemas.openxmlformats.org/officeDocument/2006/relationships/hyperlink" Target="http://www.ti.com/medical" TargetMode="External"/><Relationship Id="rId26" Type="http://schemas.openxmlformats.org/officeDocument/2006/relationships/hyperlink" Target="http://www.ti.com/telephony"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logic.ti.com" TargetMode="External"/><Relationship Id="rId34" Type="http://schemas.openxmlformats.org/officeDocument/2006/relationships/hyperlink" Target="https://msysgit.github.io/"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ti.com/automotive" TargetMode="External"/><Relationship Id="rId17" Type="http://schemas.openxmlformats.org/officeDocument/2006/relationships/hyperlink" Target="http://www.ti.com/clocks" TargetMode="External"/><Relationship Id="rId25" Type="http://schemas.openxmlformats.org/officeDocument/2006/relationships/hyperlink" Target="http://microcontroller.ti.com" TargetMode="External"/><Relationship Id="rId33" Type="http://schemas.openxmlformats.org/officeDocument/2006/relationships/hyperlink" Target="http://gnuwin32.sourceforge.net/packages/make.htm" TargetMode="External"/><Relationship Id="rId38"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ti.com/digitalcontrol" TargetMode="External"/><Relationship Id="rId20" Type="http://schemas.openxmlformats.org/officeDocument/2006/relationships/hyperlink" Target="http://www.ti.com/military" TargetMode="External"/><Relationship Id="rId29" Type="http://schemas.openxmlformats.org/officeDocument/2006/relationships/hyperlink" Target="http://www.ti.com/lpr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converter.ti.com" TargetMode="External"/><Relationship Id="rId24" Type="http://schemas.openxmlformats.org/officeDocument/2006/relationships/hyperlink" Target="http://www.ti.com/security" TargetMode="External"/><Relationship Id="rId32" Type="http://schemas.openxmlformats.org/officeDocument/2006/relationships/hyperlink" Target="http://www.codeblocks.org/" TargetMode="External"/><Relationship Id="rId37" Type="http://schemas.openxmlformats.org/officeDocument/2006/relationships/image" Target="media/image1.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dsp.ti.com" TargetMode="External"/><Relationship Id="rId23" Type="http://schemas.openxmlformats.org/officeDocument/2006/relationships/hyperlink" Target="http://power.ti.com" TargetMode="External"/><Relationship Id="rId28" Type="http://schemas.openxmlformats.org/officeDocument/2006/relationships/hyperlink" Target="http://www.ti.com/video" TargetMode="External"/><Relationship Id="rId36" Type="http://schemas.openxmlformats.org/officeDocument/2006/relationships/hyperlink" Target="http://gnuwin32.sourceforge.net/packages/bison.htm" TargetMode="External"/><Relationship Id="rId10" Type="http://schemas.openxmlformats.org/officeDocument/2006/relationships/hyperlink" Target="http://www.ti.com/audio" TargetMode="External"/><Relationship Id="rId19" Type="http://schemas.openxmlformats.org/officeDocument/2006/relationships/hyperlink" Target="http://interface.ti.com" TargetMode="External"/><Relationship Id="rId31" Type="http://schemas.openxmlformats.org/officeDocument/2006/relationships/hyperlink" Target="http://www.graphviz.org/Download.php" TargetMode="External"/><Relationship Id="rId4" Type="http://schemas.microsoft.com/office/2007/relationships/stylesWithEffects" Target="stylesWithEffects.xml"/><Relationship Id="rId9" Type="http://schemas.openxmlformats.org/officeDocument/2006/relationships/hyperlink" Target="http://amplifier.ti.com" TargetMode="External"/><Relationship Id="rId14" Type="http://schemas.openxmlformats.org/officeDocument/2006/relationships/hyperlink" Target="http://www.ti.com/broadband" TargetMode="External"/><Relationship Id="rId22" Type="http://schemas.openxmlformats.org/officeDocument/2006/relationships/hyperlink" Target="http://www.ti.com/opticalnetwork" TargetMode="External"/><Relationship Id="rId27" Type="http://schemas.openxmlformats.org/officeDocument/2006/relationships/hyperlink" Target="http://www.ti-rfid.com" TargetMode="External"/><Relationship Id="rId30" Type="http://schemas.openxmlformats.org/officeDocument/2006/relationships/hyperlink" Target="http://www.ti.com/wireless" TargetMode="External"/><Relationship Id="rId35" Type="http://schemas.openxmlformats.org/officeDocument/2006/relationships/hyperlink" Target="http://gnuwin32.sourceforge.net/packages/flex.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DA300_DaVinci\Management\Template\TemplateReleaseNo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77E216-AFE3-449A-BDBA-925D548D4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TemplateReleaseNotes.dot</Template>
  <TotalTime>0</TotalTime>
  <Pages>9</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VisionSDK_UsecaseGen_UserGuide</vt:lpstr>
    </vt:vector>
  </TitlesOfParts>
  <Company>Texas Instruments</Company>
  <LinksUpToDate>false</LinksUpToDate>
  <CharactersWithSpaces>15176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VisionSDK_UsecaseGen_UserGuide</dc:title>
  <dc:creator>TI</dc:creator>
  <cp:lastModifiedBy>Matad, Chetan</cp:lastModifiedBy>
  <cp:revision>2</cp:revision>
  <cp:lastPrinted>2017-07-05T09:28:00Z</cp:lastPrinted>
  <dcterms:created xsi:type="dcterms:W3CDTF">2018-07-02T09:59:00Z</dcterms:created>
  <dcterms:modified xsi:type="dcterms:W3CDTF">2018-07-02T09:59:00Z</dcterms:modified>
</cp:coreProperties>
</file>